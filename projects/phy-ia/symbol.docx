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9ECA" w14:textId="51231786" w:rsidR="007402A2" w:rsidRDefault="007402A2" w:rsidP="007402A2">
      <w:pPr>
        <w:tabs>
          <w:tab w:val="clear" w:pos="7200"/>
        </w:tabs>
        <w:spacing w:before="0" w:after="200"/>
        <w:jc w:val="left"/>
      </w:pPr>
    </w:p>
    <w:p w14:paraId="6038B59D" w14:textId="4DC0783C" w:rsidR="007402A2" w:rsidRDefault="00F65167" w:rsidP="005F4EC8">
      <w:pPr>
        <w:tabs>
          <w:tab w:val="clear" w:pos="7200"/>
        </w:tabs>
        <w:spacing w:before="0" w:after="200"/>
        <w:jc w:val="left"/>
      </w:pP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0C4AFDC" wp14:editId="7CB382CD">
                <wp:simplePos x="0" y="0"/>
                <wp:positionH relativeFrom="margin">
                  <wp:posOffset>-687705</wp:posOffset>
                </wp:positionH>
                <wp:positionV relativeFrom="paragraph">
                  <wp:posOffset>6170295</wp:posOffset>
                </wp:positionV>
                <wp:extent cx="3530600" cy="1404620"/>
                <wp:effectExtent l="0" t="0" r="0" b="317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645C7" w14:textId="586F99B6" w:rsidR="00311E68" w:rsidRPr="00F65167" w:rsidRDefault="00C87B56" w:rsidP="00F65167">
                            <w:pPr>
                              <w:spacing w:before="0" w:after="0"/>
                              <w:jc w:val="left"/>
                              <w:rPr>
                                <w:rFonts w:asciiTheme="majorHAnsi" w:eastAsiaTheme="minorEastAsia" w:hAnsiTheme="majorHAnsi"/>
                                <w:iCs/>
                                <w:color w:val="00B050"/>
                                <w:lang w:val="en-HK"/>
                              </w:rPr>
                            </w:pPr>
                            <w:r w:rsidRPr="00F65167">
                              <w:rPr>
                                <w:rFonts w:asciiTheme="majorHAnsi" w:eastAsiaTheme="minorEastAsia" w:hAnsiTheme="majorHAnsi"/>
                                <w:iCs/>
                                <w:color w:val="00B050"/>
                                <w:lang w:val="en-HK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Latin Modern Math" w:eastAsiaTheme="minorEastAsia" w:hAnsi="Latin Modern Math"/>
                                  <w:color w:val="00B050"/>
                                  <w:lang w:val="en-HK"/>
                                </w:rPr>
                                <m:t>t→∞</m:t>
                              </m:r>
                            </m:oMath>
                            <w:r w:rsidR="00311E68" w:rsidRPr="00F65167">
                              <w:rPr>
                                <w:rFonts w:asciiTheme="majorHAnsi" w:eastAsiaTheme="minorEastAsia" w:hAnsiTheme="majorHAnsi"/>
                                <w:iCs/>
                                <w:color w:val="00B050"/>
                                <w:lang w:val="en-HK"/>
                              </w:rPr>
                              <w:t xml:space="preserve">, </w:t>
                            </w:r>
                            <w:r w:rsidRPr="00F65167">
                              <w:rPr>
                                <w:rFonts w:asciiTheme="majorHAnsi" w:eastAsiaTheme="minorEastAsia" w:hAnsiTheme="majorHAnsi"/>
                                <w:iCs/>
                                <w:color w:val="00B050"/>
                                <w:lang w:val="en-HK"/>
                              </w:rPr>
                              <w:t xml:space="preserve">the angle of gyration </w:t>
                            </w:r>
                            <m:oMath>
                              <m:r>
                                <w:rPr>
                                  <w:rFonts w:ascii="Latin Modern Math" w:eastAsiaTheme="minorEastAsia" w:hAnsi="Latin Modern Math"/>
                                  <w:color w:val="00B050"/>
                                  <w:lang w:val="en-HK"/>
                                </w:rPr>
                                <m:t>θ→0</m:t>
                              </m:r>
                            </m:oMath>
                            <w:r w:rsidRPr="00F65167">
                              <w:rPr>
                                <w:rFonts w:asciiTheme="majorHAnsi" w:eastAsiaTheme="minorEastAsia" w:hAnsiTheme="majorHAnsi"/>
                                <w:iCs/>
                                <w:color w:val="00B050"/>
                                <w:lang w:val="en-HK"/>
                              </w:rPr>
                              <w:t xml:space="preserve">. Therefore, using the horizontal asymptote of the regression line of </w:t>
                            </w:r>
                            <m:oMath>
                              <m:r>
                                <w:rPr>
                                  <w:rFonts w:ascii="Latin Modern Math" w:eastAsiaTheme="minorEastAsia" w:hAnsi="Latin Modern Math"/>
                                  <w:color w:val="00B050"/>
                                  <w:lang w:val="en-HK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color w:val="00B050"/>
                                      <w:lang w:val="en-H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color w:val="00B050"/>
                                      <w:lang w:val="en-HK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F65167">
                              <w:rPr>
                                <w:rFonts w:asciiTheme="majorHAnsi" w:eastAsiaTheme="minorEastAsia" w:hAnsiTheme="majorHAnsi"/>
                                <w:iCs/>
                                <w:color w:val="00B050"/>
                                <w:lang w:val="en-HK"/>
                              </w:rPr>
                              <w:t xml:space="preserve"> against </w:t>
                            </w:r>
                            <m:oMath>
                              <m:r>
                                <w:rPr>
                                  <w:rFonts w:ascii="Latin Modern Math" w:eastAsiaTheme="minorEastAsia" w:hAnsi="Latin Modern Math"/>
                                  <w:color w:val="00B050"/>
                                  <w:lang w:val="en-HK"/>
                                </w:rPr>
                                <m:t>t</m:t>
                              </m:r>
                            </m:oMath>
                            <w:r w:rsidRPr="00F65167">
                              <w:rPr>
                                <w:rFonts w:asciiTheme="majorHAnsi" w:eastAsiaTheme="minorEastAsia" w:hAnsiTheme="majorHAnsi"/>
                                <w:iCs/>
                                <w:color w:val="00B050"/>
                                <w:lang w:val="en-HK"/>
                              </w:rPr>
                              <w:t xml:space="preserve"> may be more accurate than </w:t>
                            </w:r>
                            <w:r w:rsidR="00A732A6" w:rsidRPr="00F65167">
                              <w:rPr>
                                <w:rFonts w:asciiTheme="majorHAnsi" w:eastAsiaTheme="minorEastAsia" w:hAnsiTheme="majorHAnsi"/>
                                <w:iCs/>
                                <w:color w:val="00B050"/>
                                <w:lang w:val="en-HK"/>
                              </w:rPr>
                              <w:t>taking the half-range of</w:t>
                            </w:r>
                            <w:r w:rsidRPr="00F65167">
                              <w:rPr>
                                <w:rFonts w:asciiTheme="majorHAnsi" w:eastAsiaTheme="minorEastAsia" w:hAnsiTheme="majorHAnsi"/>
                                <w:iCs/>
                                <w:color w:val="00B050"/>
                                <w:lang w:val="en-HK"/>
                              </w:rPr>
                              <w:t xml:space="preserve"> the last 45 oscillations.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C4AFDC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-54.15pt;margin-top:485.85pt;width:278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" filled="f" stroked="f">
                <v:textbox style="mso-fit-shape-to-text:t">
                  <w:txbxContent>
                    <w:p w14:paraId="5A0645C7" w14:textId="586F99B6" w:rsidR="00311E68" w:rsidRPr="00F65167" w:rsidRDefault="00C87B56" w:rsidP="00F65167">
                      <w:pPr>
                        <w:spacing w:before="0" w:after="0"/>
                        <w:jc w:val="left"/>
                        <w:rPr>
                          <w:rFonts w:asciiTheme="majorHAnsi" w:eastAsiaTheme="minorEastAsia" w:hAnsiTheme="majorHAnsi"/>
                          <w:iCs/>
                          <w:color w:val="00B050"/>
                          <w:lang w:val="en-HK"/>
                        </w:rPr>
                      </w:pPr>
                      <w:r w:rsidRPr="00F65167">
                        <w:rPr>
                          <w:rFonts w:asciiTheme="majorHAnsi" w:eastAsiaTheme="minorEastAsia" w:hAnsiTheme="majorHAnsi"/>
                          <w:iCs/>
                          <w:color w:val="00B050"/>
                          <w:lang w:val="en-HK"/>
                        </w:rPr>
                        <w:t xml:space="preserve">When </w:t>
                      </w:r>
                      <m:oMath>
                        <m:r>
                          <w:rPr>
                            <w:rFonts w:ascii="Latin Modern Math" w:eastAsiaTheme="minorEastAsia" w:hAnsi="Latin Modern Math"/>
                            <w:color w:val="00B050"/>
                            <w:lang w:val="en-HK"/>
                          </w:rPr>
                          <m:t>t→∞</m:t>
                        </m:r>
                      </m:oMath>
                      <w:r w:rsidR="00311E68" w:rsidRPr="00F65167">
                        <w:rPr>
                          <w:rFonts w:asciiTheme="majorHAnsi" w:eastAsiaTheme="minorEastAsia" w:hAnsiTheme="majorHAnsi"/>
                          <w:iCs/>
                          <w:color w:val="00B050"/>
                          <w:lang w:val="en-HK"/>
                        </w:rPr>
                        <w:t xml:space="preserve">, </w:t>
                      </w:r>
                      <w:r w:rsidRPr="00F65167">
                        <w:rPr>
                          <w:rFonts w:asciiTheme="majorHAnsi" w:eastAsiaTheme="minorEastAsia" w:hAnsiTheme="majorHAnsi"/>
                          <w:iCs/>
                          <w:color w:val="00B050"/>
                          <w:lang w:val="en-HK"/>
                        </w:rPr>
                        <w:t xml:space="preserve">the angle of gyration </w:t>
                      </w:r>
                      <m:oMath>
                        <m:r>
                          <w:rPr>
                            <w:rFonts w:ascii="Latin Modern Math" w:eastAsiaTheme="minorEastAsia" w:hAnsi="Latin Modern Math"/>
                            <w:color w:val="00B050"/>
                            <w:lang w:val="en-HK"/>
                          </w:rPr>
                          <m:t>θ</m:t>
                        </m:r>
                        <m:r>
                          <w:rPr>
                            <w:rFonts w:ascii="Latin Modern Math" w:eastAsiaTheme="minorEastAsia" w:hAnsi="Latin Modern Math"/>
                            <w:color w:val="00B050"/>
                            <w:lang w:val="en-HK"/>
                          </w:rPr>
                          <m:t>→</m:t>
                        </m:r>
                        <m:r>
                          <w:rPr>
                            <w:rFonts w:ascii="Latin Modern Math" w:eastAsiaTheme="minorEastAsia" w:hAnsi="Latin Modern Math"/>
                            <w:color w:val="00B050"/>
                            <w:lang w:val="en-HK"/>
                          </w:rPr>
                          <m:t>0</m:t>
                        </m:r>
                      </m:oMath>
                      <w:r w:rsidRPr="00F65167">
                        <w:rPr>
                          <w:rFonts w:asciiTheme="majorHAnsi" w:eastAsiaTheme="minorEastAsia" w:hAnsiTheme="majorHAnsi"/>
                          <w:iCs/>
                          <w:color w:val="00B050"/>
                          <w:lang w:val="en-HK"/>
                        </w:rPr>
                        <w:t xml:space="preserve">. Therefore, using the horizontal asymptote of the regression line of </w:t>
                      </w:r>
                      <m:oMath>
                        <m:r>
                          <w:rPr>
                            <w:rFonts w:ascii="Latin Modern Math" w:eastAsiaTheme="minorEastAsia" w:hAnsi="Latin Modern Math"/>
                            <w:color w:val="00B050"/>
                            <w:lang w:val="en-HK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color w:val="00B050"/>
                                <w:lang w:val="en-HK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color w:val="00B050"/>
                                <w:lang w:val="en-HK"/>
                              </w:rPr>
                              <m:t>t</m:t>
                            </m:r>
                          </m:e>
                        </m:d>
                      </m:oMath>
                      <w:r w:rsidRPr="00F65167">
                        <w:rPr>
                          <w:rFonts w:asciiTheme="majorHAnsi" w:eastAsiaTheme="minorEastAsia" w:hAnsiTheme="majorHAnsi"/>
                          <w:iCs/>
                          <w:color w:val="00B050"/>
                          <w:lang w:val="en-HK"/>
                        </w:rPr>
                        <w:t xml:space="preserve"> against </w:t>
                      </w:r>
                      <m:oMath>
                        <m:r>
                          <w:rPr>
                            <w:rFonts w:ascii="Latin Modern Math" w:eastAsiaTheme="minorEastAsia" w:hAnsi="Latin Modern Math"/>
                            <w:color w:val="00B050"/>
                            <w:lang w:val="en-HK"/>
                          </w:rPr>
                          <m:t>t</m:t>
                        </m:r>
                      </m:oMath>
                      <w:r w:rsidRPr="00F65167">
                        <w:rPr>
                          <w:rFonts w:asciiTheme="majorHAnsi" w:eastAsiaTheme="minorEastAsia" w:hAnsiTheme="majorHAnsi"/>
                          <w:iCs/>
                          <w:color w:val="00B050"/>
                          <w:lang w:val="en-HK"/>
                        </w:rPr>
                        <w:t xml:space="preserve"> may be more accurate than </w:t>
                      </w:r>
                      <w:r w:rsidR="00A732A6" w:rsidRPr="00F65167">
                        <w:rPr>
                          <w:rFonts w:asciiTheme="majorHAnsi" w:eastAsiaTheme="minorEastAsia" w:hAnsiTheme="majorHAnsi"/>
                          <w:iCs/>
                          <w:color w:val="00B050"/>
                          <w:lang w:val="en-HK"/>
                        </w:rPr>
                        <w:t>taking the half-range of</w:t>
                      </w:r>
                      <w:r w:rsidRPr="00F65167">
                        <w:rPr>
                          <w:rFonts w:asciiTheme="majorHAnsi" w:eastAsiaTheme="minorEastAsia" w:hAnsiTheme="majorHAnsi"/>
                          <w:iCs/>
                          <w:color w:val="00B050"/>
                          <w:lang w:val="en-HK"/>
                        </w:rPr>
                        <w:t xml:space="preserve"> the last 45 oscillations.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BF9C691" wp14:editId="5DA15F7D">
                <wp:simplePos x="0" y="0"/>
                <wp:positionH relativeFrom="margin">
                  <wp:posOffset>2867796</wp:posOffset>
                </wp:positionH>
                <wp:positionV relativeFrom="paragraph">
                  <wp:posOffset>6698806</wp:posOffset>
                </wp:positionV>
                <wp:extent cx="2325370" cy="1404620"/>
                <wp:effectExtent l="0" t="0" r="0" b="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5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9D356" w14:textId="02AF8136" w:rsidR="00F65167" w:rsidRPr="00F65167" w:rsidRDefault="00F65167" w:rsidP="00F65167">
                            <w:pPr>
                              <w:spacing w:before="0" w:after="0"/>
                              <w:jc w:val="left"/>
                              <w:rPr>
                                <w:rFonts w:asciiTheme="majorHAnsi" w:eastAsiaTheme="minorEastAsia" w:hAnsiTheme="majorHAnsi"/>
                                <w:iCs/>
                                <w:color w:val="C00000"/>
                                <w:lang w:val="en-HK"/>
                              </w:rPr>
                            </w:pPr>
                            <w:r w:rsidRPr="00F65167">
                              <w:rPr>
                                <w:rFonts w:asciiTheme="majorHAnsi" w:eastAsiaTheme="minorEastAsia" w:hAnsiTheme="majorHAnsi"/>
                                <w:iCs/>
                                <w:color w:val="C00000"/>
                                <w:lang w:val="en-HK"/>
                              </w:rPr>
                              <w:t xml:space="preserve">Arbitrarily taking the last 45 oscillations causes period </w:t>
                            </w:r>
                            <m:oMath>
                              <m:r>
                                <w:rPr>
                                  <w:rFonts w:ascii="Latin Modern Math" w:eastAsiaTheme="minorEastAsia" w:hAnsi="Latin Modern Math"/>
                                  <w:color w:val="C00000"/>
                                  <w:lang w:val="en-HK"/>
                                </w:rPr>
                                <m:t>T</m:t>
                              </m:r>
                            </m:oMath>
                            <w:r w:rsidRPr="00F65167">
                              <w:rPr>
                                <w:rFonts w:asciiTheme="majorHAnsi" w:eastAsiaTheme="minorEastAsia" w:hAnsiTheme="majorHAnsi"/>
                                <w:iCs/>
                                <w:color w:val="C00000"/>
                                <w:lang w:val="en-HK"/>
                              </w:rPr>
                              <w:t xml:space="preserve"> to be always greater than theoretical.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9C691" id="Text Box 49" o:spid="_x0000_s1027" type="#_x0000_t202" style="position:absolute;margin-left:225.8pt;margin-top:527.45pt;width:183.1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" filled="f" stroked="f">
                <v:textbox style="mso-fit-shape-to-text:t">
                  <w:txbxContent>
                    <w:p w14:paraId="3CE9D356" w14:textId="02AF8136" w:rsidR="00F65167" w:rsidRPr="00F65167" w:rsidRDefault="00F65167" w:rsidP="00F65167">
                      <w:pPr>
                        <w:spacing w:before="0" w:after="0"/>
                        <w:jc w:val="left"/>
                        <w:rPr>
                          <w:rFonts w:asciiTheme="majorHAnsi" w:eastAsiaTheme="minorEastAsia" w:hAnsiTheme="majorHAnsi"/>
                          <w:iCs/>
                          <w:color w:val="C00000"/>
                          <w:lang w:val="en-HK"/>
                        </w:rPr>
                      </w:pPr>
                      <w:r w:rsidRPr="00F65167">
                        <w:rPr>
                          <w:rFonts w:asciiTheme="majorHAnsi" w:eastAsiaTheme="minorEastAsia" w:hAnsiTheme="majorHAnsi"/>
                          <w:iCs/>
                          <w:color w:val="C00000"/>
                          <w:lang w:val="en-HK"/>
                        </w:rPr>
                        <w:t xml:space="preserve">Arbitrarily taking the last 45 oscillations causes period </w:t>
                      </w:r>
                      <m:oMath>
                        <m:r>
                          <w:rPr>
                            <w:rFonts w:ascii="Latin Modern Math" w:eastAsiaTheme="minorEastAsia" w:hAnsi="Latin Modern Math"/>
                            <w:color w:val="C00000"/>
                            <w:lang w:val="en-HK"/>
                          </w:rPr>
                          <m:t>T</m:t>
                        </m:r>
                      </m:oMath>
                      <w:r w:rsidRPr="00F65167">
                        <w:rPr>
                          <w:rFonts w:asciiTheme="majorHAnsi" w:eastAsiaTheme="minorEastAsia" w:hAnsiTheme="majorHAnsi"/>
                          <w:iCs/>
                          <w:color w:val="C00000"/>
                          <w:lang w:val="en-HK"/>
                        </w:rPr>
                        <w:t xml:space="preserve"> to be always greater than theoretical.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B56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D5D7E5D" wp14:editId="439533CC">
                <wp:simplePos x="0" y="0"/>
                <wp:positionH relativeFrom="margin">
                  <wp:posOffset>3424937</wp:posOffset>
                </wp:positionH>
                <wp:positionV relativeFrom="paragraph">
                  <wp:posOffset>4027178</wp:posOffset>
                </wp:positionV>
                <wp:extent cx="1719580" cy="1404620"/>
                <wp:effectExtent l="0" t="0" r="0" b="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C3105" w14:textId="71575651" w:rsidR="00A565FE" w:rsidRDefault="00A565FE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  <w:t>Minimum and maximum gradient lines</w:t>
                            </w:r>
                          </w:p>
                          <w:p w14:paraId="3E974741" w14:textId="0AA5CE43" w:rsidR="00A565FE" w:rsidRPr="008864A1" w:rsidRDefault="0088329F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C0000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C0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C0000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C0000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C00000"/>
                                    <w:lang w:val="en-US"/>
                                  </w:rPr>
                                  <m:t>→0</m:t>
                                </m:r>
                              </m:oMath>
                            </m:oMathPara>
                          </w:p>
                          <w:p w14:paraId="6EC2E98F" w14:textId="679943AF" w:rsidR="00A565FE" w:rsidRPr="008864A1" w:rsidRDefault="0088329F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E6AF0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E6AF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E6AF0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E6AF0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E6AF0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E6AF0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E6AF0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E6AF00"/>
                                        <w:lang w:val="en-US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BCE3DB1" w14:textId="420F5D9C" w:rsidR="00A565FE" w:rsidRPr="008864A1" w:rsidRDefault="0088329F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92D05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92D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92D05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92D05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92D05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92D05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92D05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92D050"/>
                                        <w:lang w:val="en-US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F477CC4" w14:textId="6E31A632" w:rsidR="00A565FE" w:rsidRPr="008864A1" w:rsidRDefault="0088329F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00B0F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00B0F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B0F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B0F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00B0F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00B0F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B0F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B0F0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4910187" w14:textId="7E23F96F" w:rsidR="00A565FE" w:rsidRPr="008864A1" w:rsidRDefault="0088329F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0070C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70C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70C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0070C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0070C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70C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70C0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557E924" w14:textId="38F67676" w:rsidR="00A565FE" w:rsidRPr="008864A1" w:rsidRDefault="0088329F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7030A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7030A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7030A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7030A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7030A0"/>
                                        <w:lang w:val="en-US"/>
                                      </w:rPr>
                                      <m:t>5π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7030A0"/>
                                        <w:lang w:val="en-US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D7E5D" id="Text Box 33" o:spid="_x0000_s1028" type="#_x0000_t202" style="position:absolute;margin-left:269.7pt;margin-top:317.1pt;width:135.4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" filled="f" stroked="f">
                <v:textbox style="mso-fit-shape-to-text:t">
                  <w:txbxContent>
                    <w:p w14:paraId="71AC3105" w14:textId="71575651" w:rsidR="00A565FE" w:rsidRDefault="00A565FE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Minimum and maximum gradient lines</w:t>
                      </w:r>
                    </w:p>
                    <w:p w14:paraId="3E974741" w14:textId="0AA5CE43" w:rsidR="00A565FE" w:rsidRPr="008864A1" w:rsidRDefault="00BD0437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C0000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C0000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C0000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C00000"/>
                              <w:lang w:val="en-US"/>
                            </w:rPr>
                            <m:t>→0</m:t>
                          </m:r>
                        </m:oMath>
                      </m:oMathPara>
                    </w:p>
                    <w:p w14:paraId="6EC2E98F" w14:textId="679943AF" w:rsidR="00A565FE" w:rsidRPr="008864A1" w:rsidRDefault="00BD0437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E6AF0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E6AF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E6AF0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E6AF0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E6AF0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E6AF0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E6AF0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E6AF00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  <w:p w14:paraId="6BCE3DB1" w14:textId="420F5D9C" w:rsidR="00A565FE" w:rsidRPr="008864A1" w:rsidRDefault="00BD0437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92D05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92D05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92D05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92D05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92D05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92D05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92D05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92D050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  <w:p w14:paraId="3F477CC4" w14:textId="6E31A632" w:rsidR="00A565FE" w:rsidRPr="008864A1" w:rsidRDefault="00BD0437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00B0F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00B0F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B0F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B0F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00B0F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00B0F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B0F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B0F0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  <w:p w14:paraId="34910187" w14:textId="7E23F96F" w:rsidR="00A565FE" w:rsidRPr="008864A1" w:rsidRDefault="00BD0437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0070C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0070C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70C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70C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0070C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0070C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70C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70C0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14:paraId="3557E924" w14:textId="38F67676" w:rsidR="00A565FE" w:rsidRPr="008864A1" w:rsidRDefault="00BD0437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7030A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7030A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7030A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7030A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7030A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7030A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7030A0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7030A0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EDD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9F8580C" wp14:editId="09F03B13">
                <wp:simplePos x="0" y="0"/>
                <wp:positionH relativeFrom="margin">
                  <wp:posOffset>-592455</wp:posOffset>
                </wp:positionH>
                <wp:positionV relativeFrom="paragraph">
                  <wp:posOffset>5039360</wp:posOffset>
                </wp:positionV>
                <wp:extent cx="2679065" cy="1404620"/>
                <wp:effectExtent l="0" t="0" r="0" b="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9692C" w14:textId="05E06F66" w:rsidR="00ED3796" w:rsidRDefault="00ED3796" w:rsidP="00ED3796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</w:rPr>
                            </w:pPr>
                            <w:r w:rsidRPr="00ED3796">
                              <w:rPr>
                                <w:rFonts w:asciiTheme="majorHAnsi" w:eastAsiaTheme="minorEastAsia" w:hAnsiTheme="majorHAnsi"/>
                                <w:iCs/>
                              </w:rPr>
                              <w:t>Difference in time between neighbouring maxima (period of one oscillation)</w:t>
                            </w:r>
                          </w:p>
                          <w:p w14:paraId="0E1E48B7" w14:textId="3840E2D3" w:rsidR="00ED3796" w:rsidRPr="00ED3796" w:rsidRDefault="00ED3796" w:rsidP="00ED3796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/>
                                <w:iCs/>
                              </w:rPr>
                              <w:t xml:space="preserve"> /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F8580C" id="Text Box 45" o:spid="_x0000_s1029" type="#_x0000_t202" style="position:absolute;margin-left:-46.65pt;margin-top:396.8pt;width:210.9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" filled="f" stroked="f">
                <v:textbox style="mso-fit-shape-to-text:t">
                  <w:txbxContent>
                    <w:p w14:paraId="3439692C" w14:textId="05E06F66" w:rsidR="00ED3796" w:rsidRDefault="00ED3796" w:rsidP="00ED3796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</w:rPr>
                      </w:pPr>
                      <w:r w:rsidRPr="00ED3796">
                        <w:rPr>
                          <w:rFonts w:asciiTheme="majorHAnsi" w:eastAsiaTheme="minorEastAsia" w:hAnsiTheme="majorHAnsi"/>
                          <w:iCs/>
                        </w:rPr>
                        <w:t>Difference in time between neighbouring maxima (period of one oscillation)</w:t>
                      </w:r>
                    </w:p>
                    <w:p w14:paraId="0E1E48B7" w14:textId="3840E2D3" w:rsidR="00ED3796" w:rsidRPr="00ED3796" w:rsidRDefault="00ED3796" w:rsidP="00ED3796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</w:rPr>
                      </w:pPr>
                      <m:oMath>
                        <m:r>
                          <w:rPr>
                            <w:rFonts w:ascii="Latin Modern Math" w:eastAsiaTheme="minorEastAsia" w:hAnsi="Latin Modern Math"/>
                          </w:rPr>
                          <m:t>T</m:t>
                        </m:r>
                      </m:oMath>
                      <w:r>
                        <w:rPr>
                          <w:rFonts w:asciiTheme="majorHAnsi" w:eastAsiaTheme="minorEastAsia" w:hAnsiTheme="majorHAnsi"/>
                          <w:iCs/>
                        </w:rPr>
                        <w:t xml:space="preserve"> /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3796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2986FED" wp14:editId="3F9C89F7">
                <wp:simplePos x="0" y="0"/>
                <wp:positionH relativeFrom="margin">
                  <wp:posOffset>-454660</wp:posOffset>
                </wp:positionH>
                <wp:positionV relativeFrom="paragraph">
                  <wp:posOffset>5810885</wp:posOffset>
                </wp:positionV>
                <wp:extent cx="2330450" cy="1404620"/>
                <wp:effectExtent l="0" t="0" r="0" b="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339E6" w14:textId="31CCBBE6" w:rsidR="00252769" w:rsidRPr="00422EDD" w:rsidRDefault="00252769" w:rsidP="00ED3796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Cs/>
                                <w:color w:val="0070C0"/>
                                <w:lang w:val="en-US"/>
                              </w:rPr>
                            </w:pPr>
                            <w:r w:rsidRPr="00422ED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Cs/>
                                <w:color w:val="0070C0"/>
                                <w:lang w:val="en-US"/>
                              </w:rPr>
                              <w:t>Regression line</w:t>
                            </w:r>
                          </w:p>
                          <w:p w14:paraId="25D7C8F4" w14:textId="64B20F56" w:rsidR="00ED3796" w:rsidRPr="00422EDD" w:rsidRDefault="00ED3796" w:rsidP="00ED3796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color w:val="0070C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color w:val="0070C0"/>
                                    <w:lang w:val="en-US"/>
                                  </w:rPr>
                                  <m:t>T=0.0106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color w:val="0070C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color w:val="0070C0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Latin Modern Math" w:eastAsiaTheme="minorEastAsia" w:hAnsi="Latin Modern Math"/>
                                        <w:color w:val="0070C0"/>
                                        <w:lang w:val="en-US"/>
                                      </w:rPr>
                                      <m:t>-0.0237t+2.21</m:t>
                                    </m:r>
                                  </m:sup>
                                </m:sSup>
                                <m:r>
                                  <w:rPr>
                                    <w:rFonts w:ascii="Latin Modern Math" w:eastAsiaTheme="minorEastAsia" w:hAnsi="Latin Modern Math"/>
                                    <w:color w:val="0070C0"/>
                                    <w:lang w:val="en-US"/>
                                  </w:rPr>
                                  <m:t>+1.22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986FED" id="Text Box 46" o:spid="_x0000_s1030" type="#_x0000_t202" style="position:absolute;margin-left:-35.8pt;margin-top:457.55pt;width:183.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" filled="f" stroked="f">
                <v:textbox style="mso-fit-shape-to-text:t">
                  <w:txbxContent>
                    <w:p w14:paraId="1E0339E6" w14:textId="31CCBBE6" w:rsidR="00252769" w:rsidRPr="00422EDD" w:rsidRDefault="00252769" w:rsidP="00ED3796">
                      <w:pPr>
                        <w:spacing w:before="0"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iCs/>
                          <w:color w:val="0070C0"/>
                          <w:lang w:val="en-US"/>
                        </w:rPr>
                      </w:pPr>
                      <w:r w:rsidRPr="00422EDD">
                        <w:rPr>
                          <w:rFonts w:asciiTheme="majorHAnsi" w:eastAsiaTheme="majorEastAsia" w:hAnsiTheme="majorHAnsi" w:cstheme="majorBidi"/>
                          <w:b/>
                          <w:bCs/>
                          <w:iCs/>
                          <w:color w:val="0070C0"/>
                          <w:lang w:val="en-US"/>
                        </w:rPr>
                        <w:t>Regression line</w:t>
                      </w:r>
                    </w:p>
                    <w:p w14:paraId="25D7C8F4" w14:textId="64B20F56" w:rsidR="00ED3796" w:rsidRPr="00422EDD" w:rsidRDefault="00ED3796" w:rsidP="00ED3796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color w:val="0070C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inorEastAsia" w:hAnsi="Latin Modern Math"/>
                              <w:color w:val="0070C0"/>
                              <w:lang w:val="en-US"/>
                            </w:rPr>
                            <m:t>T=</m:t>
                          </m:r>
                          <m:r>
                            <w:rPr>
                              <w:rFonts w:ascii="Latin Modern Math" w:eastAsiaTheme="minorEastAsia" w:hAnsi="Latin Modern Math"/>
                              <w:color w:val="0070C0"/>
                              <w:lang w:val="en-US"/>
                            </w:rPr>
                            <m:t>0.0106</m:t>
                          </m:r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color w:val="0070C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color w:val="0070C0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color w:val="0070C0"/>
                                  <w:lang w:val="en-US"/>
                                </w:rPr>
                                <m:t>-0.0237t+2.21</m:t>
                              </m:r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color w:val="0070C0"/>
                              <w:lang w:val="en-US"/>
                            </w:rPr>
                            <m:t>+1.22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3796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D5F9A71" wp14:editId="04B2101D">
                <wp:simplePos x="0" y="0"/>
                <wp:positionH relativeFrom="margin">
                  <wp:posOffset>3080587</wp:posOffset>
                </wp:positionH>
                <wp:positionV relativeFrom="paragraph">
                  <wp:posOffset>2762506</wp:posOffset>
                </wp:positionV>
                <wp:extent cx="687070" cy="1404620"/>
                <wp:effectExtent l="0" t="0" r="0" b="635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8BEE6" w14:textId="6DEB9573" w:rsidR="005F4EC8" w:rsidRPr="005F4EC8" w:rsidRDefault="005F4EC8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 /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s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F9A71" id="Text Box 37" o:spid="_x0000_s1031" type="#_x0000_t202" style="position:absolute;margin-left:242.55pt;margin-top:217.5pt;width:54.1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" filled="f" stroked="f">
                <v:textbox style="mso-fit-shape-to-text:t">
                  <w:txbxContent>
                    <w:p w14:paraId="3BD8BEE6" w14:textId="6DEB9573" w:rsidR="005F4EC8" w:rsidRPr="005F4EC8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m:oMath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T</m:t>
                        </m:r>
                      </m:oMath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 /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s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3796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5E924FE" wp14:editId="6E92FF5E">
                <wp:simplePos x="0" y="0"/>
                <wp:positionH relativeFrom="margin">
                  <wp:align>right</wp:align>
                </wp:positionH>
                <wp:positionV relativeFrom="paragraph">
                  <wp:posOffset>3136745</wp:posOffset>
                </wp:positionV>
                <wp:extent cx="2626360" cy="1404620"/>
                <wp:effectExtent l="0" t="0" r="0" b="6350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CFE64" w14:textId="0EA6924D" w:rsidR="00ED3796" w:rsidRPr="005F4EC8" w:rsidRDefault="00ED3796" w:rsidP="00ED3796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Time since start of recording, </w:t>
                            </w:r>
                            <m:oMath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 /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924FE" id="Text Box 44" o:spid="_x0000_s1032" type="#_x0000_t202" style="position:absolute;margin-left:155.6pt;margin-top:247pt;width:206.8pt;height:110.6pt;z-index:2517493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" filled="f" stroked="f">
                <v:textbox style="mso-fit-shape-to-text:t">
                  <w:txbxContent>
                    <w:p w14:paraId="4D9CFE64" w14:textId="0EA6924D" w:rsidR="00ED3796" w:rsidRPr="005F4EC8" w:rsidRDefault="00ED3796" w:rsidP="00ED3796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Time since start of recording, </w:t>
                      </w:r>
                      <m:oMath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t</m:t>
                        </m:r>
                      </m:oMath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 /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BD9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D37F307" wp14:editId="1E45A272">
                <wp:simplePos x="0" y="0"/>
                <wp:positionH relativeFrom="margin">
                  <wp:posOffset>1426698</wp:posOffset>
                </wp:positionH>
                <wp:positionV relativeFrom="paragraph">
                  <wp:posOffset>4188159</wp:posOffset>
                </wp:positionV>
                <wp:extent cx="2087245" cy="1404620"/>
                <wp:effectExtent l="0" t="0" r="0" b="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1F5C2" w14:textId="176DDA1A" w:rsidR="00E44BD9" w:rsidRPr="00E44BD9" w:rsidRDefault="00E44BD9" w:rsidP="00E44BD9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0070C0"/>
                                <w:lang w:val="en-US"/>
                              </w:rPr>
                            </w:pPr>
                            <w:r w:rsidRPr="00E44BD9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0070C0"/>
                                <w:lang w:val="en-US"/>
                              </w:rPr>
                              <w:t>Theoretical line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eastAsiaTheme="minorEastAsia" w:hAnsi="Latin Modern Math"/>
                                  <w:color w:val="0070C0"/>
                                  <w:lang w:val="en-US"/>
                                </w:rPr>
                                <m:t>θ=0</m:t>
                              </m:r>
                            </m:oMath>
                            <w:r w:rsidRPr="00E44BD9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0070C0"/>
                                <w:lang w:val="en-US"/>
                              </w:rPr>
                              <w:t>)</w:t>
                            </w:r>
                          </w:p>
                          <w:p w14:paraId="38EDC8AD" w14:textId="4127772F" w:rsidR="00E44BD9" w:rsidRPr="00E44BD9" w:rsidRDefault="00E44BD9" w:rsidP="00E44BD9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color w:val="0070C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color w:val="0070C0"/>
                                    <w:lang w:val="en-US"/>
                                  </w:rPr>
                                  <m:t>T=1.512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color w:val="0070C0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color w:val="0070C0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37F30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12.35pt;margin-top:329.8pt;width:164.3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" filled="f" stroked="f">
                <v:textbox style="mso-fit-shape-to-text:t">
                  <w:txbxContent>
                    <w:p w14:paraId="1271F5C2" w14:textId="176DDA1A" w:rsidR="00E44BD9" w:rsidRPr="00E44BD9" w:rsidRDefault="00E44BD9" w:rsidP="00E44BD9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0070C0"/>
                          <w:lang w:val="en-US"/>
                        </w:rPr>
                      </w:pPr>
                      <w:r w:rsidRPr="00E44BD9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0070C0"/>
                          <w:lang w:val="en-US"/>
                        </w:rPr>
                        <w:t>Theoretical line (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Latin Modern Math" w:eastAsiaTheme="minorEastAsia" w:hAnsi="Latin Modern Math"/>
                            <w:color w:val="0070C0"/>
                            <w:lang w:val="en-US"/>
                          </w:rPr>
                          <m:t>θ=0</m:t>
                        </m:r>
                      </m:oMath>
                      <w:r w:rsidRPr="00E44BD9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0070C0"/>
                          <w:lang w:val="en-US"/>
                        </w:rPr>
                        <w:t>)</w:t>
                      </w:r>
                    </w:p>
                    <w:p w14:paraId="38EDC8AD" w14:textId="4127772F" w:rsidR="00E44BD9" w:rsidRPr="00E44BD9" w:rsidRDefault="00E44BD9" w:rsidP="00E44BD9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color w:val="0070C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inorEastAsia" w:hAnsi="Latin Modern Math"/>
                              <w:color w:val="0070C0"/>
                              <w:lang w:val="en-US"/>
                            </w:rPr>
                            <m:t>T=1.51</m:t>
                          </m:r>
                          <m:r>
                            <w:rPr>
                              <w:rFonts w:ascii="Latin Modern Math" w:eastAsiaTheme="minorEastAsia" w:hAnsi="Latin Modern Math"/>
                              <w:color w:val="0070C0"/>
                              <w:lang w:val="en-US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color w:val="0070C0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color w:val="0070C0"/>
                                  <w:lang w:val="en-US"/>
                                </w:rPr>
                                <m:t>l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BD9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F5A2A11" wp14:editId="3B5581DF">
                <wp:simplePos x="0" y="0"/>
                <wp:positionH relativeFrom="margin">
                  <wp:posOffset>1407160</wp:posOffset>
                </wp:positionH>
                <wp:positionV relativeFrom="paragraph">
                  <wp:posOffset>3764185</wp:posOffset>
                </wp:positionV>
                <wp:extent cx="2087245" cy="1404620"/>
                <wp:effectExtent l="0" t="0" r="0" b="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3D63A" w14:textId="3F0B1C6F" w:rsidR="0065216E" w:rsidRPr="0065216E" w:rsidRDefault="0065216E" w:rsidP="0065216E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65216E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C00000"/>
                                <w:lang w:val="en-US"/>
                              </w:rPr>
                              <w:t>Min</w:t>
                            </w:r>
                            <w:r w:rsidR="004A32E5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C00000"/>
                                <w:lang w:val="en-US"/>
                              </w:rPr>
                              <w:t>imum</w:t>
                            </w:r>
                            <w:r w:rsidRPr="0065216E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C00000"/>
                                <w:lang w:val="en-US"/>
                              </w:rPr>
                              <w:t xml:space="preserve"> gradient line</w:t>
                            </w:r>
                          </w:p>
                          <w:p w14:paraId="1FCE5CEB" w14:textId="05590D70" w:rsidR="0065216E" w:rsidRPr="0065216E" w:rsidRDefault="0065216E" w:rsidP="0065216E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color w:val="C0000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color w:val="C00000"/>
                                    <w:lang w:val="en-US"/>
                                  </w:rPr>
                                  <m:t>T=1.44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color w:val="C00000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color w:val="C00000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</m:rad>
                                <m:r>
                                  <w:rPr>
                                    <w:rFonts w:ascii="Latin Modern Math" w:eastAsiaTheme="minorEastAsia" w:hAnsi="Latin Modern Math"/>
                                    <w:color w:val="C00000"/>
                                    <w:lang w:val="en-US"/>
                                  </w:rPr>
                                  <m:t>+0.04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A2A11" id="Text Box 40" o:spid="_x0000_s1027" type="#_x0000_t202" style="position:absolute;margin-left:110.8pt;margin-top:296.4pt;width:164.3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" filled="f" stroked="f">
                <v:textbox style="mso-fit-shape-to-text:t">
                  <w:txbxContent>
                    <w:p w14:paraId="7ED3D63A" w14:textId="3F0B1C6F" w:rsidR="0065216E" w:rsidRPr="0065216E" w:rsidRDefault="0065216E" w:rsidP="0065216E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C00000"/>
                          <w:lang w:val="en-US"/>
                        </w:rPr>
                      </w:pPr>
                      <w:r w:rsidRPr="0065216E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C00000"/>
                          <w:lang w:val="en-US"/>
                        </w:rPr>
                        <w:t>Min</w:t>
                      </w:r>
                      <w:r w:rsidR="004A32E5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C00000"/>
                          <w:lang w:val="en-US"/>
                        </w:rPr>
                        <w:t>imum</w:t>
                      </w:r>
                      <w:r w:rsidRPr="0065216E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C00000"/>
                          <w:lang w:val="en-US"/>
                        </w:rPr>
                        <w:t xml:space="preserve"> gradient line</w:t>
                      </w:r>
                    </w:p>
                    <w:p w14:paraId="1FCE5CEB" w14:textId="05590D70" w:rsidR="0065216E" w:rsidRPr="0065216E" w:rsidRDefault="0065216E" w:rsidP="0065216E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color w:val="C0000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inorEastAsia" w:hAnsi="Latin Modern Math"/>
                              <w:color w:val="C00000"/>
                              <w:lang w:val="en-US"/>
                            </w:rPr>
                            <m:t>T=1.44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color w:val="C00000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color w:val="C00000"/>
                                  <w:lang w:val="en-US"/>
                                </w:rPr>
                                <m:t>l</m:t>
                              </m:r>
                            </m:e>
                          </m:rad>
                          <m:r>
                            <w:rPr>
                              <w:rFonts w:ascii="Latin Modern Math" w:eastAsiaTheme="minorEastAsia" w:hAnsi="Latin Modern Math"/>
                              <w:color w:val="C00000"/>
                              <w:lang w:val="en-US"/>
                            </w:rPr>
                            <m:t>+0.04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4F3B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251EEF6" wp14:editId="7F178713">
                <wp:simplePos x="0" y="0"/>
                <wp:positionH relativeFrom="margin">
                  <wp:posOffset>324485</wp:posOffset>
                </wp:positionH>
                <wp:positionV relativeFrom="paragraph">
                  <wp:posOffset>2973705</wp:posOffset>
                </wp:positionV>
                <wp:extent cx="400050" cy="1404620"/>
                <wp:effectExtent l="0" t="0" r="0" b="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5C99A" w14:textId="37589582" w:rsidR="005B4F3B" w:rsidRPr="00773B38" w:rsidRDefault="0088329F" w:rsidP="005B4F3B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color w:val="C0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C0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45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51EEF6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25.55pt;margin-top:234.15pt;width:31.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" filled="f" stroked="f">
                <v:textbox style="mso-fit-shape-to-text:t">
                  <w:txbxContent>
                    <w:p w14:paraId="3D25C99A" w14:textId="37589582" w:rsidR="005B4F3B" w:rsidRPr="00773B38" w:rsidRDefault="005B4F3B" w:rsidP="005B4F3B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color w:val="C0000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45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562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51A1D49" wp14:editId="4BAFDDCB">
                <wp:simplePos x="0" y="0"/>
                <wp:positionH relativeFrom="margin">
                  <wp:posOffset>600710</wp:posOffset>
                </wp:positionH>
                <wp:positionV relativeFrom="paragraph">
                  <wp:posOffset>2973705</wp:posOffset>
                </wp:positionV>
                <wp:extent cx="400050" cy="1404620"/>
                <wp:effectExtent l="0" t="0" r="0" b="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7FE89" w14:textId="7B693AB1" w:rsidR="00FD5628" w:rsidRPr="00FD5628" w:rsidRDefault="0088329F" w:rsidP="00FD5628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color w:val="A6A6A6" w:themeColor="background1" w:themeShade="A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A6A6A6" w:themeColor="background1" w:themeShade="A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A6A6A6" w:themeColor="background1" w:themeShade="A6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A6A6A6" w:themeColor="background1" w:themeShade="A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A1D49" id="Text Box 41" o:spid="_x0000_s1036" type="#_x0000_t202" style="position:absolute;margin-left:47.3pt;margin-top:234.15pt;width:31.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" filled="f" stroked="f">
                <v:textbox style="mso-fit-shape-to-text:t">
                  <w:txbxContent>
                    <w:p w14:paraId="7937FE89" w14:textId="7B693AB1" w:rsidR="00FD5628" w:rsidRPr="00FD5628" w:rsidRDefault="00BD0437" w:rsidP="00FD5628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color w:val="A6A6A6" w:themeColor="background1" w:themeShade="A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A6A6A6" w:themeColor="background1" w:themeShade="A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A6A6A6" w:themeColor="background1" w:themeShade="A6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A6A6A6" w:themeColor="background1" w:themeShade="A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2E5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76EC2C7" wp14:editId="54817ABD">
                <wp:simplePos x="0" y="0"/>
                <wp:positionH relativeFrom="margin">
                  <wp:posOffset>1451058</wp:posOffset>
                </wp:positionH>
                <wp:positionV relativeFrom="paragraph">
                  <wp:posOffset>3331541</wp:posOffset>
                </wp:positionV>
                <wp:extent cx="2003425" cy="1404620"/>
                <wp:effectExtent l="0" t="0" r="0" b="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F5A14" w14:textId="06E1CAF8" w:rsidR="0065216E" w:rsidRPr="0065216E" w:rsidRDefault="0065216E" w:rsidP="0065216E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00B050"/>
                                <w:lang w:val="en-US"/>
                              </w:rPr>
                            </w:pPr>
                            <w:r w:rsidRPr="0065216E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00B050"/>
                                <w:lang w:val="en-US"/>
                              </w:rPr>
                              <w:t>Max</w:t>
                            </w:r>
                            <w:r w:rsidR="004A32E5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00B050"/>
                                <w:lang w:val="en-US"/>
                              </w:rPr>
                              <w:t>imum</w:t>
                            </w:r>
                            <w:r w:rsidRPr="0065216E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00B050"/>
                                <w:lang w:val="en-US"/>
                              </w:rPr>
                              <w:t xml:space="preserve"> gradient line</w:t>
                            </w:r>
                          </w:p>
                          <w:p w14:paraId="00F06AEA" w14:textId="7DA26811" w:rsidR="0065216E" w:rsidRPr="0065216E" w:rsidRDefault="0065216E" w:rsidP="0065216E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color w:val="00B050"/>
                                    <w:lang w:val="en-US"/>
                                  </w:rPr>
                                  <m:t>T=1.59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color w:val="00B050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color w:val="00B050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</m:rad>
                                <m:r>
                                  <w:rPr>
                                    <w:rFonts w:ascii="Latin Modern Math" w:eastAsiaTheme="minorEastAsia" w:hAnsi="Latin Modern Math"/>
                                    <w:color w:val="00B050"/>
                                    <w:lang w:val="en-US"/>
                                  </w:rPr>
                                  <m:t>-0.08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EC2C7" id="Text Box 39" o:spid="_x0000_s1027" type="#_x0000_t202" style="position:absolute;margin-left:114.25pt;margin-top:262.35pt;width:157.7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" filled="f" stroked="f">
                <v:textbox style="mso-fit-shape-to-text:t">
                  <w:txbxContent>
                    <w:p w14:paraId="0FFF5A14" w14:textId="06E1CAF8" w:rsidR="0065216E" w:rsidRPr="0065216E" w:rsidRDefault="0065216E" w:rsidP="0065216E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00B050"/>
                          <w:lang w:val="en-US"/>
                        </w:rPr>
                      </w:pPr>
                      <w:r w:rsidRPr="0065216E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00B050"/>
                          <w:lang w:val="en-US"/>
                        </w:rPr>
                        <w:t>Max</w:t>
                      </w:r>
                      <w:r w:rsidR="004A32E5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00B050"/>
                          <w:lang w:val="en-US"/>
                        </w:rPr>
                        <w:t>imum</w:t>
                      </w:r>
                      <w:r w:rsidRPr="0065216E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00B050"/>
                          <w:lang w:val="en-US"/>
                        </w:rPr>
                        <w:t xml:space="preserve"> gradient line</w:t>
                      </w:r>
                    </w:p>
                    <w:p w14:paraId="00F06AEA" w14:textId="7DA26811" w:rsidR="0065216E" w:rsidRPr="0065216E" w:rsidRDefault="0065216E" w:rsidP="0065216E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color w:val="00B05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inorEastAsia" w:hAnsi="Latin Modern Math"/>
                              <w:color w:val="00B050"/>
                              <w:lang w:val="en-US"/>
                            </w:rPr>
                            <m:t>T=1.59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color w:val="00B050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color w:val="00B050"/>
                                  <w:lang w:val="en-US"/>
                                </w:rPr>
                                <m:t>l</m:t>
                              </m:r>
                            </m:e>
                          </m:rad>
                          <m:r>
                            <w:rPr>
                              <w:rFonts w:ascii="Latin Modern Math" w:eastAsiaTheme="minorEastAsia" w:hAnsi="Latin Modern Math"/>
                              <w:color w:val="00B050"/>
                              <w:lang w:val="en-US"/>
                            </w:rPr>
                            <m:t>-0.08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C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8749577" wp14:editId="3147B1DB">
                <wp:simplePos x="0" y="0"/>
                <wp:positionH relativeFrom="margin">
                  <wp:posOffset>98092</wp:posOffset>
                </wp:positionH>
                <wp:positionV relativeFrom="paragraph">
                  <wp:posOffset>3775839</wp:posOffset>
                </wp:positionV>
                <wp:extent cx="1511300" cy="1404620"/>
                <wp:effectExtent l="0" t="0" r="0" b="508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EAB06" w14:textId="12105F0D" w:rsidR="005F4EC8" w:rsidRDefault="005F4EC8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lang w:val="en-US"/>
                              </w:rPr>
                            </w:pPr>
                            <w:r w:rsidRPr="005F4EC8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lang w:val="en-US"/>
                              </w:rPr>
                              <w:t>Regression line</w:t>
                            </w:r>
                          </w:p>
                          <w:p w14:paraId="209F5719" w14:textId="191B3869" w:rsidR="005F4EC8" w:rsidRPr="00B60E0F" w:rsidRDefault="005F4EC8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T=1.52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</m:rad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-0.02</m:t>
                                </m:r>
                              </m:oMath>
                            </m:oMathPara>
                          </w:p>
                          <w:p w14:paraId="444FE0F2" w14:textId="4DB9592B" w:rsidR="00B60E0F" w:rsidRPr="00492477" w:rsidRDefault="0088329F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=0.9993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49577" id="Text Box 38" o:spid="_x0000_s1038" type="#_x0000_t202" style="position:absolute;margin-left:7.7pt;margin-top:297.3pt;width:119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" filled="f" stroked="f">
                <v:textbox style="mso-fit-shape-to-text:t">
                  <w:txbxContent>
                    <w:p w14:paraId="097EAB06" w14:textId="12105F0D" w:rsidR="005F4EC8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lang w:val="en-US"/>
                        </w:rPr>
                      </w:pPr>
                      <w:r w:rsidRPr="005F4EC8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lang w:val="en-US"/>
                        </w:rPr>
                        <w:t>Regression line</w:t>
                      </w:r>
                    </w:p>
                    <w:p w14:paraId="209F5719" w14:textId="191B3869" w:rsidR="005F4EC8" w:rsidRPr="00B60E0F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T=1.52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l</m:t>
                              </m:r>
                            </m:e>
                          </m:rad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-0.02</m:t>
                          </m:r>
                        </m:oMath>
                      </m:oMathPara>
                    </w:p>
                    <w:p w14:paraId="444FE0F2" w14:textId="4DB9592B" w:rsidR="00B60E0F" w:rsidRPr="00492477" w:rsidRDefault="00BD0437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=0.9993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C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38FD55C" wp14:editId="068428E4">
                <wp:simplePos x="0" y="0"/>
                <wp:positionH relativeFrom="margin">
                  <wp:posOffset>3117850</wp:posOffset>
                </wp:positionH>
                <wp:positionV relativeFrom="paragraph">
                  <wp:posOffset>2216785</wp:posOffset>
                </wp:positionV>
                <wp:extent cx="687070" cy="1404620"/>
                <wp:effectExtent l="0" t="0" r="0" b="63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2B338" w14:textId="72098558" w:rsidR="005F4EC8" w:rsidRPr="005F4EC8" w:rsidRDefault="0088329F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l</m:t>
                                  </m:r>
                                </m:e>
                              </m:rad>
                            </m:oMath>
                            <w:r w:rsidR="005F4EC8"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 /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FD55C" id="Text Box 36" o:spid="_x0000_s1030" type="#_x0000_t202" style="position:absolute;margin-left:245.5pt;margin-top:174.55pt;width:54.1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" filled="f" stroked="f">
                <v:textbox style="mso-fit-shape-to-text:t">
                  <w:txbxContent>
                    <w:p w14:paraId="2AC2B338" w14:textId="72098558" w:rsidR="005F4EC8" w:rsidRPr="005F4EC8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l</m:t>
                            </m:r>
                          </m:e>
                        </m:rad>
                      </m:oMath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 / </w:t>
                      </w:r>
                      <m:oMath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m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C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5D6D2F1" wp14:editId="6AAB152D">
                <wp:simplePos x="0" y="0"/>
                <wp:positionH relativeFrom="margin">
                  <wp:posOffset>1183640</wp:posOffset>
                </wp:positionH>
                <wp:positionV relativeFrom="paragraph">
                  <wp:posOffset>2753360</wp:posOffset>
                </wp:positionV>
                <wp:extent cx="2626360" cy="1404620"/>
                <wp:effectExtent l="0" t="0" r="0" b="63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421F7" w14:textId="50700FD4" w:rsidR="005F4EC8" w:rsidRPr="005F4EC8" w:rsidRDefault="005F4EC8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Period </w:t>
                            </w:r>
                            <m:oMath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 /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s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6D2F1" id="Text Box 35" o:spid="_x0000_s1031" type="#_x0000_t202" style="position:absolute;margin-left:93.2pt;margin-top:216.8pt;width:206.8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" filled="f" stroked="f">
                <v:textbox style="mso-fit-shape-to-text:t">
                  <w:txbxContent>
                    <w:p w14:paraId="4B7421F7" w14:textId="50700FD4" w:rsidR="005F4EC8" w:rsidRPr="005F4EC8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Period </w:t>
                      </w:r>
                      <m:oMath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T</m:t>
                        </m:r>
                      </m:oMath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 /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s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C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AA5DF5D" wp14:editId="1978FF1E">
                <wp:simplePos x="0" y="0"/>
                <wp:positionH relativeFrom="margin">
                  <wp:posOffset>1183640</wp:posOffset>
                </wp:positionH>
                <wp:positionV relativeFrom="paragraph">
                  <wp:posOffset>2454910</wp:posOffset>
                </wp:positionV>
                <wp:extent cx="2626360" cy="1404620"/>
                <wp:effectExtent l="0" t="0" r="0" b="635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F081A" w14:textId="5631B0E2" w:rsidR="005F4EC8" w:rsidRPr="005F4EC8" w:rsidRDefault="005F4EC8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Square root of length of filars,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l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 /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5DF5D" id="Text Box 34" o:spid="_x0000_s1032" type="#_x0000_t202" style="position:absolute;margin-left:93.2pt;margin-top:193.3pt;width:206.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" filled="f" stroked="f">
                <v:textbox style="mso-fit-shape-to-text:t">
                  <w:txbxContent>
                    <w:p w14:paraId="705F081A" w14:textId="5631B0E2" w:rsidR="005F4EC8" w:rsidRPr="005F4EC8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Square root of length of filars,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l</m:t>
                            </m:r>
                          </m:e>
                        </m:rad>
                      </m:oMath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 / </w:t>
                      </w:r>
                      <m:oMath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m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3B3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206B163" wp14:editId="0CE1D901">
                <wp:simplePos x="0" y="0"/>
                <wp:positionH relativeFrom="margin">
                  <wp:posOffset>786056</wp:posOffset>
                </wp:positionH>
                <wp:positionV relativeFrom="paragraph">
                  <wp:posOffset>2719705</wp:posOffset>
                </wp:positionV>
                <wp:extent cx="400050" cy="140462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4F6AD" w14:textId="23E7F455" w:rsidR="00773B38" w:rsidRPr="005B4F3B" w:rsidRDefault="0088329F" w:rsidP="00773B38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color w:val="A6A6A6" w:themeColor="background1" w:themeShade="A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A6A6A6" w:themeColor="background1" w:themeShade="A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A6A6A6" w:themeColor="background1" w:themeShade="A6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A6A6A6" w:themeColor="background1" w:themeShade="A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6B163" id="Text Box 32" o:spid="_x0000_s1036" type="#_x0000_t202" style="position:absolute;margin-left:61.9pt;margin-top:214.15pt;width:31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" filled="f" stroked="f">
                <v:textbox style="mso-fit-shape-to-text:t">
                  <w:txbxContent>
                    <w:p w14:paraId="62C4F6AD" w14:textId="23E7F455" w:rsidR="00773B38" w:rsidRPr="005B4F3B" w:rsidRDefault="00AB7DD6" w:rsidP="00773B38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color w:val="A6A6A6" w:themeColor="background1" w:themeShade="A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A6A6A6" w:themeColor="background1" w:themeShade="A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A6A6A6" w:themeColor="background1" w:themeShade="A6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A6A6A6" w:themeColor="background1" w:themeShade="A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3B3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E9BEE4D" wp14:editId="36E44029">
                <wp:simplePos x="0" y="0"/>
                <wp:positionH relativeFrom="margin">
                  <wp:posOffset>331827</wp:posOffset>
                </wp:positionH>
                <wp:positionV relativeFrom="paragraph">
                  <wp:posOffset>2711348</wp:posOffset>
                </wp:positionV>
                <wp:extent cx="400050" cy="1404620"/>
                <wp:effectExtent l="0" t="0" r="0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872C8" w14:textId="0E26D748" w:rsidR="00773B38" w:rsidRPr="00773B38" w:rsidRDefault="0088329F" w:rsidP="00773B38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color w:val="C0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C0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BEE4D" id="Text Box 31" o:spid="_x0000_s1037" type="#_x0000_t202" style="position:absolute;margin-left:26.15pt;margin-top:213.5pt;width:31.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" filled="f" stroked="f">
                <v:textbox style="mso-fit-shape-to-text:t">
                  <w:txbxContent>
                    <w:p w14:paraId="133872C8" w14:textId="0E26D748" w:rsidR="00773B38" w:rsidRPr="00773B38" w:rsidRDefault="00AB7DD6" w:rsidP="00773B38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color w:val="C0000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4457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0EB85DB" wp14:editId="7144C92E">
                <wp:simplePos x="0" y="0"/>
                <wp:positionH relativeFrom="margin">
                  <wp:posOffset>3119755</wp:posOffset>
                </wp:positionH>
                <wp:positionV relativeFrom="paragraph">
                  <wp:posOffset>932180</wp:posOffset>
                </wp:positionV>
                <wp:extent cx="1240155" cy="140462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90A9F" w14:textId="2D4BE73A" w:rsidR="00894457" w:rsidRPr="00894457" w:rsidRDefault="00894457" w:rsidP="00894457">
                            <w:pPr>
                              <w:spacing w:before="0" w:after="0"/>
                              <w:jc w:val="left"/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g=9.81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ms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0796840" w14:textId="1307B258" w:rsidR="00894457" w:rsidRPr="00894457" w:rsidRDefault="0088329F" w:rsidP="00894457">
                            <w:pPr>
                              <w:spacing w:before="0" w:after="0"/>
                              <w:jc w:val="left"/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rod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=0.1958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30B7619D" w14:textId="38DA1E04" w:rsidR="00894457" w:rsidRPr="00894457" w:rsidRDefault="00894457" w:rsidP="00894457">
                            <w:pPr>
                              <w:spacing w:before="0" w:after="0"/>
                              <w:jc w:val="left"/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r=0.075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EB85D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45.65pt;margin-top:73.4pt;width:97.6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" filled="f" stroked="f">
                <v:textbox style="mso-fit-shape-to-text:t">
                  <w:txbxContent>
                    <w:p w14:paraId="7BD90A9F" w14:textId="2D4BE73A" w:rsidR="00894457" w:rsidRPr="00894457" w:rsidRDefault="00894457" w:rsidP="00894457">
                      <w:pPr>
                        <w:spacing w:before="0" w:after="0"/>
                        <w:jc w:val="left"/>
                        <w:rPr>
                          <w:rFonts w:ascii="Latin Modern Math" w:eastAsiaTheme="minorEastAsia" w:hAnsi="Latin Modern Math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g=9.81</m:t>
                          </m:r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ms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  <w:p w14:paraId="50796840" w14:textId="1307B258" w:rsidR="00894457" w:rsidRPr="00894457" w:rsidRDefault="00894457" w:rsidP="00894457">
                      <w:pPr>
                        <w:spacing w:before="0" w:after="0"/>
                        <w:jc w:val="left"/>
                        <w:rPr>
                          <w:rFonts w:ascii="Latin Modern Math" w:eastAsiaTheme="minorEastAsia" w:hAnsi="Latin Modern Math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rod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=0.1958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m</m:t>
                          </m:r>
                        </m:oMath>
                      </m:oMathPara>
                    </w:p>
                    <w:p w14:paraId="30B7619D" w14:textId="38DA1E04" w:rsidR="00894457" w:rsidRPr="00894457" w:rsidRDefault="00894457" w:rsidP="00894457">
                      <w:pPr>
                        <w:spacing w:before="0" w:after="0"/>
                        <w:jc w:val="left"/>
                        <w:rPr>
                          <w:rFonts w:ascii="Latin Modern Math" w:eastAsiaTheme="minorEastAsia" w:hAnsi="Latin Modern Math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r=0.075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D76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E7024CE" wp14:editId="6E881A0E">
                <wp:simplePos x="0" y="0"/>
                <wp:positionH relativeFrom="margin">
                  <wp:posOffset>3091180</wp:posOffset>
                </wp:positionH>
                <wp:positionV relativeFrom="paragraph">
                  <wp:posOffset>271780</wp:posOffset>
                </wp:positionV>
                <wp:extent cx="1733550" cy="1404620"/>
                <wp:effectExtent l="0" t="0" r="0" b="571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539C" w14:textId="2E0F94F5" w:rsidR="00142D76" w:rsidRPr="00142D76" w:rsidRDefault="00142D76" w:rsidP="00142D7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color w:val="0070C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color w:val="0070C0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color w:val="0070C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color w:val="0070C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color w:val="0070C0"/>
                                          </w:rPr>
                                          <m:t>rod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3r</m:t>
                                    </m:r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color w:val="0070C0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Latin Modern Math" w:eastAsiaTheme="minorEastAsia" w:hAnsi="Latin Modern Math"/>
                                            <w:i/>
                                            <w:color w:val="0070C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Latin Modern Math" w:eastAsiaTheme="minorEastAsia" w:hAnsi="Latin Modern Math"/>
                                            <w:color w:val="0070C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Latin Modern Math" w:eastAsiaTheme="minorEastAsia" w:hAnsi="Latin Modern Math"/>
                                            <w:color w:val="0070C0"/>
                                          </w:rPr>
                                          <m:t>g</m:t>
                                        </m:r>
                                      </m:den>
                                    </m:f>
                                  </m:e>
                                </m:ra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</w:rPr>
                                      <m:t>l</m:t>
                                    </m:r>
                                  </m:e>
                                </m:rad>
                                <m:r>
                                  <w:rPr>
                                    <w:rFonts w:ascii="Latin Modern Math" w:eastAsiaTheme="minorEastAsia" w:hAnsi="Latin Modern Math"/>
                                    <w:color w:val="000000" w:themeColor="text1"/>
                                  </w:rPr>
                                  <m:t>+</m:t>
                                </m:r>
                                <m:r>
                                  <w:rPr>
                                    <w:rFonts w:ascii="Latin Modern Math" w:eastAsiaTheme="minorEastAsia" w:hAnsi="Latin Modern Math"/>
                                    <w:color w:val="0070C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024CE" id="Text Box 25" o:spid="_x0000_s1039" type="#_x0000_t202" style="position:absolute;margin-left:243.4pt;margin-top:21.4pt;width:136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" filled="f" stroked="f">
                <v:textbox style="mso-fit-shape-to-text:t">
                  <w:txbxContent>
                    <w:p w14:paraId="2071539C" w14:textId="2E0F94F5" w:rsidR="00142D76" w:rsidRPr="00142D76" w:rsidRDefault="00142D76" w:rsidP="00142D76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inorEastAsia" w:hAnsi="Latin Modern Math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color w:val="0070C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Latin Modern Math" w:hAnsi="Latin Modern Math"/>
                                      <w:color w:val="0070C0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color w:val="0070C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color w:val="0070C0"/>
                                    </w:rPr>
                                    <m:t>rod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3</m:t>
                              </m:r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r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color w:val="0070C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color w:val="0070C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eastAsiaTheme="minorEastAsia" w:hAnsi="Latin Modern Math"/>
                                      <w:color w:val="0070C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eastAsiaTheme="minorEastAsia" w:hAnsi="Latin Modern Math"/>
                                      <w:color w:val="0070C0"/>
                                    </w:rPr>
                                    <m:t>g</m:t>
                                  </m:r>
                                </m:den>
                              </m:f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l</m:t>
                              </m:r>
                            </m:e>
                          </m:rad>
                          <m:r>
                            <w:rPr>
                              <w:rFonts w:ascii="Latin Modern Math" w:eastAsiaTheme="minorEastAsia" w:hAnsi="Latin Modern Math"/>
                              <w:color w:val="000000" w:themeColor="text1"/>
                            </w:rPr>
                            <m:t>+</m:t>
                          </m:r>
                          <m:r>
                            <w:rPr>
                              <w:rFonts w:ascii="Latin Modern Math" w:eastAsiaTheme="minorEastAsia" w:hAnsi="Latin Modern Math"/>
                              <w:color w:val="0070C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4CF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EE28D2B" wp14:editId="28F02011">
                <wp:simplePos x="0" y="0"/>
                <wp:positionH relativeFrom="margin">
                  <wp:posOffset>1534795</wp:posOffset>
                </wp:positionH>
                <wp:positionV relativeFrom="paragraph">
                  <wp:posOffset>208280</wp:posOffset>
                </wp:positionV>
                <wp:extent cx="1518285" cy="1404620"/>
                <wp:effectExtent l="0" t="0" r="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F42AB" w14:textId="600A9220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rF</m:t>
                                </m:r>
                              </m:oMath>
                            </m:oMathPara>
                          </w:p>
                          <w:p w14:paraId="01048665" w14:textId="0BEEBEDC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r(2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color w:val="C00000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color w:val="C00000"/>
                                            <w:lang w:val="en-US"/>
                                          </w:rPr>
                                          <m:t>W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color w:val="C00000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color w:val="C00000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eastAsiaTheme="majorEastAsia" w:hAnsi="Latin Modern Math" w:cstheme="majorBidi"/>
                                            <w:color w:val="C00000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color w:val="C00000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174046C" w14:textId="0FFECA69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r(2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mg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FAC45BF" w14:textId="6DD438ED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mgr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eastAsiaTheme="majorEastAsia" w:hAnsi="Latin Modern Math" w:cstheme="majorBidi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28D2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6" type="#_x0000_t202" style="position:absolute;margin-left:120.85pt;margin-top:16.4pt;width:119.5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" filled="f" stroked="f">
                <v:textbox style="mso-fit-shape-to-text:t">
                  <w:txbxContent>
                    <w:p w14:paraId="43DF42AB" w14:textId="600A9220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rF</m:t>
                          </m:r>
                        </m:oMath>
                      </m:oMathPara>
                    </w:p>
                    <w:p w14:paraId="01048665" w14:textId="0BEEBEDC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r(2</m:t>
                          </m:r>
                          <m:d>
                            <m:d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color w:val="C0000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color w:val="C00000"/>
                                      <w:lang w:val="en-US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color w:val="C0000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color w:val="C0000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ajorEastAsia" w:hAnsi="Latin Modern Math" w:cstheme="majorBidi"/>
                                      <w:color w:val="C00000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color w:val="C00000"/>
                                      <w:lang w:val="en-US"/>
                                    </w:rPr>
                                    <m:t>φ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  <w:p w14:paraId="5174046C" w14:textId="0FFECA69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r(2</m:t>
                          </m:r>
                          <m:d>
                            <m:d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φ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  <w:p w14:paraId="5FAC45BF" w14:textId="6DD438ED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mgr</m:t>
                          </m:r>
                          <m:func>
                            <m:func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ajorEastAsia" w:hAnsi="Latin Modern Math" w:cstheme="majorBidi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A36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B7A9CBE" wp14:editId="30BD2EBF">
                <wp:simplePos x="0" y="0"/>
                <wp:positionH relativeFrom="margin">
                  <wp:posOffset>1991995</wp:posOffset>
                </wp:positionH>
                <wp:positionV relativeFrom="paragraph">
                  <wp:posOffset>1873885</wp:posOffset>
                </wp:positionV>
                <wp:extent cx="740410" cy="1404620"/>
                <wp:effectExtent l="0" t="0" r="0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F56F0" w14:textId="0E22D562" w:rsidR="00820A36" w:rsidRPr="00860B84" w:rsidRDefault="0088329F" w:rsidP="00820A36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A9CBE" id="Text Box 23" o:spid="_x0000_s1031" type="#_x0000_t202" style="position:absolute;margin-left:156.85pt;margin-top:147.55pt;width:58.3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" filled="f" stroked="f">
                <v:textbox style="mso-fit-shape-to-text:t">
                  <w:txbxContent>
                    <w:p w14:paraId="59CF56F0" w14:textId="0E22D562" w:rsidR="00820A36" w:rsidRPr="00860B84" w:rsidRDefault="00FA53A1" w:rsidP="00820A36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77F4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49EB62A" wp14:editId="1DA4AAE5">
                <wp:simplePos x="0" y="0"/>
                <wp:positionH relativeFrom="margin">
                  <wp:posOffset>1598295</wp:posOffset>
                </wp:positionH>
                <wp:positionV relativeFrom="paragraph">
                  <wp:posOffset>1416050</wp:posOffset>
                </wp:positionV>
                <wp:extent cx="400050" cy="140462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251AA" w14:textId="2750153F" w:rsidR="00E277F4" w:rsidRPr="00860B84" w:rsidRDefault="00E277F4" w:rsidP="00E277F4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EB62A" id="Text Box 22" o:spid="_x0000_s1028" type="#_x0000_t202" style="position:absolute;margin-left:125.85pt;margin-top:111.5pt;width:31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" filled="f" stroked="f">
                <v:textbox style="mso-fit-shape-to-text:t">
                  <w:txbxContent>
                    <w:p w14:paraId="7E8251AA" w14:textId="2750153F" w:rsidR="00E277F4" w:rsidRPr="00860B84" w:rsidRDefault="00E277F4" w:rsidP="00E277F4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77F4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29D569E" wp14:editId="5DCA012C">
                <wp:simplePos x="0" y="0"/>
                <wp:positionH relativeFrom="margin">
                  <wp:posOffset>1061085</wp:posOffset>
                </wp:positionH>
                <wp:positionV relativeFrom="paragraph">
                  <wp:posOffset>1396365</wp:posOffset>
                </wp:positionV>
                <wp:extent cx="400050" cy="140462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FDC8C" w14:textId="65C19385" w:rsidR="00E277F4" w:rsidRPr="00860B84" w:rsidRDefault="0088329F" w:rsidP="00E277F4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9D569E" id="Text Box 21" o:spid="_x0000_s1029" type="#_x0000_t202" style="position:absolute;margin-left:83.55pt;margin-top:109.95pt;width:31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" filled="f" stroked="f">
                <v:textbox style="mso-fit-shape-to-text:t">
                  <w:txbxContent>
                    <w:p w14:paraId="0A2FDC8C" w14:textId="65C19385" w:rsidR="00E277F4" w:rsidRPr="00860B84" w:rsidRDefault="00E277F4" w:rsidP="00E277F4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2A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CCB2EB7" wp14:editId="04923F59">
                <wp:simplePos x="0" y="0"/>
                <wp:positionH relativeFrom="margin">
                  <wp:align>left</wp:align>
                </wp:positionH>
                <wp:positionV relativeFrom="paragraph">
                  <wp:posOffset>1390019</wp:posOffset>
                </wp:positionV>
                <wp:extent cx="824230" cy="1404620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1024F" w14:textId="0ED28EB2" w:rsidR="007402A2" w:rsidRPr="00860B84" w:rsidRDefault="0088329F" w:rsidP="007402A2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rθ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B2EB7" id="Text Box 20" o:spid="_x0000_s1030" type="#_x0000_t202" style="position:absolute;margin-left:0;margin-top:109.45pt;width:64.9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" filled="f" stroked="f">
                <v:textbox style="mso-fit-shape-to-text:t">
                  <w:txbxContent>
                    <w:p w14:paraId="6221024F" w14:textId="0ED28EB2" w:rsidR="007402A2" w:rsidRPr="00860B84" w:rsidRDefault="001F70AE" w:rsidP="007402A2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r</m:t>
                              </m:r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2A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0D4340B" wp14:editId="295E07D0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1348105" cy="1404620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BD7D8" w14:textId="26DBBCB9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d=l'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56E3BA2E" w14:textId="24870FB8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As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 xml:space="preserve"> φ→0, l'≈l</m:t>
                                </m:r>
                              </m:oMath>
                            </m:oMathPara>
                          </w:p>
                          <w:p w14:paraId="6C72C66E" w14:textId="158075F1" w:rsidR="007402A2" w:rsidRPr="00860B84" w:rsidRDefault="007402A2" w:rsidP="007402A2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d≈l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4340B" id="Text Box 18" o:spid="_x0000_s1031" type="#_x0000_t202" style="position:absolute;margin-left:0;margin-top:3.55pt;width:106.1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" filled="f" stroked="f">
                <v:textbox style="mso-fit-shape-to-text:t">
                  <w:txbxContent>
                    <w:p w14:paraId="344BD7D8" w14:textId="26DBBCB9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d=l'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  <w:p w14:paraId="56E3BA2E" w14:textId="24870FB8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As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→0, l'≈l</m:t>
                          </m:r>
                        </m:oMath>
                      </m:oMathPara>
                    </w:p>
                    <w:p w14:paraId="6C72C66E" w14:textId="158075F1" w:rsidR="007402A2" w:rsidRPr="00860B84" w:rsidRDefault="007402A2" w:rsidP="007402A2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d≈l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2A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2B4729" wp14:editId="044DA596">
                <wp:simplePos x="0" y="0"/>
                <wp:positionH relativeFrom="margin">
                  <wp:align>left</wp:align>
                </wp:positionH>
                <wp:positionV relativeFrom="paragraph">
                  <wp:posOffset>775970</wp:posOffset>
                </wp:positionV>
                <wp:extent cx="1374775" cy="1404620"/>
                <wp:effectExtent l="0" t="0" r="0" b="63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B3459" w14:textId="47843350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d=r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36242B66" w14:textId="7F92709F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As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 xml:space="preserve"> θ→0,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≈θ</m:t>
                                </m:r>
                              </m:oMath>
                            </m:oMathPara>
                          </w:p>
                          <w:p w14:paraId="24A1C591" w14:textId="5B651F3D" w:rsidR="007402A2" w:rsidRPr="00860B84" w:rsidRDefault="007402A2" w:rsidP="007402A2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d≈rθ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B4729" id="Text Box 19" o:spid="_x0000_s1032" type="#_x0000_t202" style="position:absolute;margin-left:0;margin-top:61.1pt;width:108.2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" filled="f" stroked="f">
                <v:textbox style="mso-fit-shape-to-text:t">
                  <w:txbxContent>
                    <w:p w14:paraId="4E4B3459" w14:textId="47843350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d=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36242B66" w14:textId="7F92709F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As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θ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 xml:space="preserve">→0, 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θ</m:t>
                          </m:r>
                        </m:oMath>
                      </m:oMathPara>
                    </w:p>
                    <w:p w14:paraId="24A1C591" w14:textId="5B651F3D" w:rsidR="007402A2" w:rsidRPr="00860B84" w:rsidRDefault="007402A2" w:rsidP="007402A2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5AEE">
        <w:t>x</w:t>
      </w:r>
      <w:r w:rsidR="00FC5AEE">
        <w:rPr>
          <w:rStyle w:val="FootnoteReference"/>
        </w:rPr>
        <w:footnoteReference w:id="2"/>
      </w:r>
      <w:r w:rsidR="007402A2">
        <w:br w:type="page"/>
      </w:r>
      <w:r w:rsidR="00C87B56" w:rsidRPr="00BF6EF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0B96DDA" wp14:editId="310DF67F">
                <wp:simplePos x="0" y="0"/>
                <wp:positionH relativeFrom="margin">
                  <wp:posOffset>332740</wp:posOffset>
                </wp:positionH>
                <wp:positionV relativeFrom="paragraph">
                  <wp:posOffset>0</wp:posOffset>
                </wp:positionV>
                <wp:extent cx="3588385" cy="1404620"/>
                <wp:effectExtent l="0" t="0" r="0" b="508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83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1F3A3" w14:textId="27FBC64D" w:rsidR="00C87B56" w:rsidRPr="00C87B56" w:rsidRDefault="00C87B56" w:rsidP="00C87B56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lang w:val="en-HK"/>
                              </w:rPr>
                            </w:pPr>
                            <w:r w:rsidRPr="00C87B56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lang w:val="en-HK"/>
                              </w:rPr>
                              <w:t xml:space="preserve">Plot of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eastAsiaTheme="minorEastAsia" w:hAnsi="Latin Modern Math"/>
                                  <w:lang w:val="en-HK"/>
                                </w:rPr>
                                <m:t>θ(t)</m:t>
                              </m:r>
                            </m:oMath>
                            <w:r w:rsidRPr="00C87B56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lang w:val="en-HK"/>
                              </w:rPr>
                              <w:t xml:space="preserve"> against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eastAsiaTheme="minorEastAsia" w:hAnsi="Latin Modern Math"/>
                                  <w:lang w:val="en-HK"/>
                                </w:rPr>
                                <m:t>t</m:t>
                              </m:r>
                            </m:oMath>
                            <w:r w:rsidRPr="00C87B56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lang w:val="en-HK"/>
                              </w:rPr>
                              <w:t xml:space="preserve"> 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eastAsiaTheme="minorEastAsia" w:hAnsi="Latin Modern Math"/>
                                  <w:lang w:val="en-HK"/>
                                </w:rPr>
                                <m:t>l=0.654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Latin Modern Math" w:eastAsiaTheme="minorEastAsia" w:hAnsi="Latin Modern Math"/>
                                  <w:lang w:val="en-HK"/>
                                </w:rPr>
                                <m:t>m</m:t>
                              </m:r>
                            </m:oMath>
                            <w:r w:rsidRPr="00C87B56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lang w:val="en-HK"/>
                              </w:rPr>
                              <w:t>, trial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96DDA" id="Text Box 48" o:spid="_x0000_s1053" type="#_x0000_t202" style="position:absolute;margin-left:26.2pt;margin-top:0;width:282.5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" filled="f" stroked="f">
                <v:textbox style="mso-fit-shape-to-text:t">
                  <w:txbxContent>
                    <w:p w14:paraId="7361F3A3" w14:textId="27FBC64D" w:rsidR="00C87B56" w:rsidRPr="00C87B56" w:rsidRDefault="00C87B56" w:rsidP="00C87B56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lang w:val="en-HK"/>
                        </w:rPr>
                      </w:pPr>
                      <w:r w:rsidRPr="00C87B56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lang w:val="en-HK"/>
                        </w:rPr>
                        <w:t xml:space="preserve">Plot of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Latin Modern Math" w:eastAsiaTheme="minorEastAsia" w:hAnsi="Latin Modern Math"/>
                            <w:lang w:val="en-HK"/>
                          </w:rPr>
                          <m:t>θ(t)</m:t>
                        </m:r>
                      </m:oMath>
                      <w:r w:rsidRPr="00C87B56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lang w:val="en-HK"/>
                        </w:rPr>
                        <w:t xml:space="preserve"> against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Latin Modern Math" w:eastAsiaTheme="minorEastAsia" w:hAnsi="Latin Modern Math"/>
                            <w:lang w:val="en-HK"/>
                          </w:rPr>
                          <m:t>t</m:t>
                        </m:r>
                      </m:oMath>
                      <w:r w:rsidRPr="00C87B56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lang w:val="en-HK"/>
                        </w:rPr>
                        <w:t xml:space="preserve"> 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Latin Modern Math" w:eastAsiaTheme="minorEastAsia" w:hAnsi="Latin Modern Math"/>
                            <w:lang w:val="en-HK"/>
                          </w:rPr>
                          <m:t>l=0.654</m:t>
                        </m:r>
                        <m:r>
                          <m:rPr>
                            <m:sty m:val="b"/>
                          </m:rPr>
                          <w:rPr>
                            <w:rFonts w:ascii="Latin Modern Math" w:eastAsiaTheme="minorEastAsia" w:hAnsi="Latin Modern Math"/>
                            <w:lang w:val="en-HK"/>
                          </w:rPr>
                          <m:t>m</m:t>
                        </m:r>
                      </m:oMath>
                      <w:r w:rsidRPr="00C87B56">
                        <w:rPr>
                          <w:rFonts w:asciiTheme="majorHAnsi" w:eastAsiaTheme="minorEastAsia" w:hAnsiTheme="majorHAnsi"/>
                          <w:b/>
                          <w:bCs/>
                          <w:lang w:val="en-HK"/>
                        </w:rPr>
                        <w:t>, trial 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2A2">
        <w:br w:type="page"/>
      </w:r>
    </w:p>
    <w:p w14:paraId="5A34C627" w14:textId="77777777" w:rsidR="007402A2" w:rsidRDefault="007402A2" w:rsidP="007402A2">
      <w:pPr>
        <w:tabs>
          <w:tab w:val="clear" w:pos="7200"/>
        </w:tabs>
        <w:spacing w:before="0" w:after="200"/>
        <w:jc w:val="left"/>
      </w:pPr>
    </w:p>
    <w:p w14:paraId="2E0DA060" w14:textId="527EA97B" w:rsidR="00D038AC" w:rsidRDefault="003A7432">
      <w:pPr>
        <w:tabs>
          <w:tab w:val="clear" w:pos="7200"/>
        </w:tabs>
        <w:spacing w:before="0" w:after="200"/>
        <w:jc w:val="left"/>
      </w:pP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D69C0B" wp14:editId="5D5A02B8">
                <wp:simplePos x="0" y="0"/>
                <wp:positionH relativeFrom="margin">
                  <wp:align>center</wp:align>
                </wp:positionH>
                <wp:positionV relativeFrom="paragraph">
                  <wp:posOffset>1129030</wp:posOffset>
                </wp:positionV>
                <wp:extent cx="293370" cy="140462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D467" w14:textId="38C6F96F" w:rsidR="003A7432" w:rsidRPr="00860B84" w:rsidRDefault="0088329F" w:rsidP="003A743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69C0B" id="Text Box 17" o:spid="_x0000_s1033" type="#_x0000_t202" style="position:absolute;margin-left:0;margin-top:88.9pt;width:23.1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" filled="f" stroked="f">
                <v:textbox style="mso-fit-shape-to-text:t">
                  <w:txbxContent>
                    <w:p w14:paraId="1B55D467" w14:textId="38C6F96F" w:rsidR="003A7432" w:rsidRPr="00860B84" w:rsidRDefault="003A7432" w:rsidP="003A7432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09665F9" wp14:editId="2CFDCCA3">
                <wp:simplePos x="0" y="0"/>
                <wp:positionH relativeFrom="margin">
                  <wp:posOffset>1452085</wp:posOffset>
                </wp:positionH>
                <wp:positionV relativeFrom="paragraph">
                  <wp:posOffset>1129030</wp:posOffset>
                </wp:positionV>
                <wp:extent cx="293370" cy="140462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B2D37" w14:textId="63926975" w:rsidR="003A7432" w:rsidRPr="00860B84" w:rsidRDefault="0088329F" w:rsidP="003A743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665F9" id="Text Box 16" o:spid="_x0000_s1034" type="#_x0000_t202" style="position:absolute;margin-left:114.35pt;margin-top:88.9pt;width:23.1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" filled="f" stroked="f">
                <v:textbox style="mso-fit-shape-to-text:t">
                  <w:txbxContent>
                    <w:p w14:paraId="2A1B2D37" w14:textId="63926975" w:rsidR="003A7432" w:rsidRPr="00860B84" w:rsidRDefault="003A7432" w:rsidP="003A7432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6235CE" wp14:editId="0723DD21">
                <wp:simplePos x="0" y="0"/>
                <wp:positionH relativeFrom="margin">
                  <wp:posOffset>1007110</wp:posOffset>
                </wp:positionH>
                <wp:positionV relativeFrom="paragraph">
                  <wp:posOffset>1129030</wp:posOffset>
                </wp:positionV>
                <wp:extent cx="293370" cy="14046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CD43F" w14:textId="2F58B230" w:rsidR="003A7432" w:rsidRPr="00860B84" w:rsidRDefault="0088329F" w:rsidP="003A743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235CE" id="Text Box 11" o:spid="_x0000_s1035" type="#_x0000_t202" style="position:absolute;margin-left:79.3pt;margin-top:88.9pt;width:23.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" filled="f" stroked="f">
                <v:textbox style="mso-fit-shape-to-text:t">
                  <w:txbxContent>
                    <w:p w14:paraId="629CD43F" w14:textId="2F58B230" w:rsidR="003A7432" w:rsidRPr="00860B84" w:rsidRDefault="003A7432" w:rsidP="003A7432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8AC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E3312B" wp14:editId="7E80C5C3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4399915" cy="1404620"/>
                <wp:effectExtent l="0" t="0" r="0" b="508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644A2" w14:textId="453BBEEE" w:rsidR="00D038AC" w:rsidRPr="00860B84" w:rsidRDefault="00D038AC" w:rsidP="00D03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T=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halfrange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([2(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∆min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Latin Modern Math" w:hAnsi="Latin Modern Math"/>
                                            <w:iCs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∆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Latin Modern Math" w:hAnsi="Latin Modern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0.299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+0.587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+0.114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num>
                                          <m:den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)])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3312B" id="Text Box 15" o:spid="_x0000_s1036" type="#_x0000_t202" style="position:absolute;margin-left:0;margin-top:13.45pt;width:346.4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" filled="f" stroked="f">
                <v:textbox style="mso-fit-shape-to-text:t">
                  <w:txbxContent>
                    <w:p w14:paraId="181644A2" w14:textId="453BBEEE" w:rsidR="00D038AC" w:rsidRPr="00860B84" w:rsidRDefault="00D038AC" w:rsidP="00D03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T=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halfrange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([2(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∆min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∆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0.299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+0.587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+0.114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num>
                                    <m:den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j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)])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4082FD" w14:textId="3FAF47CD" w:rsidR="00751216" w:rsidRPr="00DE6579" w:rsidRDefault="0087244A" w:rsidP="00860B84"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6FCE6C" wp14:editId="42625585">
                <wp:simplePos x="0" y="0"/>
                <wp:positionH relativeFrom="margin">
                  <wp:posOffset>3076575</wp:posOffset>
                </wp:positionH>
                <wp:positionV relativeFrom="paragraph">
                  <wp:posOffset>2510155</wp:posOffset>
                </wp:positionV>
                <wp:extent cx="393700" cy="1404620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7C53A" w14:textId="020D823E" w:rsidR="00A56429" w:rsidRPr="00860B84" w:rsidRDefault="0088329F" w:rsidP="00A5642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rod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6FCE6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9" type="#_x0000_t202" style="position:absolute;left:0;text-align:left;margin-left:242.25pt;margin-top:197.65pt;width:31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" filled="f" stroked="f">
                <v:textbox style="mso-fit-shape-to-text:t">
                  <w:txbxContent>
                    <w:p w14:paraId="0147C53A" w14:textId="020D823E" w:rsidR="00A56429" w:rsidRPr="00860B84" w:rsidRDefault="00A56429" w:rsidP="00A56429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rod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D53AA17" wp14:editId="1F5157CD">
                <wp:simplePos x="0" y="0"/>
                <wp:positionH relativeFrom="margin">
                  <wp:posOffset>2778125</wp:posOffset>
                </wp:positionH>
                <wp:positionV relativeFrom="paragraph">
                  <wp:posOffset>2510155</wp:posOffset>
                </wp:positionV>
                <wp:extent cx="384175" cy="1404620"/>
                <wp:effectExtent l="0" t="0" r="0" b="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009DB" w14:textId="5159FF3B" w:rsidR="00A56429" w:rsidRPr="00860B84" w:rsidRDefault="0088329F" w:rsidP="00A5642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top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3AA17" id="Text Box 28" o:spid="_x0000_s1040" type="#_x0000_t202" style="position:absolute;left:0;text-align:left;margin-left:218.75pt;margin-top:197.65pt;width:30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" filled="f" stroked="f">
                <v:textbox style="mso-fit-shape-to-text:t">
                  <w:txbxContent>
                    <w:p w14:paraId="59A009DB" w14:textId="5159FF3B" w:rsidR="00A56429" w:rsidRPr="00860B84" w:rsidRDefault="00A56429" w:rsidP="00A56429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top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FDA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C9AE0FE" wp14:editId="67933AF7">
                <wp:simplePos x="0" y="0"/>
                <wp:positionH relativeFrom="margin">
                  <wp:posOffset>2454275</wp:posOffset>
                </wp:positionH>
                <wp:positionV relativeFrom="paragraph">
                  <wp:posOffset>2510155</wp:posOffset>
                </wp:positionV>
                <wp:extent cx="426720" cy="1404620"/>
                <wp:effectExtent l="0" t="0" r="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71DC9" w14:textId="151B5474" w:rsidR="00A56429" w:rsidRPr="00860B84" w:rsidRDefault="0088329F" w:rsidP="00A5642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raw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AE0FE" id="Text Box 27" o:spid="_x0000_s1041" type="#_x0000_t202" style="position:absolute;left:0;text-align:left;margin-left:193.25pt;margin-top:197.65pt;width:33.6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" filled="f" stroked="f">
                <v:textbox style="mso-fit-shape-to-text:t">
                  <w:txbxContent>
                    <w:p w14:paraId="7B371DC9" w14:textId="151B5474" w:rsidR="00A56429" w:rsidRPr="00860B84" w:rsidRDefault="00A56429" w:rsidP="00A56429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raw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3D41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4790A4" wp14:editId="5D2731CE">
                <wp:simplePos x="0" y="0"/>
                <wp:positionH relativeFrom="margin">
                  <wp:posOffset>3076575</wp:posOffset>
                </wp:positionH>
                <wp:positionV relativeFrom="paragraph">
                  <wp:posOffset>1641475</wp:posOffset>
                </wp:positionV>
                <wp:extent cx="300355" cy="1404620"/>
                <wp:effectExtent l="0" t="0" r="0" b="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94F7C" w14:textId="27A32D98" w:rsidR="00793D41" w:rsidRPr="00860B84" w:rsidRDefault="00793D41" w:rsidP="00793D41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790A4" id="Text Box 30" o:spid="_x0000_s1042" type="#_x0000_t202" style="position:absolute;left:0;text-align:left;margin-left:242.25pt;margin-top:129.25pt;width:23.6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" filled="f" stroked="f">
                <v:textbox style="mso-fit-shape-to-text:t">
                  <w:txbxContent>
                    <w:p w14:paraId="5A294F7C" w14:textId="27A32D98" w:rsidR="00793D41" w:rsidRPr="00860B84" w:rsidRDefault="00793D41" w:rsidP="00793D41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8A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F5FFF5" wp14:editId="52BB5B43">
                <wp:simplePos x="0" y="0"/>
                <wp:positionH relativeFrom="margin">
                  <wp:posOffset>2292350</wp:posOffset>
                </wp:positionH>
                <wp:positionV relativeFrom="paragraph">
                  <wp:posOffset>5060950</wp:posOffset>
                </wp:positionV>
                <wp:extent cx="23609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A2E0F" w14:textId="47AA0C1C" w:rsidR="00D038AC" w:rsidRPr="00D038AC" w:rsidRDefault="0088329F" w:rsidP="00D038AC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C0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5FFF5" id="Text Box 2" o:spid="_x0000_s1027" type="#_x0000_t202" style="position:absolute;left:0;text-align:left;margin-left:180.5pt;margin-top:398.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nBIg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" fillcolor="white [3212]" stroked="f">
                <v:textbox style="mso-fit-shape-to-text:t">
                  <w:txbxContent>
                    <w:p w14:paraId="6D8A2E0F" w14:textId="47AA0C1C" w:rsidR="00D038AC" w:rsidRPr="00D038AC" w:rsidRDefault="00D038AC" w:rsidP="00D038AC">
                      <w:pPr>
                        <w:rPr>
                          <w:color w:val="C0000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B60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ECBDA1" wp14:editId="2AE25184">
                <wp:simplePos x="0" y="0"/>
                <wp:positionH relativeFrom="margin">
                  <wp:posOffset>882650</wp:posOffset>
                </wp:positionH>
                <wp:positionV relativeFrom="paragraph">
                  <wp:posOffset>6470650</wp:posOffset>
                </wp:positionV>
                <wp:extent cx="2452370" cy="140462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5A7CA" w14:textId="188E152E" w:rsidR="00466B60" w:rsidRPr="00860B84" w:rsidRDefault="0088329F" w:rsidP="00D03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=2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CBDA1" id="Text Box 13" o:spid="_x0000_s1028" type="#_x0000_t202" style="position:absolute;left:0;text-align:left;margin-left:69.5pt;margin-top:509.5pt;width:19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" filled="f" stroked="f">
                <v:textbox style="mso-fit-shape-to-text:t">
                  <w:txbxContent>
                    <w:p w14:paraId="3045A7CA" w14:textId="188E152E" w:rsidR="00466B60" w:rsidRPr="00860B84" w:rsidRDefault="00D038AC" w:rsidP="00D03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=2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036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DC650F" wp14:editId="40636E33">
                <wp:simplePos x="0" y="0"/>
                <wp:positionH relativeFrom="margin">
                  <wp:align>center</wp:align>
                </wp:positionH>
                <wp:positionV relativeFrom="paragraph">
                  <wp:posOffset>6019165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20C15" w14:textId="0531A432" w:rsidR="0010036B" w:rsidRPr="00860B84" w:rsidRDefault="0088329F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C650F" id="_x0000_s1029" type="#_x0000_t202" style="position:absolute;left:0;text-align:left;margin-left:0;margin-top:473.95pt;width:185.9pt;height:110.6pt;z-index:2516817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" filled="f" stroked="f">
                <v:textbox style="mso-fit-shape-to-text:t">
                  <w:txbxContent>
                    <w:p w14:paraId="4D620C15" w14:textId="0531A432" w:rsidR="0010036B" w:rsidRPr="00860B84" w:rsidRDefault="0010036B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F4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96AC75" wp14:editId="4C957728">
                <wp:simplePos x="0" y="0"/>
                <wp:positionH relativeFrom="margin">
                  <wp:align>center</wp:align>
                </wp:positionH>
                <wp:positionV relativeFrom="paragraph">
                  <wp:posOffset>5050155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89CA9" w14:textId="6CF537BD" w:rsidR="00B81F40" w:rsidRPr="00860B84" w:rsidRDefault="0088329F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6AC75" id="_x0000_s1030" type="#_x0000_t202" style="position:absolute;left:0;text-align:left;margin-left:0;margin-top:397.65pt;width:185.9pt;height:110.6pt;z-index:2516797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" filled="f" stroked="f">
                <v:textbox style="mso-fit-shape-to-text:t">
                  <w:txbxContent>
                    <w:p w14:paraId="36A89CA9" w14:textId="6CF537BD" w:rsidR="00B81F40" w:rsidRPr="00860B84" w:rsidRDefault="00B81F40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F4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9FCC5B" wp14:editId="435FB09F">
                <wp:simplePos x="0" y="0"/>
                <wp:positionH relativeFrom="margin">
                  <wp:posOffset>1228090</wp:posOffset>
                </wp:positionH>
                <wp:positionV relativeFrom="paragraph">
                  <wp:posOffset>5527675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9EC8" w14:textId="241C0725" w:rsidR="00B81F40" w:rsidRPr="00860B84" w:rsidRDefault="0088329F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FCC5B" id="_x0000_s1031" type="#_x0000_t202" style="position:absolute;left:0;text-align:left;margin-left:96.7pt;margin-top:435.2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" filled="f" stroked="f">
                <v:textbox style="mso-fit-shape-to-text:t">
                  <w:txbxContent>
                    <w:p w14:paraId="51139EC8" w14:textId="241C0725" w:rsidR="00B81F40" w:rsidRPr="00860B84" w:rsidRDefault="00B81F40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14C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6FB0FB" wp14:editId="2847532F">
                <wp:simplePos x="0" y="0"/>
                <wp:positionH relativeFrom="margin">
                  <wp:align>center</wp:align>
                </wp:positionH>
                <wp:positionV relativeFrom="paragraph">
                  <wp:posOffset>4654550</wp:posOffset>
                </wp:positionV>
                <wp:extent cx="2360930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2D114" w14:textId="2BC7A08D" w:rsidR="00AA14C2" w:rsidRPr="00860B84" w:rsidRDefault="0088329F" w:rsidP="00AA14C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FB0FB" id="Text Box 4" o:spid="_x0000_s1032" type="#_x0000_t202" style="position:absolute;left:0;text-align:left;margin-left:0;margin-top:366.5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" filled="f" stroked="f">
                <v:textbox style="mso-fit-shape-to-text:t">
                  <w:txbxContent>
                    <w:p w14:paraId="2142D114" w14:textId="2BC7A08D" w:rsidR="00AA14C2" w:rsidRPr="00860B84" w:rsidRDefault="00AA14C2" w:rsidP="00AA14C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A03CA0" wp14:editId="50DFA2AF">
                <wp:simplePos x="0" y="0"/>
                <wp:positionH relativeFrom="margin">
                  <wp:align>center</wp:align>
                </wp:positionH>
                <wp:positionV relativeFrom="paragraph">
                  <wp:posOffset>3804920</wp:posOffset>
                </wp:positionV>
                <wp:extent cx="2452370" cy="140462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D5F5" w14:textId="31C62725" w:rsidR="00BF6EFA" w:rsidRPr="00860B84" w:rsidRDefault="0088329F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j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0.299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+0.587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+0.114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j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03CA0" id="Text Box 9" o:spid="_x0000_s1033" type="#_x0000_t202" style="position:absolute;left:0;text-align:left;margin-left:0;margin-top:299.6pt;width:193.1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" filled="f" stroked="f">
                <v:textbox style="mso-fit-shape-to-text:t">
                  <w:txbxContent>
                    <w:p w14:paraId="652ED5F5" w14:textId="31C62725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j</m:t>
                                  </m:r>
                                </m:sup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0.299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+0.587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+0.114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j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589242" wp14:editId="48997B3A">
                <wp:simplePos x="0" y="0"/>
                <wp:positionH relativeFrom="margin">
                  <wp:align>center</wp:align>
                </wp:positionH>
                <wp:positionV relativeFrom="paragraph">
                  <wp:posOffset>3234690</wp:posOffset>
                </wp:positionV>
                <wp:extent cx="236093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795F6" w14:textId="076E7BF5" w:rsidR="00BF6EFA" w:rsidRPr="00860B84" w:rsidRDefault="0088329F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89242" id="Text Box 7" o:spid="_x0000_s1034" type="#_x0000_t202" style="position:absolute;left:0;text-align:left;margin-left:0;margin-top:254.7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" filled="f" stroked="f">
                <v:textbox style="mso-fit-shape-to-text:t">
                  <w:txbxContent>
                    <w:p w14:paraId="206795F6" w14:textId="076E7BF5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6BDA9F" wp14:editId="60E2485D">
                <wp:simplePos x="0" y="0"/>
                <wp:positionH relativeFrom="margin">
                  <wp:align>center</wp:align>
                </wp:positionH>
                <wp:positionV relativeFrom="paragraph">
                  <wp:posOffset>2693035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FE37E" w14:textId="10CAEF77" w:rsidR="00BF6EFA" w:rsidRPr="00860B84" w:rsidRDefault="0088329F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BDA9F" id="_x0000_s1035" type="#_x0000_t202" style="position:absolute;left:0;text-align:left;margin-left:0;margin-top:212.0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fmEAIAAPo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" filled="f" stroked="f">
                <v:textbox style="mso-fit-shape-to-text:t">
                  <w:txbxContent>
                    <w:p w14:paraId="029FE37E" w14:textId="10CAEF77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7A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1D2F3" wp14:editId="6E05A768">
                <wp:simplePos x="0" y="0"/>
                <wp:positionH relativeFrom="margin">
                  <wp:align>center</wp:align>
                </wp:positionH>
                <wp:positionV relativeFrom="paragraph">
                  <wp:posOffset>2192020</wp:posOffset>
                </wp:positionV>
                <wp:extent cx="236093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DE48" w14:textId="7A93DF3C" w:rsidR="007517AA" w:rsidRPr="00860B84" w:rsidRDefault="0088329F" w:rsidP="007517A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1D2F3" id="_x0000_s1036" type="#_x0000_t202" style="position:absolute;left:0;text-align:left;margin-left:0;margin-top:172.6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IqDwIAAPs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" filled="f" stroked="f">
                <v:textbox style="mso-fit-shape-to-text:t">
                  <w:txbxContent>
                    <w:p w14:paraId="3429DE48" w14:textId="7A93DF3C" w:rsidR="007517AA" w:rsidRPr="00860B84" w:rsidRDefault="002218AF" w:rsidP="007517A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3DB8B4" wp14:editId="18BB5193">
                <wp:simplePos x="0" y="0"/>
                <wp:positionH relativeFrom="margin">
                  <wp:align>center</wp:align>
                </wp:positionH>
                <wp:positionV relativeFrom="paragraph">
                  <wp:posOffset>1746250</wp:posOffset>
                </wp:positionV>
                <wp:extent cx="1911985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E4AEF" w14:textId="3197B846" w:rsidR="00B92C47" w:rsidRPr="00B92C47" w:rsidRDefault="0088329F" w:rsidP="00B92C47">
                            <w:pPr>
                              <w:jc w:val="center"/>
                              <w:rPr>
                                <w:rFonts w:ascii="LM Mono 10" w:hAnsi="LM Mono 1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DB8B4" id="Text Box 3" o:spid="_x0000_s1037" type="#_x0000_t202" style="position:absolute;left:0;text-align:left;margin-left:0;margin-top:137.5pt;width:150.5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" filled="f" stroked="f">
                <v:textbox style="mso-fit-shape-to-text:t">
                  <w:txbxContent>
                    <w:p w14:paraId="53CE4AEF" w14:textId="3197B846" w:rsidR="00B92C47" w:rsidRPr="00B92C47" w:rsidRDefault="00B92C47" w:rsidP="00B92C47">
                      <w:pPr>
                        <w:jc w:val="center"/>
                        <w:rPr>
                          <w:rFonts w:ascii="LM Mono 10" w:hAnsi="LM Mono 1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546E3E" wp14:editId="4CFBC54E">
                <wp:simplePos x="0" y="0"/>
                <wp:positionH relativeFrom="margin">
                  <wp:align>center</wp:align>
                </wp:positionH>
                <wp:positionV relativeFrom="paragraph">
                  <wp:posOffset>1271270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F957E" w14:textId="185B50F6" w:rsidR="00860B84" w:rsidRPr="00860B84" w:rsidRDefault="0088329F" w:rsidP="00860B8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46E3E" id="_x0000_s1038" type="#_x0000_t202" style="position:absolute;left:0;text-align:left;margin-left:0;margin-top:100.1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" filled="f" stroked="f">
                <v:textbox style="mso-fit-shape-to-text:t">
                  <w:txbxContent>
                    <w:p w14:paraId="485F957E" w14:textId="185B50F6" w:rsidR="00860B84" w:rsidRPr="00860B84" w:rsidRDefault="002218AF" w:rsidP="00860B8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B9906A" wp14:editId="0604BE5A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2360930" cy="1404620"/>
                <wp:effectExtent l="0" t="0" r="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D7A7" w14:textId="72303C40" w:rsidR="00860B84" w:rsidRPr="00860B84" w:rsidRDefault="0088329F" w:rsidP="00860B8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9906A" id="_x0000_s1039" type="#_x0000_t202" style="position:absolute;left:0;text-align:left;margin-left:0;margin-top:63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" filled="f" stroked="f">
                <v:textbox style="mso-fit-shape-to-text:t">
                  <w:txbxContent>
                    <w:p w14:paraId="08C6D7A7" w14:textId="72303C40" w:rsidR="00860B84" w:rsidRPr="00860B84" w:rsidRDefault="002218AF" w:rsidP="00860B8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6E63C" wp14:editId="51A43C60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250F1" w14:textId="44B4C3FC" w:rsidR="00860B84" w:rsidRPr="00860B84" w:rsidRDefault="0088329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6E63C" id="_x0000_s1040" type="#_x0000_t202" style="position:absolute;left:0;text-align:left;margin-left:0;margin-top:25.6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PiEgIAAP0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" filled="f" stroked="f">
                <v:textbox style="mso-fit-shape-to-text:t">
                  <w:txbxContent>
                    <w:p w14:paraId="5FD250F1" w14:textId="44B4C3FC" w:rsidR="00860B84" w:rsidRPr="00860B84" w:rsidRDefault="002218A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51216" w:rsidRPr="00DE6579" w:rsidSect="007402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880" w:bottom="1440" w:left="2880" w:header="720" w:footer="103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AEDB3" w14:textId="77777777" w:rsidR="0088329F" w:rsidRDefault="0088329F" w:rsidP="00F95255">
      <w:r>
        <w:separator/>
      </w:r>
    </w:p>
  </w:endnote>
  <w:endnote w:type="continuationSeparator" w:id="0">
    <w:p w14:paraId="20B9E88F" w14:textId="77777777" w:rsidR="0088329F" w:rsidRDefault="0088329F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1571" w14:textId="77777777" w:rsidR="00FC5AEE" w:rsidRDefault="00FC5A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E6B5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50AA9" w14:textId="77777777" w:rsidR="00FC5AEE" w:rsidRDefault="00FC5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9F0B2" w14:textId="77777777" w:rsidR="0088329F" w:rsidRPr="00266D36" w:rsidRDefault="0088329F" w:rsidP="00266D36">
      <w:pPr>
        <w:spacing w:after="0"/>
        <w:rPr>
          <w:sz w:val="18"/>
        </w:rPr>
      </w:pPr>
      <w:r>
        <w:separator/>
      </w:r>
    </w:p>
  </w:footnote>
  <w:footnote w:type="continuationSeparator" w:id="0">
    <w:p w14:paraId="45A0D6B2" w14:textId="77777777" w:rsidR="0088329F" w:rsidRDefault="0088329F" w:rsidP="00F95255">
      <w:r>
        <w:continuationSeparator/>
      </w:r>
    </w:p>
  </w:footnote>
  <w:footnote w:type="continuationNotice" w:id="1">
    <w:p w14:paraId="6C7FF9AF" w14:textId="77777777" w:rsidR="0088329F" w:rsidRDefault="0088329F">
      <w:pPr>
        <w:spacing w:before="0" w:after="0"/>
      </w:pPr>
    </w:p>
  </w:footnote>
  <w:footnote w:id="2">
    <w:p w14:paraId="7CFA3AB4" w14:textId="018B6522" w:rsidR="00FC5AEE" w:rsidRPr="00FC5AEE" w:rsidRDefault="00FC5AE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039F5" w14:textId="77777777" w:rsidR="00FC5AEE" w:rsidRDefault="00FC5A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AABA" w14:textId="77777777" w:rsidR="00FC5AEE" w:rsidRDefault="00FC5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885D" w14:textId="77777777" w:rsidR="00FC5AEE" w:rsidRDefault="00FC5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KwNLAA0mYmJgZGFko6SsGpxcWZ+XkgBSa1AE0Ya28sAAAA"/>
  </w:docVars>
  <w:rsids>
    <w:rsidRoot w:val="00A57834"/>
    <w:rsid w:val="00003BCD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95578"/>
    <w:rsid w:val="000D4A65"/>
    <w:rsid w:val="000E1125"/>
    <w:rsid w:val="000E3162"/>
    <w:rsid w:val="000E6F31"/>
    <w:rsid w:val="000F1988"/>
    <w:rsid w:val="000F39FA"/>
    <w:rsid w:val="0010036B"/>
    <w:rsid w:val="00101699"/>
    <w:rsid w:val="001104BB"/>
    <w:rsid w:val="001152BF"/>
    <w:rsid w:val="00120A9E"/>
    <w:rsid w:val="00134007"/>
    <w:rsid w:val="00142D76"/>
    <w:rsid w:val="00146E32"/>
    <w:rsid w:val="001508E1"/>
    <w:rsid w:val="00154D1E"/>
    <w:rsid w:val="001765C9"/>
    <w:rsid w:val="00181923"/>
    <w:rsid w:val="00187D05"/>
    <w:rsid w:val="00193D99"/>
    <w:rsid w:val="00195655"/>
    <w:rsid w:val="001A0D54"/>
    <w:rsid w:val="001A50E8"/>
    <w:rsid w:val="001C5AC3"/>
    <w:rsid w:val="001E0697"/>
    <w:rsid w:val="001E449B"/>
    <w:rsid w:val="001F70AE"/>
    <w:rsid w:val="0021065C"/>
    <w:rsid w:val="002218AF"/>
    <w:rsid w:val="002232C2"/>
    <w:rsid w:val="002345B1"/>
    <w:rsid w:val="0025067D"/>
    <w:rsid w:val="00252769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2F7A"/>
    <w:rsid w:val="002942EA"/>
    <w:rsid w:val="002B01E2"/>
    <w:rsid w:val="002B7288"/>
    <w:rsid w:val="002C2FA4"/>
    <w:rsid w:val="002E1C63"/>
    <w:rsid w:val="00311E68"/>
    <w:rsid w:val="00322C54"/>
    <w:rsid w:val="003450B4"/>
    <w:rsid w:val="003569F9"/>
    <w:rsid w:val="003575C3"/>
    <w:rsid w:val="003625D5"/>
    <w:rsid w:val="00367873"/>
    <w:rsid w:val="00376DBA"/>
    <w:rsid w:val="00380CFB"/>
    <w:rsid w:val="00387765"/>
    <w:rsid w:val="003909C8"/>
    <w:rsid w:val="003A604E"/>
    <w:rsid w:val="003A67EC"/>
    <w:rsid w:val="003A7432"/>
    <w:rsid w:val="003D1C84"/>
    <w:rsid w:val="003D3FB6"/>
    <w:rsid w:val="003E2C91"/>
    <w:rsid w:val="004017E6"/>
    <w:rsid w:val="00401834"/>
    <w:rsid w:val="00422EDD"/>
    <w:rsid w:val="0042389E"/>
    <w:rsid w:val="00433D1D"/>
    <w:rsid w:val="00433E07"/>
    <w:rsid w:val="004437ED"/>
    <w:rsid w:val="004470BC"/>
    <w:rsid w:val="0045016A"/>
    <w:rsid w:val="00461FE3"/>
    <w:rsid w:val="00466B60"/>
    <w:rsid w:val="00470512"/>
    <w:rsid w:val="00486EDB"/>
    <w:rsid w:val="00492477"/>
    <w:rsid w:val="0049432C"/>
    <w:rsid w:val="004A0AB6"/>
    <w:rsid w:val="004A32E5"/>
    <w:rsid w:val="004B37B3"/>
    <w:rsid w:val="004B43EB"/>
    <w:rsid w:val="004C02A9"/>
    <w:rsid w:val="004C0BE2"/>
    <w:rsid w:val="004C7CC0"/>
    <w:rsid w:val="004D5FDA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11B2"/>
    <w:rsid w:val="00564D90"/>
    <w:rsid w:val="005655A8"/>
    <w:rsid w:val="00567772"/>
    <w:rsid w:val="00573F65"/>
    <w:rsid w:val="00581F70"/>
    <w:rsid w:val="00590D07"/>
    <w:rsid w:val="005A2EA1"/>
    <w:rsid w:val="005B4F3B"/>
    <w:rsid w:val="005B674F"/>
    <w:rsid w:val="005C26B0"/>
    <w:rsid w:val="005D028D"/>
    <w:rsid w:val="005D68B9"/>
    <w:rsid w:val="005E051A"/>
    <w:rsid w:val="005E3CD7"/>
    <w:rsid w:val="005E4867"/>
    <w:rsid w:val="005F4EC8"/>
    <w:rsid w:val="005F5915"/>
    <w:rsid w:val="00601FA3"/>
    <w:rsid w:val="0061552A"/>
    <w:rsid w:val="00615E80"/>
    <w:rsid w:val="00623814"/>
    <w:rsid w:val="00635D4E"/>
    <w:rsid w:val="0065216E"/>
    <w:rsid w:val="00652FA3"/>
    <w:rsid w:val="00665735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6D3928"/>
    <w:rsid w:val="00710D62"/>
    <w:rsid w:val="00712366"/>
    <w:rsid w:val="007238D0"/>
    <w:rsid w:val="00725C0B"/>
    <w:rsid w:val="00727BC4"/>
    <w:rsid w:val="00727CBC"/>
    <w:rsid w:val="007402A2"/>
    <w:rsid w:val="0075082A"/>
    <w:rsid w:val="00751216"/>
    <w:rsid w:val="007517AA"/>
    <w:rsid w:val="00751AA6"/>
    <w:rsid w:val="00755218"/>
    <w:rsid w:val="0075640E"/>
    <w:rsid w:val="00773B38"/>
    <w:rsid w:val="00775C8E"/>
    <w:rsid w:val="00784D58"/>
    <w:rsid w:val="00787C96"/>
    <w:rsid w:val="0079324A"/>
    <w:rsid w:val="00793D41"/>
    <w:rsid w:val="007B2249"/>
    <w:rsid w:val="007D463C"/>
    <w:rsid w:val="007F2F27"/>
    <w:rsid w:val="007F5476"/>
    <w:rsid w:val="00814777"/>
    <w:rsid w:val="00820A36"/>
    <w:rsid w:val="008217B3"/>
    <w:rsid w:val="00824069"/>
    <w:rsid w:val="00860B84"/>
    <w:rsid w:val="0087244A"/>
    <w:rsid w:val="00882F9C"/>
    <w:rsid w:val="0088329F"/>
    <w:rsid w:val="008864A1"/>
    <w:rsid w:val="00891B45"/>
    <w:rsid w:val="00892550"/>
    <w:rsid w:val="00892D68"/>
    <w:rsid w:val="00894457"/>
    <w:rsid w:val="008A3368"/>
    <w:rsid w:val="008A55A8"/>
    <w:rsid w:val="008A56F7"/>
    <w:rsid w:val="008A654D"/>
    <w:rsid w:val="008B3AF0"/>
    <w:rsid w:val="008B47E0"/>
    <w:rsid w:val="008C6F4B"/>
    <w:rsid w:val="008D2C2C"/>
    <w:rsid w:val="008D6863"/>
    <w:rsid w:val="008E1CF8"/>
    <w:rsid w:val="0090445E"/>
    <w:rsid w:val="009133D6"/>
    <w:rsid w:val="00923E96"/>
    <w:rsid w:val="009470D1"/>
    <w:rsid w:val="00952BFD"/>
    <w:rsid w:val="00960ABB"/>
    <w:rsid w:val="009634CF"/>
    <w:rsid w:val="0096779F"/>
    <w:rsid w:val="0098109E"/>
    <w:rsid w:val="0099211F"/>
    <w:rsid w:val="00992A33"/>
    <w:rsid w:val="009967C8"/>
    <w:rsid w:val="009A170A"/>
    <w:rsid w:val="009B0E3B"/>
    <w:rsid w:val="009B0ED9"/>
    <w:rsid w:val="009B649E"/>
    <w:rsid w:val="009B79D5"/>
    <w:rsid w:val="009D07EF"/>
    <w:rsid w:val="009E108D"/>
    <w:rsid w:val="009F2AB5"/>
    <w:rsid w:val="00A141EB"/>
    <w:rsid w:val="00A144D1"/>
    <w:rsid w:val="00A17C26"/>
    <w:rsid w:val="00A20262"/>
    <w:rsid w:val="00A32984"/>
    <w:rsid w:val="00A509AA"/>
    <w:rsid w:val="00A56429"/>
    <w:rsid w:val="00A565FE"/>
    <w:rsid w:val="00A57834"/>
    <w:rsid w:val="00A67452"/>
    <w:rsid w:val="00A70274"/>
    <w:rsid w:val="00A732A6"/>
    <w:rsid w:val="00A7608A"/>
    <w:rsid w:val="00A922F9"/>
    <w:rsid w:val="00AA11C5"/>
    <w:rsid w:val="00AA14C2"/>
    <w:rsid w:val="00AB0692"/>
    <w:rsid w:val="00AB25FB"/>
    <w:rsid w:val="00AB7DD6"/>
    <w:rsid w:val="00AE1832"/>
    <w:rsid w:val="00AE38AA"/>
    <w:rsid w:val="00AE5261"/>
    <w:rsid w:val="00AE60B4"/>
    <w:rsid w:val="00AF3739"/>
    <w:rsid w:val="00AF62F2"/>
    <w:rsid w:val="00B030A8"/>
    <w:rsid w:val="00B05256"/>
    <w:rsid w:val="00B21E27"/>
    <w:rsid w:val="00B26BA2"/>
    <w:rsid w:val="00B60E0F"/>
    <w:rsid w:val="00B81F40"/>
    <w:rsid w:val="00B82E41"/>
    <w:rsid w:val="00B844D8"/>
    <w:rsid w:val="00B86B75"/>
    <w:rsid w:val="00B92C47"/>
    <w:rsid w:val="00B955E5"/>
    <w:rsid w:val="00B97119"/>
    <w:rsid w:val="00BB611A"/>
    <w:rsid w:val="00BC48D5"/>
    <w:rsid w:val="00BD0437"/>
    <w:rsid w:val="00BF6EFA"/>
    <w:rsid w:val="00C0136A"/>
    <w:rsid w:val="00C111DC"/>
    <w:rsid w:val="00C26B72"/>
    <w:rsid w:val="00C36279"/>
    <w:rsid w:val="00C4469B"/>
    <w:rsid w:val="00C45EE9"/>
    <w:rsid w:val="00C45F66"/>
    <w:rsid w:val="00C50711"/>
    <w:rsid w:val="00C565E9"/>
    <w:rsid w:val="00C61480"/>
    <w:rsid w:val="00C804D2"/>
    <w:rsid w:val="00C84A08"/>
    <w:rsid w:val="00C87B56"/>
    <w:rsid w:val="00CA73D2"/>
    <w:rsid w:val="00CB0F1E"/>
    <w:rsid w:val="00CB5908"/>
    <w:rsid w:val="00CB7FB4"/>
    <w:rsid w:val="00CC72CD"/>
    <w:rsid w:val="00CC78E6"/>
    <w:rsid w:val="00CD5E3C"/>
    <w:rsid w:val="00CF2A62"/>
    <w:rsid w:val="00CF57EF"/>
    <w:rsid w:val="00CF5891"/>
    <w:rsid w:val="00D038AC"/>
    <w:rsid w:val="00D04664"/>
    <w:rsid w:val="00D347DF"/>
    <w:rsid w:val="00D34848"/>
    <w:rsid w:val="00D36013"/>
    <w:rsid w:val="00D46F1E"/>
    <w:rsid w:val="00D60E87"/>
    <w:rsid w:val="00D62916"/>
    <w:rsid w:val="00D8248C"/>
    <w:rsid w:val="00D9705B"/>
    <w:rsid w:val="00DB12D1"/>
    <w:rsid w:val="00DE6579"/>
    <w:rsid w:val="00E017CE"/>
    <w:rsid w:val="00E121C9"/>
    <w:rsid w:val="00E20672"/>
    <w:rsid w:val="00E277F4"/>
    <w:rsid w:val="00E315A3"/>
    <w:rsid w:val="00E41067"/>
    <w:rsid w:val="00E44BD9"/>
    <w:rsid w:val="00E675E4"/>
    <w:rsid w:val="00E83EFE"/>
    <w:rsid w:val="00E859B2"/>
    <w:rsid w:val="00E8649C"/>
    <w:rsid w:val="00EA2602"/>
    <w:rsid w:val="00EB7732"/>
    <w:rsid w:val="00ED02E2"/>
    <w:rsid w:val="00ED0A56"/>
    <w:rsid w:val="00ED3796"/>
    <w:rsid w:val="00ED4779"/>
    <w:rsid w:val="00F001C1"/>
    <w:rsid w:val="00F10149"/>
    <w:rsid w:val="00F27D47"/>
    <w:rsid w:val="00F44C0B"/>
    <w:rsid w:val="00F535DE"/>
    <w:rsid w:val="00F65167"/>
    <w:rsid w:val="00F664EA"/>
    <w:rsid w:val="00F721EA"/>
    <w:rsid w:val="00F758DD"/>
    <w:rsid w:val="00F86B44"/>
    <w:rsid w:val="00F95255"/>
    <w:rsid w:val="00F95C2A"/>
    <w:rsid w:val="00FA53A1"/>
    <w:rsid w:val="00FB4057"/>
    <w:rsid w:val="00FC0B1B"/>
    <w:rsid w:val="00FC261B"/>
    <w:rsid w:val="00FC5AEE"/>
    <w:rsid w:val="00FC601B"/>
    <w:rsid w:val="00FD10D5"/>
    <w:rsid w:val="00FD5628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47391"/>
  <w15:docId w15:val="{82312A17-9346-4809-A51C-221CA020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2C47"/>
    <w:pPr>
      <w:tabs>
        <w:tab w:val="right" w:pos="7200"/>
      </w:tabs>
      <w:spacing w:before="180" w:after="240"/>
      <w:jc w:val="both"/>
    </w:pPr>
    <w:rPr>
      <w:sz w:val="22"/>
      <w:lang w:val="en-GB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\Documents\Custom%20Office%20Templates\WordTeX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88B8B-98F2-4379-8404-7E16BD30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1090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Abraham Cheung</dc:creator>
  <cp:keywords/>
  <dc:description/>
  <cp:lastModifiedBy>Abraham Cheung</cp:lastModifiedBy>
  <cp:revision>22</cp:revision>
  <cp:lastPrinted>2018-03-14T00:03:00Z</cp:lastPrinted>
  <dcterms:created xsi:type="dcterms:W3CDTF">2021-06-17T16:01:00Z</dcterms:created>
  <dcterms:modified xsi:type="dcterms:W3CDTF">2021-12-05T23:33:00Z</dcterms:modified>
</cp:coreProperties>
</file>