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1F36677" w14:textId="6A98C36C" w:rsidR="00C93403" w:rsidRPr="00D60621" w:rsidRDefault="00213EEF" w:rsidP="00542F1A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w:rPr>
                  <w:rFonts w:ascii="Latin Modern Math" w:hAnsi="Latin Modern Math"/>
                </w:rPr>
                <m:t>i</m:t>
              </m:r>
            </m:sub>
          </m:sSub>
        </m:oMath>
      </m:oMathPara>
    </w:p>
    <w:p w14:paraId="018E0278" w14:textId="22F83A6E" w:rsidR="00D60621" w:rsidRPr="00D60621" w:rsidRDefault="000E3CD0" w:rsidP="00542F1A">
      <w:pPr>
        <w:rPr>
          <w:rFonts w:asciiTheme="majorHAnsi" w:eastAsiaTheme="majorEastAsia" w:hAnsiTheme="majorHAnsi" w:cstheme="majorBidi"/>
        </w:rPr>
      </w:pPr>
      <w:r w:rsidRPr="00D60621"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E661E2" wp14:editId="7D9F3035">
                <wp:simplePos x="0" y="0"/>
                <wp:positionH relativeFrom="column">
                  <wp:posOffset>3868420</wp:posOffset>
                </wp:positionH>
                <wp:positionV relativeFrom="paragraph">
                  <wp:posOffset>291465</wp:posOffset>
                </wp:positionV>
                <wp:extent cx="422910" cy="527685"/>
                <wp:effectExtent l="0" t="0" r="0" b="571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BFE48" w14:textId="2CBEFB44" w:rsidR="000E3CD0" w:rsidRPr="000E3CD0" w:rsidRDefault="00213EEF" w:rsidP="000E3CD0">
                            <w:pPr>
                              <w:rPr>
                                <w:rFonts w:asciiTheme="majorHAnsi" w:eastAsiaTheme="majorEastAsia" w:hAnsiTheme="majorHAnsi" w:cstheme="majorBidi"/>
                                <w:color w:val="0070C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70C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661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.6pt;margin-top:22.95pt;width:33.3pt;height:41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" filled="f" stroked="f">
                <v:textbox>
                  <w:txbxContent>
                    <w:p w14:paraId="76ABFE48" w14:textId="2CBEFB44" w:rsidR="000E3CD0" w:rsidRPr="000E3CD0" w:rsidRDefault="000E3CD0" w:rsidP="000E3CD0">
                      <w:pPr>
                        <w:rPr>
                          <w:rFonts w:asciiTheme="majorHAnsi" w:eastAsiaTheme="majorEastAsia" w:hAnsiTheme="majorHAnsi" w:cstheme="majorBidi"/>
                          <w:color w:val="0070C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60621"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FB9D75" wp14:editId="26EFF000">
                <wp:simplePos x="0" y="0"/>
                <wp:positionH relativeFrom="column">
                  <wp:posOffset>3554730</wp:posOffset>
                </wp:positionH>
                <wp:positionV relativeFrom="paragraph">
                  <wp:posOffset>291465</wp:posOffset>
                </wp:positionV>
                <wp:extent cx="422910" cy="527685"/>
                <wp:effectExtent l="0" t="0" r="0" b="57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60301" w14:textId="213ED7BC" w:rsidR="000E3CD0" w:rsidRPr="000E3CD0" w:rsidRDefault="00213EEF" w:rsidP="000E3CD0">
                            <w:pPr>
                              <w:rPr>
                                <w:rFonts w:asciiTheme="majorHAnsi" w:eastAsiaTheme="majorEastAsia" w:hAnsiTheme="majorHAnsi" w:cstheme="majorBidi"/>
                                <w:color w:val="0070C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70C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B9D75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79.9pt;margin-top:22.95pt;width:33.3pt;height:41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" filled="f" stroked="f">
                <v:textbox>
                  <w:txbxContent>
                    <w:p w14:paraId="79160301" w14:textId="213ED7BC" w:rsidR="000E3CD0" w:rsidRPr="000E3CD0" w:rsidRDefault="00213EEF" w:rsidP="000E3CD0">
                      <w:pPr>
                        <w:rPr>
                          <w:rFonts w:asciiTheme="majorHAnsi" w:eastAsiaTheme="majorEastAsia" w:hAnsiTheme="majorHAnsi" w:cstheme="majorBidi"/>
                          <w:color w:val="0070C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60621"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02DFC5F" wp14:editId="488445A9">
                <wp:simplePos x="0" y="0"/>
                <wp:positionH relativeFrom="column">
                  <wp:posOffset>3191045</wp:posOffset>
                </wp:positionH>
                <wp:positionV relativeFrom="paragraph">
                  <wp:posOffset>255204</wp:posOffset>
                </wp:positionV>
                <wp:extent cx="422910" cy="527685"/>
                <wp:effectExtent l="0" t="0" r="0" b="57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AC806" w14:textId="60C6EBDC" w:rsidR="000E3CD0" w:rsidRPr="000E3CD0" w:rsidRDefault="00213EEF" w:rsidP="000E3CD0">
                            <w:pPr>
                              <w:rPr>
                                <w:rFonts w:asciiTheme="majorHAnsi" w:eastAsiaTheme="majorEastAsia" w:hAnsiTheme="majorHAnsi" w:cstheme="majorBidi"/>
                                <w:color w:val="0070C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70C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jk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FC5F" id="_x0000_s1028" type="#_x0000_t202" style="position:absolute;left:0;text-align:left;margin-left:251.25pt;margin-top:20.1pt;width:33.3pt;height:41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" filled="f" stroked="f">
                <v:textbox>
                  <w:txbxContent>
                    <w:p w14:paraId="5AFAC806" w14:textId="60C6EBDC" w:rsidR="000E3CD0" w:rsidRPr="000E3CD0" w:rsidRDefault="000E3CD0" w:rsidP="000E3CD0">
                      <w:pPr>
                        <w:rPr>
                          <w:rFonts w:asciiTheme="majorHAnsi" w:eastAsiaTheme="majorEastAsia" w:hAnsiTheme="majorHAnsi" w:cstheme="majorBidi"/>
                          <w:color w:val="0070C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jk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549FB" w:rsidRPr="00D60621"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A510AF" wp14:editId="5FB1E7FD">
                <wp:simplePos x="0" y="0"/>
                <wp:positionH relativeFrom="column">
                  <wp:posOffset>1810565</wp:posOffset>
                </wp:positionH>
                <wp:positionV relativeFrom="paragraph">
                  <wp:posOffset>221179</wp:posOffset>
                </wp:positionV>
                <wp:extent cx="422910" cy="52768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C300D" w14:textId="4B9039DC" w:rsidR="00D60621" w:rsidRPr="006549FB" w:rsidRDefault="00213EEF" w:rsidP="00D60621">
                            <w:pPr>
                              <w:rPr>
                                <w:rFonts w:asciiTheme="majorHAnsi" w:eastAsiaTheme="majorEastAsia" w:hAnsiTheme="majorHAnsi" w:cstheme="majorBidi"/>
                                <w:color w:val="00B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00B05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00B050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10AF" id="_x0000_s1029" type="#_x0000_t202" style="position:absolute;left:0;text-align:left;margin-left:142.55pt;margin-top:17.4pt;width:33.3pt;height:4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" filled="f" stroked="f">
                <v:textbox>
                  <w:txbxContent>
                    <w:p w14:paraId="0B8C300D" w14:textId="4B9039DC" w:rsidR="00D60621" w:rsidRPr="006549FB" w:rsidRDefault="00D60621" w:rsidP="00D60621">
                      <w:pPr>
                        <w:rPr>
                          <w:rFonts w:asciiTheme="majorHAnsi" w:eastAsiaTheme="majorEastAsia" w:hAnsiTheme="majorHAnsi" w:cstheme="majorBidi"/>
                          <w:color w:val="00B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00B05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00B050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549FB" w:rsidRPr="00D60621"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8DC7B6" wp14:editId="75E72FA3">
                <wp:simplePos x="0" y="0"/>
                <wp:positionH relativeFrom="column">
                  <wp:posOffset>2745105</wp:posOffset>
                </wp:positionH>
                <wp:positionV relativeFrom="paragraph">
                  <wp:posOffset>250190</wp:posOffset>
                </wp:positionV>
                <wp:extent cx="422910" cy="527685"/>
                <wp:effectExtent l="0" t="0" r="0" b="571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544BF" w14:textId="5400FE50" w:rsidR="006549FB" w:rsidRPr="000E3CD0" w:rsidRDefault="00213EEF" w:rsidP="006549FB">
                            <w:pPr>
                              <w:rPr>
                                <w:rFonts w:asciiTheme="majorHAnsi" w:eastAsiaTheme="majorEastAsia" w:hAnsiTheme="majorHAnsi" w:cstheme="majorBidi"/>
                                <w:color w:val="0070C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70C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0070C0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C7B6" id="_x0000_s1030" type="#_x0000_t202" style="position:absolute;left:0;text-align:left;margin-left:216.15pt;margin-top:19.7pt;width:33.3pt;height:41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" filled="f" stroked="f">
                <v:textbox>
                  <w:txbxContent>
                    <w:p w14:paraId="6A7544BF" w14:textId="5400FE50" w:rsidR="006549FB" w:rsidRPr="000E3CD0" w:rsidRDefault="006549FB" w:rsidP="006549FB">
                      <w:pPr>
                        <w:rPr>
                          <w:rFonts w:asciiTheme="majorHAnsi" w:eastAsiaTheme="majorEastAsia" w:hAnsiTheme="majorHAnsi" w:cstheme="majorBidi"/>
                          <w:color w:val="0070C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0070C0"/>
                                </w:rPr>
                                <m:t>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6549FB" w:rsidRPr="00D60621">
        <w:rPr>
          <w:rFonts w:asciiTheme="majorHAnsi" w:eastAsiaTheme="majorEastAsia" w:hAnsiTheme="majorHAnsi" w:cstheme="majorBid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2BCA32" wp14:editId="356B07B9">
                <wp:simplePos x="0" y="0"/>
                <wp:positionH relativeFrom="column">
                  <wp:posOffset>2310130</wp:posOffset>
                </wp:positionH>
                <wp:positionV relativeFrom="paragraph">
                  <wp:posOffset>215900</wp:posOffset>
                </wp:positionV>
                <wp:extent cx="422910" cy="527685"/>
                <wp:effectExtent l="0" t="0" r="0" b="57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2B166" w14:textId="5E5F4D5F" w:rsidR="006549FB" w:rsidRPr="006549FB" w:rsidRDefault="00213EEF" w:rsidP="00D60621">
                            <w:pPr>
                              <w:rPr>
                                <w:rFonts w:asciiTheme="majorHAnsi" w:eastAsiaTheme="majorEastAsia" w:hAnsiTheme="majorHAnsi" w:cstheme="majorBidi"/>
                                <w:color w:val="00B05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Latin Modern Math" w:hAnsi="Latin Modern Math"/>
                                        <w:i/>
                                        <w:color w:val="00B05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Latin Modern Math" w:hAnsi="Latin Modern Math"/>
                                        <w:color w:val="00B05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Latin Modern Math" w:hAnsi="Latin Modern Math"/>
                                        <w:color w:val="00B050"/>
                                      </w:rPr>
                                      <m:t>ij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BCA32" id="_x0000_s1031" type="#_x0000_t202" style="position:absolute;left:0;text-align:left;margin-left:181.9pt;margin-top:17pt;width:33.3pt;height:41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" filled="f" stroked="f">
                <v:textbox>
                  <w:txbxContent>
                    <w:p w14:paraId="4052B166" w14:textId="5E5F4D5F" w:rsidR="006549FB" w:rsidRPr="006549FB" w:rsidRDefault="006549FB" w:rsidP="00D60621">
                      <w:pPr>
                        <w:rPr>
                          <w:rFonts w:asciiTheme="majorHAnsi" w:eastAsiaTheme="majorEastAsia" w:hAnsiTheme="majorHAnsi" w:cstheme="majorBidi"/>
                          <w:color w:val="00B05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Latin Modern Math" w:hAnsi="Latin Modern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/>
                                  <w:color w:val="00B05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/>
                                  <w:color w:val="00B050"/>
                                </w:rPr>
                                <m:t>ij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60621" w:rsidRPr="00D60621" w:rsidSect="00DB4083">
      <w:footerReference w:type="default" r:id="rId8"/>
      <w:pgSz w:w="11906" w:h="16838" w:code="9"/>
      <w:pgMar w:top="1440" w:right="1440" w:bottom="1440" w:left="1440" w:header="720" w:footer="8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0F876" w14:textId="77777777" w:rsidR="003B3486" w:rsidRDefault="003B3486" w:rsidP="00F95255">
      <w:r>
        <w:separator/>
      </w:r>
    </w:p>
  </w:endnote>
  <w:endnote w:type="continuationSeparator" w:id="0">
    <w:p w14:paraId="6A0CCA1C" w14:textId="77777777" w:rsidR="003B3486" w:rsidRDefault="003B3486" w:rsidP="00F9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00D2" w14:textId="77777777" w:rsidR="00367873" w:rsidRDefault="007F2F27" w:rsidP="00F952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900CF" w14:textId="77777777" w:rsidR="003B3486" w:rsidRPr="00266D36" w:rsidRDefault="003B3486" w:rsidP="00266D36">
      <w:pPr>
        <w:spacing w:after="0"/>
        <w:rPr>
          <w:sz w:val="18"/>
        </w:rPr>
      </w:pPr>
      <w:r w:rsidRPr="00266D36">
        <w:rPr>
          <w:sz w:val="18"/>
        </w:rPr>
        <w:separator/>
      </w:r>
    </w:p>
  </w:footnote>
  <w:footnote w:type="continuationSeparator" w:id="0">
    <w:p w14:paraId="24107461" w14:textId="77777777" w:rsidR="003B3486" w:rsidRDefault="003B3486" w:rsidP="00F95255">
      <w:r>
        <w:continuationSeparator/>
      </w:r>
    </w:p>
  </w:footnote>
  <w:footnote w:type="continuationNotice" w:id="1">
    <w:p w14:paraId="0521B483" w14:textId="77777777" w:rsidR="003B3486" w:rsidRDefault="003B3486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196C03"/>
    <w:multiLevelType w:val="hybridMultilevel"/>
    <w:tmpl w:val="9DAC6F16"/>
    <w:lvl w:ilvl="0" w:tplc="AADC6C34">
      <w:numFmt w:val="bullet"/>
      <w:lvlText w:val="-"/>
      <w:lvlJc w:val="left"/>
      <w:pPr>
        <w:ind w:left="720" w:hanging="360"/>
      </w:pPr>
      <w:rPr>
        <w:rFonts w:ascii="LM Roman 10" w:eastAsiaTheme="minorHAnsi" w:hAnsi="LM Roman 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1C532C"/>
    <w:multiLevelType w:val="hybridMultilevel"/>
    <w:tmpl w:val="0FB27024"/>
    <w:lvl w:ilvl="0" w:tplc="82A6B5E2">
      <w:start w:val="4"/>
      <w:numFmt w:val="bullet"/>
      <w:lvlText w:val="-"/>
      <w:lvlJc w:val="left"/>
      <w:pPr>
        <w:ind w:left="720" w:hanging="360"/>
      </w:pPr>
      <w:rPr>
        <w:rFonts w:ascii="LM Roman 10" w:eastAsiaTheme="minorEastAsia" w:hAnsi="LM Roman 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9" w15:restartNumberingAfterBreak="0">
    <w:nsid w:val="278D7674"/>
    <w:multiLevelType w:val="multilevel"/>
    <w:tmpl w:val="59489428"/>
    <w:numStyleLink w:val="Itemize"/>
  </w:abstractNum>
  <w:abstractNum w:abstractNumId="20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63C5233"/>
    <w:multiLevelType w:val="multilevel"/>
    <w:tmpl w:val="8DE61AAA"/>
    <w:numStyleLink w:val="Enumerate"/>
  </w:abstractNum>
  <w:abstractNum w:abstractNumId="23" w15:restartNumberingAfterBreak="0">
    <w:nsid w:val="3F2A7AF5"/>
    <w:multiLevelType w:val="multilevel"/>
    <w:tmpl w:val="8DE61AAA"/>
    <w:numStyleLink w:val="Enumerate"/>
  </w:abstractNum>
  <w:abstractNum w:abstractNumId="24" w15:restartNumberingAfterBreak="0">
    <w:nsid w:val="50703152"/>
    <w:multiLevelType w:val="multilevel"/>
    <w:tmpl w:val="59489428"/>
    <w:numStyleLink w:val="Itemize"/>
  </w:abstractNum>
  <w:abstractNum w:abstractNumId="25" w15:restartNumberingAfterBreak="0">
    <w:nsid w:val="5180635D"/>
    <w:multiLevelType w:val="multilevel"/>
    <w:tmpl w:val="8DE61AAA"/>
    <w:numStyleLink w:val="Enumerate"/>
  </w:abstractNum>
  <w:abstractNum w:abstractNumId="26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A326C"/>
    <w:multiLevelType w:val="multilevel"/>
    <w:tmpl w:val="8DE61AAA"/>
    <w:numStyleLink w:val="Enumerate"/>
  </w:abstractNum>
  <w:abstractNum w:abstractNumId="28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9" w15:restartNumberingAfterBreak="0">
    <w:nsid w:val="685A0B31"/>
    <w:multiLevelType w:val="multilevel"/>
    <w:tmpl w:val="8DE61AAA"/>
    <w:numStyleLink w:val="Enumerate"/>
  </w:abstractNum>
  <w:abstractNum w:abstractNumId="30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26"/>
  </w:num>
  <w:num w:numId="13">
    <w:abstractNumId w:val="30"/>
  </w:num>
  <w:num w:numId="14">
    <w:abstractNumId w:val="20"/>
  </w:num>
  <w:num w:numId="15">
    <w:abstractNumId w:val="21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25"/>
  </w:num>
  <w:num w:numId="24">
    <w:abstractNumId w:val="29"/>
  </w:num>
  <w:num w:numId="25">
    <w:abstractNumId w:val="14"/>
  </w:num>
  <w:num w:numId="26">
    <w:abstractNumId w:val="10"/>
  </w:num>
  <w:num w:numId="27">
    <w:abstractNumId w:val="23"/>
  </w:num>
  <w:num w:numId="28">
    <w:abstractNumId w:val="11"/>
  </w:num>
  <w:num w:numId="29">
    <w:abstractNumId w:val="22"/>
  </w:num>
  <w:num w:numId="30">
    <w:abstractNumId w:val="15"/>
  </w:num>
  <w:num w:numId="31">
    <w:abstractNumId w:val="19"/>
  </w:num>
  <w:num w:numId="32">
    <w:abstractNumId w:val="27"/>
  </w:num>
  <w:num w:numId="33">
    <w:abstractNumId w:val="13"/>
  </w:num>
  <w:num w:numId="34">
    <w:abstractNumId w:val="24"/>
  </w:num>
  <w:num w:numId="35">
    <w:abstractNumId w:val="17"/>
  </w:num>
  <w:num w:numId="36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81">
      <o:colormenu v:ext="edit" fillcolor="none [3212]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86"/>
    <w:rsid w:val="00003BCD"/>
    <w:rsid w:val="00011C8B"/>
    <w:rsid w:val="000158C5"/>
    <w:rsid w:val="000167FD"/>
    <w:rsid w:val="000209D9"/>
    <w:rsid w:val="0003303E"/>
    <w:rsid w:val="00036BC7"/>
    <w:rsid w:val="000400AC"/>
    <w:rsid w:val="00041DCD"/>
    <w:rsid w:val="00043722"/>
    <w:rsid w:val="00060D8F"/>
    <w:rsid w:val="0006225D"/>
    <w:rsid w:val="000700CD"/>
    <w:rsid w:val="0007014F"/>
    <w:rsid w:val="00074843"/>
    <w:rsid w:val="000759C4"/>
    <w:rsid w:val="00093E6B"/>
    <w:rsid w:val="00095578"/>
    <w:rsid w:val="000C7FB0"/>
    <w:rsid w:val="000D4A65"/>
    <w:rsid w:val="000E1125"/>
    <w:rsid w:val="000E22BB"/>
    <w:rsid w:val="000E3162"/>
    <w:rsid w:val="000E3CD0"/>
    <w:rsid w:val="000E5832"/>
    <w:rsid w:val="000E7606"/>
    <w:rsid w:val="000F00E7"/>
    <w:rsid w:val="000F1988"/>
    <w:rsid w:val="000F39FA"/>
    <w:rsid w:val="0011012D"/>
    <w:rsid w:val="001104BB"/>
    <w:rsid w:val="00120A9E"/>
    <w:rsid w:val="00125583"/>
    <w:rsid w:val="00134007"/>
    <w:rsid w:val="00146E32"/>
    <w:rsid w:val="00147E26"/>
    <w:rsid w:val="001508E1"/>
    <w:rsid w:val="00154D1E"/>
    <w:rsid w:val="001633FB"/>
    <w:rsid w:val="001765C9"/>
    <w:rsid w:val="00181923"/>
    <w:rsid w:val="00187D05"/>
    <w:rsid w:val="001921FE"/>
    <w:rsid w:val="00193D99"/>
    <w:rsid w:val="00194CE6"/>
    <w:rsid w:val="00195655"/>
    <w:rsid w:val="001A0D54"/>
    <w:rsid w:val="001A50E8"/>
    <w:rsid w:val="001A7B43"/>
    <w:rsid w:val="001B729F"/>
    <w:rsid w:val="001C5AC3"/>
    <w:rsid w:val="001D6C51"/>
    <w:rsid w:val="001E0697"/>
    <w:rsid w:val="001E449B"/>
    <w:rsid w:val="001F7942"/>
    <w:rsid w:val="00201F60"/>
    <w:rsid w:val="00204E89"/>
    <w:rsid w:val="002057DD"/>
    <w:rsid w:val="0021065C"/>
    <w:rsid w:val="002119CA"/>
    <w:rsid w:val="00213EEF"/>
    <w:rsid w:val="0021427B"/>
    <w:rsid w:val="002232C2"/>
    <w:rsid w:val="00223F29"/>
    <w:rsid w:val="00225D09"/>
    <w:rsid w:val="00234595"/>
    <w:rsid w:val="002345B1"/>
    <w:rsid w:val="00240DE6"/>
    <w:rsid w:val="00241DD6"/>
    <w:rsid w:val="00245A9A"/>
    <w:rsid w:val="0025067D"/>
    <w:rsid w:val="00253246"/>
    <w:rsid w:val="00255B02"/>
    <w:rsid w:val="002575BF"/>
    <w:rsid w:val="00260E85"/>
    <w:rsid w:val="00266D36"/>
    <w:rsid w:val="0027203A"/>
    <w:rsid w:val="0027493B"/>
    <w:rsid w:val="00275115"/>
    <w:rsid w:val="00275216"/>
    <w:rsid w:val="002770C5"/>
    <w:rsid w:val="002802C2"/>
    <w:rsid w:val="00284A9D"/>
    <w:rsid w:val="0029271B"/>
    <w:rsid w:val="002937C5"/>
    <w:rsid w:val="002942EA"/>
    <w:rsid w:val="002B01E2"/>
    <w:rsid w:val="002B7288"/>
    <w:rsid w:val="002C1F6C"/>
    <w:rsid w:val="002E1C63"/>
    <w:rsid w:val="0030596C"/>
    <w:rsid w:val="00322C54"/>
    <w:rsid w:val="00323436"/>
    <w:rsid w:val="0033531E"/>
    <w:rsid w:val="00337319"/>
    <w:rsid w:val="003450B4"/>
    <w:rsid w:val="00353AF4"/>
    <w:rsid w:val="00355341"/>
    <w:rsid w:val="003575C3"/>
    <w:rsid w:val="003625D5"/>
    <w:rsid w:val="00367873"/>
    <w:rsid w:val="00376DBA"/>
    <w:rsid w:val="00383E7A"/>
    <w:rsid w:val="00387765"/>
    <w:rsid w:val="003909C8"/>
    <w:rsid w:val="003A1512"/>
    <w:rsid w:val="003A604E"/>
    <w:rsid w:val="003B0B50"/>
    <w:rsid w:val="003B109E"/>
    <w:rsid w:val="003B3486"/>
    <w:rsid w:val="003B4CB6"/>
    <w:rsid w:val="003C05BF"/>
    <w:rsid w:val="003C4A49"/>
    <w:rsid w:val="003C77AC"/>
    <w:rsid w:val="003D3FB6"/>
    <w:rsid w:val="003E2C91"/>
    <w:rsid w:val="003F1C85"/>
    <w:rsid w:val="004017E6"/>
    <w:rsid w:val="00401834"/>
    <w:rsid w:val="0041530E"/>
    <w:rsid w:val="004178B6"/>
    <w:rsid w:val="00424DD5"/>
    <w:rsid w:val="00430857"/>
    <w:rsid w:val="00433D1D"/>
    <w:rsid w:val="00433E07"/>
    <w:rsid w:val="00441E5D"/>
    <w:rsid w:val="004437ED"/>
    <w:rsid w:val="004470BC"/>
    <w:rsid w:val="0045016A"/>
    <w:rsid w:val="00452D6E"/>
    <w:rsid w:val="00454A71"/>
    <w:rsid w:val="00461FE3"/>
    <w:rsid w:val="00470512"/>
    <w:rsid w:val="00481CC9"/>
    <w:rsid w:val="00486EDB"/>
    <w:rsid w:val="0049432C"/>
    <w:rsid w:val="004A0AB6"/>
    <w:rsid w:val="004C02A9"/>
    <w:rsid w:val="004C0BE2"/>
    <w:rsid w:val="004C7CC0"/>
    <w:rsid w:val="004E29B3"/>
    <w:rsid w:val="004E5B52"/>
    <w:rsid w:val="004E5DA1"/>
    <w:rsid w:val="004F2788"/>
    <w:rsid w:val="004F4D38"/>
    <w:rsid w:val="004F5441"/>
    <w:rsid w:val="004F6EA7"/>
    <w:rsid w:val="00503777"/>
    <w:rsid w:val="005044B5"/>
    <w:rsid w:val="00511A95"/>
    <w:rsid w:val="00513EE2"/>
    <w:rsid w:val="00517672"/>
    <w:rsid w:val="0052276F"/>
    <w:rsid w:val="00523B51"/>
    <w:rsid w:val="0052459C"/>
    <w:rsid w:val="00524B78"/>
    <w:rsid w:val="00533FF7"/>
    <w:rsid w:val="00534BBF"/>
    <w:rsid w:val="005419FF"/>
    <w:rsid w:val="00542F1A"/>
    <w:rsid w:val="00543095"/>
    <w:rsid w:val="00543570"/>
    <w:rsid w:val="0054615C"/>
    <w:rsid w:val="00552928"/>
    <w:rsid w:val="00564B1D"/>
    <w:rsid w:val="00564D90"/>
    <w:rsid w:val="005655A8"/>
    <w:rsid w:val="00567772"/>
    <w:rsid w:val="00573F65"/>
    <w:rsid w:val="00577B00"/>
    <w:rsid w:val="00581F70"/>
    <w:rsid w:val="00590D07"/>
    <w:rsid w:val="0059181D"/>
    <w:rsid w:val="005B278D"/>
    <w:rsid w:val="005C26B0"/>
    <w:rsid w:val="005C33FF"/>
    <w:rsid w:val="005D68B9"/>
    <w:rsid w:val="005D6B7A"/>
    <w:rsid w:val="005E051A"/>
    <w:rsid w:val="005E3CD7"/>
    <w:rsid w:val="005E4867"/>
    <w:rsid w:val="005F5915"/>
    <w:rsid w:val="00601FA3"/>
    <w:rsid w:val="00613259"/>
    <w:rsid w:val="00613E48"/>
    <w:rsid w:val="00615E80"/>
    <w:rsid w:val="00623814"/>
    <w:rsid w:val="00635D4E"/>
    <w:rsid w:val="0063754B"/>
    <w:rsid w:val="00640877"/>
    <w:rsid w:val="00641684"/>
    <w:rsid w:val="006431E6"/>
    <w:rsid w:val="00647459"/>
    <w:rsid w:val="00652A52"/>
    <w:rsid w:val="006549FB"/>
    <w:rsid w:val="00675B11"/>
    <w:rsid w:val="00677DB5"/>
    <w:rsid w:val="006825F9"/>
    <w:rsid w:val="00683989"/>
    <w:rsid w:val="00695595"/>
    <w:rsid w:val="00697B2C"/>
    <w:rsid w:val="006B2D5D"/>
    <w:rsid w:val="006B4F97"/>
    <w:rsid w:val="006B657A"/>
    <w:rsid w:val="006C004E"/>
    <w:rsid w:val="006C04DC"/>
    <w:rsid w:val="006C0640"/>
    <w:rsid w:val="006D1026"/>
    <w:rsid w:val="006D17AD"/>
    <w:rsid w:val="006D2153"/>
    <w:rsid w:val="006F00AD"/>
    <w:rsid w:val="00701D4C"/>
    <w:rsid w:val="007048F7"/>
    <w:rsid w:val="00711377"/>
    <w:rsid w:val="00712366"/>
    <w:rsid w:val="00727BC4"/>
    <w:rsid w:val="00727CBC"/>
    <w:rsid w:val="0075082A"/>
    <w:rsid w:val="00750B87"/>
    <w:rsid w:val="00751216"/>
    <w:rsid w:val="00751AA6"/>
    <w:rsid w:val="00755218"/>
    <w:rsid w:val="0075640E"/>
    <w:rsid w:val="00762D66"/>
    <w:rsid w:val="00773753"/>
    <w:rsid w:val="00775C8E"/>
    <w:rsid w:val="00784D58"/>
    <w:rsid w:val="00787C96"/>
    <w:rsid w:val="00790F92"/>
    <w:rsid w:val="0079324A"/>
    <w:rsid w:val="007A5F98"/>
    <w:rsid w:val="007B05CA"/>
    <w:rsid w:val="007B2249"/>
    <w:rsid w:val="007C12DD"/>
    <w:rsid w:val="007D463C"/>
    <w:rsid w:val="007E3D74"/>
    <w:rsid w:val="007F2F27"/>
    <w:rsid w:val="007F5476"/>
    <w:rsid w:val="007F61F3"/>
    <w:rsid w:val="0080014F"/>
    <w:rsid w:val="00800F8A"/>
    <w:rsid w:val="008116BF"/>
    <w:rsid w:val="00814777"/>
    <w:rsid w:val="00815E69"/>
    <w:rsid w:val="008211D7"/>
    <w:rsid w:val="008217B3"/>
    <w:rsid w:val="00824069"/>
    <w:rsid w:val="008640D9"/>
    <w:rsid w:val="00867359"/>
    <w:rsid w:val="0087479F"/>
    <w:rsid w:val="00882F9C"/>
    <w:rsid w:val="008840AE"/>
    <w:rsid w:val="00891B45"/>
    <w:rsid w:val="00891D9F"/>
    <w:rsid w:val="00892550"/>
    <w:rsid w:val="008A0D29"/>
    <w:rsid w:val="008A3368"/>
    <w:rsid w:val="008A55A8"/>
    <w:rsid w:val="008A56F7"/>
    <w:rsid w:val="008A654D"/>
    <w:rsid w:val="008B1CBB"/>
    <w:rsid w:val="008B47E0"/>
    <w:rsid w:val="008C6F4B"/>
    <w:rsid w:val="008D2669"/>
    <w:rsid w:val="008D2C2C"/>
    <w:rsid w:val="008D6863"/>
    <w:rsid w:val="008E1CF8"/>
    <w:rsid w:val="008E4149"/>
    <w:rsid w:val="0090445E"/>
    <w:rsid w:val="009133D6"/>
    <w:rsid w:val="00916715"/>
    <w:rsid w:val="00923E96"/>
    <w:rsid w:val="00942190"/>
    <w:rsid w:val="00960ABB"/>
    <w:rsid w:val="0096779F"/>
    <w:rsid w:val="00977CCC"/>
    <w:rsid w:val="00983F06"/>
    <w:rsid w:val="0099211F"/>
    <w:rsid w:val="009951AE"/>
    <w:rsid w:val="009967C8"/>
    <w:rsid w:val="009A170A"/>
    <w:rsid w:val="009A74B7"/>
    <w:rsid w:val="009B0E3B"/>
    <w:rsid w:val="009B0ED9"/>
    <w:rsid w:val="009B20C7"/>
    <w:rsid w:val="009B649E"/>
    <w:rsid w:val="009B79D5"/>
    <w:rsid w:val="009D07EF"/>
    <w:rsid w:val="009E100D"/>
    <w:rsid w:val="009E108D"/>
    <w:rsid w:val="009E603A"/>
    <w:rsid w:val="00A141EB"/>
    <w:rsid w:val="00A144D1"/>
    <w:rsid w:val="00A17C26"/>
    <w:rsid w:val="00A20262"/>
    <w:rsid w:val="00A258D9"/>
    <w:rsid w:val="00A32984"/>
    <w:rsid w:val="00A509AA"/>
    <w:rsid w:val="00A66026"/>
    <w:rsid w:val="00A67452"/>
    <w:rsid w:val="00A70274"/>
    <w:rsid w:val="00A7360C"/>
    <w:rsid w:val="00A7467D"/>
    <w:rsid w:val="00A7608A"/>
    <w:rsid w:val="00A922F9"/>
    <w:rsid w:val="00A97C63"/>
    <w:rsid w:val="00AA11C5"/>
    <w:rsid w:val="00AB0692"/>
    <w:rsid w:val="00AB25FB"/>
    <w:rsid w:val="00AB6CBF"/>
    <w:rsid w:val="00AC4A9A"/>
    <w:rsid w:val="00AD4943"/>
    <w:rsid w:val="00AE1832"/>
    <w:rsid w:val="00AE38AA"/>
    <w:rsid w:val="00AE5261"/>
    <w:rsid w:val="00AE60B4"/>
    <w:rsid w:val="00AF3739"/>
    <w:rsid w:val="00AF62F2"/>
    <w:rsid w:val="00AF728A"/>
    <w:rsid w:val="00B01D5E"/>
    <w:rsid w:val="00B030A8"/>
    <w:rsid w:val="00B05256"/>
    <w:rsid w:val="00B17A1E"/>
    <w:rsid w:val="00B20045"/>
    <w:rsid w:val="00B2155C"/>
    <w:rsid w:val="00B21E27"/>
    <w:rsid w:val="00B26BA2"/>
    <w:rsid w:val="00B45E46"/>
    <w:rsid w:val="00B60AAD"/>
    <w:rsid w:val="00B66AE9"/>
    <w:rsid w:val="00B738B3"/>
    <w:rsid w:val="00B7569C"/>
    <w:rsid w:val="00B82E41"/>
    <w:rsid w:val="00B86B75"/>
    <w:rsid w:val="00B870DD"/>
    <w:rsid w:val="00B955E5"/>
    <w:rsid w:val="00B97119"/>
    <w:rsid w:val="00BA3927"/>
    <w:rsid w:val="00BA3D6D"/>
    <w:rsid w:val="00BB611A"/>
    <w:rsid w:val="00BB6B71"/>
    <w:rsid w:val="00BC48D5"/>
    <w:rsid w:val="00BC5506"/>
    <w:rsid w:val="00BE7899"/>
    <w:rsid w:val="00BF0E8B"/>
    <w:rsid w:val="00BF582F"/>
    <w:rsid w:val="00C0136A"/>
    <w:rsid w:val="00C1013F"/>
    <w:rsid w:val="00C111DC"/>
    <w:rsid w:val="00C20705"/>
    <w:rsid w:val="00C20768"/>
    <w:rsid w:val="00C26B72"/>
    <w:rsid w:val="00C36279"/>
    <w:rsid w:val="00C43B4D"/>
    <w:rsid w:val="00C45EE9"/>
    <w:rsid w:val="00C45F66"/>
    <w:rsid w:val="00C50711"/>
    <w:rsid w:val="00C5327B"/>
    <w:rsid w:val="00C565E9"/>
    <w:rsid w:val="00C61480"/>
    <w:rsid w:val="00C638FA"/>
    <w:rsid w:val="00C70005"/>
    <w:rsid w:val="00C804D2"/>
    <w:rsid w:val="00C84A08"/>
    <w:rsid w:val="00C93403"/>
    <w:rsid w:val="00C97BD7"/>
    <w:rsid w:val="00CA73D2"/>
    <w:rsid w:val="00CB2A05"/>
    <w:rsid w:val="00CB5908"/>
    <w:rsid w:val="00CB70A0"/>
    <w:rsid w:val="00CB7FB4"/>
    <w:rsid w:val="00CC726B"/>
    <w:rsid w:val="00CC72CD"/>
    <w:rsid w:val="00CD49F2"/>
    <w:rsid w:val="00CD5E3C"/>
    <w:rsid w:val="00CE6E46"/>
    <w:rsid w:val="00CE7BCE"/>
    <w:rsid w:val="00CF57EF"/>
    <w:rsid w:val="00CF5891"/>
    <w:rsid w:val="00D176C6"/>
    <w:rsid w:val="00D22BD7"/>
    <w:rsid w:val="00D242F4"/>
    <w:rsid w:val="00D347DF"/>
    <w:rsid w:val="00D34848"/>
    <w:rsid w:val="00D36013"/>
    <w:rsid w:val="00D46F1E"/>
    <w:rsid w:val="00D50E5E"/>
    <w:rsid w:val="00D60621"/>
    <w:rsid w:val="00D60E87"/>
    <w:rsid w:val="00D62916"/>
    <w:rsid w:val="00D82210"/>
    <w:rsid w:val="00D86566"/>
    <w:rsid w:val="00D905DD"/>
    <w:rsid w:val="00D9705B"/>
    <w:rsid w:val="00DA622A"/>
    <w:rsid w:val="00DB12D1"/>
    <w:rsid w:val="00DB4083"/>
    <w:rsid w:val="00DE6579"/>
    <w:rsid w:val="00E017CE"/>
    <w:rsid w:val="00E0302B"/>
    <w:rsid w:val="00E121C9"/>
    <w:rsid w:val="00E20672"/>
    <w:rsid w:val="00E25137"/>
    <w:rsid w:val="00E26FD9"/>
    <w:rsid w:val="00E27EEC"/>
    <w:rsid w:val="00E315A3"/>
    <w:rsid w:val="00E41067"/>
    <w:rsid w:val="00E46B06"/>
    <w:rsid w:val="00E65352"/>
    <w:rsid w:val="00E675E4"/>
    <w:rsid w:val="00E83EFE"/>
    <w:rsid w:val="00E859B2"/>
    <w:rsid w:val="00E8649C"/>
    <w:rsid w:val="00E92382"/>
    <w:rsid w:val="00E97DA8"/>
    <w:rsid w:val="00EB7732"/>
    <w:rsid w:val="00ED02E2"/>
    <w:rsid w:val="00ED0A56"/>
    <w:rsid w:val="00ED4779"/>
    <w:rsid w:val="00EE1672"/>
    <w:rsid w:val="00EF14B8"/>
    <w:rsid w:val="00F001C1"/>
    <w:rsid w:val="00F0735A"/>
    <w:rsid w:val="00F10149"/>
    <w:rsid w:val="00F27D47"/>
    <w:rsid w:val="00F30DCC"/>
    <w:rsid w:val="00F43776"/>
    <w:rsid w:val="00F44C0B"/>
    <w:rsid w:val="00F531D8"/>
    <w:rsid w:val="00F535DE"/>
    <w:rsid w:val="00F60DEB"/>
    <w:rsid w:val="00F62468"/>
    <w:rsid w:val="00F664EA"/>
    <w:rsid w:val="00F66A8C"/>
    <w:rsid w:val="00F721EA"/>
    <w:rsid w:val="00F758DD"/>
    <w:rsid w:val="00F80FD9"/>
    <w:rsid w:val="00F84CE9"/>
    <w:rsid w:val="00F86B44"/>
    <w:rsid w:val="00F93C4D"/>
    <w:rsid w:val="00F95255"/>
    <w:rsid w:val="00F95C2A"/>
    <w:rsid w:val="00FB3F89"/>
    <w:rsid w:val="00FC0B1B"/>
    <w:rsid w:val="00FC261B"/>
    <w:rsid w:val="00FC288C"/>
    <w:rsid w:val="00FC3818"/>
    <w:rsid w:val="00FC601B"/>
    <w:rsid w:val="00FD56BA"/>
    <w:rsid w:val="00FE797F"/>
    <w:rsid w:val="00FF059A"/>
    <w:rsid w:val="00FF1DE5"/>
    <w:rsid w:val="00FF349B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51BB2818"/>
  <w15:docId w15:val="{7DCA185A-2796-4E90-8025-8598D7E1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17A1E"/>
    <w:pPr>
      <w:tabs>
        <w:tab w:val="right" w:pos="7200"/>
      </w:tabs>
      <w:spacing w:before="180" w:after="240"/>
      <w:jc w:val="both"/>
    </w:pPr>
    <w:rPr>
      <w:sz w:val="22"/>
      <w:lang w:val="en-GB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146E32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3909C8"/>
    <w:pPr>
      <w:keepNext/>
      <w:keepLines/>
      <w:spacing w:before="8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93403"/>
    <w:pPr>
      <w:tabs>
        <w:tab w:val="clear" w:pos="720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3403"/>
    <w:pPr>
      <w:tabs>
        <w:tab w:val="clear" w:pos="7200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40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ah\Documents\Custom%20Office%20Templates\WordTeX%20Template.dotx" TargetMode="External"/></Relationship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9A1B35A-2FE4-49D6-ADD2-EF0B4B4D9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Template.dotx</Template>
  <TotalTime>7559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Cheung</dc:creator>
  <cp:keywords/>
  <dc:description/>
  <cp:lastModifiedBy>Abraham Cheung</cp:lastModifiedBy>
  <cp:revision>91</cp:revision>
  <cp:lastPrinted>2021-08-16T00:01:00Z</cp:lastPrinted>
  <dcterms:created xsi:type="dcterms:W3CDTF">2021-08-07T01:40:00Z</dcterms:created>
  <dcterms:modified xsi:type="dcterms:W3CDTF">2021-09-29T18:20:00Z</dcterms:modified>
</cp:coreProperties>
</file>