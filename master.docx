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A060" w14:textId="2953C617" w:rsidR="00D038AC" w:rsidRDefault="00D038AC">
      <w:pPr>
        <w:tabs>
          <w:tab w:val="clear" w:pos="7200"/>
        </w:tabs>
        <w:spacing w:before="0" w:after="200"/>
        <w:jc w:val="left"/>
      </w:pP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E3312B" wp14:editId="783B49B3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4399915" cy="1404620"/>
                <wp:effectExtent l="0" t="0" r="0" b="508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644A2" w14:textId="453BBEEE" w:rsidR="00D038AC" w:rsidRPr="00860B84" w:rsidRDefault="00D038AC" w:rsidP="00D038A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T=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halfrange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([2(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∆min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Latin Modern Math" w:hAnsi="Latin Modern Math"/>
                                            <w:iCs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∆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Latin Modern Math" w:hAnsi="Latin Modern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  <m:e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0.299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Latin Modern Math" w:hAnsi="Latin Modern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+0.587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Latin Modern Math" w:hAnsi="Latin Modern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+0.114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Latin Modern Math" w:hAnsi="Latin Modern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num>
                                          <m:den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)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])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E3312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13.45pt;width:346.4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" filled="f" stroked="f">
                <v:textbox style="mso-fit-shape-to-text:t">
                  <w:txbxContent>
                    <w:p w14:paraId="181644A2" w14:textId="453BBEEE" w:rsidR="00D038AC" w:rsidRPr="00860B84" w:rsidRDefault="00D038AC" w:rsidP="00D038AC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T=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halfrange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([2(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∆min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Latin Modern Math" w:hAnsi="Latin Modern Math"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∆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j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0.299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+0.587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+0.114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num>
                                    <m:den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j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)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])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3A4082FD" w14:textId="431D365D" w:rsidR="00751216" w:rsidRPr="00DE6579" w:rsidRDefault="00D038AC" w:rsidP="00860B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4F5FFF5" wp14:editId="52BB5B43">
                <wp:simplePos x="0" y="0"/>
                <wp:positionH relativeFrom="margin">
                  <wp:posOffset>2292350</wp:posOffset>
                </wp:positionH>
                <wp:positionV relativeFrom="paragraph">
                  <wp:posOffset>5060950</wp:posOffset>
                </wp:positionV>
                <wp:extent cx="236093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A2E0F" w14:textId="47AA0C1C" w:rsidR="00D038AC" w:rsidRPr="00D038AC" w:rsidRDefault="00D038AC" w:rsidP="00D038AC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C0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5FFF5" id="Text Box 2" o:spid="_x0000_s1027" type="#_x0000_t202" style="position:absolute;left:0;text-align:left;margin-left:180.5pt;margin-top:398.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nBIg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" fillcolor="white [3212]" stroked="f">
                <v:textbox style="mso-fit-shape-to-text:t">
                  <w:txbxContent>
                    <w:p w14:paraId="6D8A2E0F" w14:textId="47AA0C1C" w:rsidR="00D038AC" w:rsidRPr="00D038AC" w:rsidRDefault="00D038AC" w:rsidP="00D038AC">
                      <w:pPr>
                        <w:rPr>
                          <w:color w:val="C0000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6B60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AECBDA1" wp14:editId="2AE25184">
                <wp:simplePos x="0" y="0"/>
                <wp:positionH relativeFrom="margin">
                  <wp:posOffset>882650</wp:posOffset>
                </wp:positionH>
                <wp:positionV relativeFrom="paragraph">
                  <wp:posOffset>6470650</wp:posOffset>
                </wp:positionV>
                <wp:extent cx="2452370" cy="140462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5A7CA" w14:textId="188E152E" w:rsidR="00466B60" w:rsidRPr="00860B84" w:rsidRDefault="00D038AC" w:rsidP="00D038A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=2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CBDA1" id="Text Box 13" o:spid="_x0000_s1028" type="#_x0000_t202" style="position:absolute;left:0;text-align:left;margin-left:69.5pt;margin-top:509.5pt;width:193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" filled="f" stroked="f">
                <v:textbox style="mso-fit-shape-to-text:t">
                  <w:txbxContent>
                    <w:p w14:paraId="3045A7CA" w14:textId="188E152E" w:rsidR="00466B60" w:rsidRPr="00860B84" w:rsidRDefault="00D038AC" w:rsidP="00D038A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=2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036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DC650F" wp14:editId="40636E33">
                <wp:simplePos x="0" y="0"/>
                <wp:positionH relativeFrom="margin">
                  <wp:align>center</wp:align>
                </wp:positionH>
                <wp:positionV relativeFrom="paragraph">
                  <wp:posOffset>6019165</wp:posOffset>
                </wp:positionV>
                <wp:extent cx="23609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20C15" w14:textId="0531A432" w:rsidR="0010036B" w:rsidRPr="00860B84" w:rsidRDefault="0010036B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C650F" id="_x0000_s1029" type="#_x0000_t202" style="position:absolute;left:0;text-align:left;margin-left:0;margin-top:473.95pt;width:185.9pt;height:110.6pt;z-index:25168179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" filled="f" stroked="f">
                <v:textbox style="mso-fit-shape-to-text:t">
                  <w:txbxContent>
                    <w:p w14:paraId="4D620C15" w14:textId="0531A432" w:rsidR="0010036B" w:rsidRPr="00860B84" w:rsidRDefault="0010036B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F4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96AC75" wp14:editId="4C957728">
                <wp:simplePos x="0" y="0"/>
                <wp:positionH relativeFrom="margin">
                  <wp:align>center</wp:align>
                </wp:positionH>
                <wp:positionV relativeFrom="paragraph">
                  <wp:posOffset>5050155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89CA9" w14:textId="6CF537BD" w:rsidR="00B81F40" w:rsidRPr="00860B84" w:rsidRDefault="00B81F40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6AC75" id="_x0000_s1030" type="#_x0000_t202" style="position:absolute;left:0;text-align:left;margin-left:0;margin-top:397.65pt;width:185.9pt;height:110.6pt;z-index:2516797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" filled="f" stroked="f">
                <v:textbox style="mso-fit-shape-to-text:t">
                  <w:txbxContent>
                    <w:p w14:paraId="36A89CA9" w14:textId="6CF537BD" w:rsidR="00B81F40" w:rsidRPr="00860B84" w:rsidRDefault="00B81F40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F4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9FCC5B" wp14:editId="435FB09F">
                <wp:simplePos x="0" y="0"/>
                <wp:positionH relativeFrom="margin">
                  <wp:posOffset>1228090</wp:posOffset>
                </wp:positionH>
                <wp:positionV relativeFrom="paragraph">
                  <wp:posOffset>5527675</wp:posOffset>
                </wp:positionV>
                <wp:extent cx="23609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9EC8" w14:textId="241C0725" w:rsidR="00B81F40" w:rsidRPr="00860B84" w:rsidRDefault="00B81F40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FCC5B" id="_x0000_s1031" type="#_x0000_t202" style="position:absolute;left:0;text-align:left;margin-left:96.7pt;margin-top:435.2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" filled="f" stroked="f">
                <v:textbox style="mso-fit-shape-to-text:t">
                  <w:txbxContent>
                    <w:p w14:paraId="51139EC8" w14:textId="241C0725" w:rsidR="00B81F40" w:rsidRPr="00860B84" w:rsidRDefault="00B81F40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14C2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6FB0FB" wp14:editId="2847532F">
                <wp:simplePos x="0" y="0"/>
                <wp:positionH relativeFrom="margin">
                  <wp:align>center</wp:align>
                </wp:positionH>
                <wp:positionV relativeFrom="paragraph">
                  <wp:posOffset>4654550</wp:posOffset>
                </wp:positionV>
                <wp:extent cx="2360930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2D114" w14:textId="2BC7A08D" w:rsidR="00AA14C2" w:rsidRPr="00860B84" w:rsidRDefault="00AA14C2" w:rsidP="00AA14C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FB0FB" id="Text Box 4" o:spid="_x0000_s1032" type="#_x0000_t202" style="position:absolute;left:0;text-align:left;margin-left:0;margin-top:366.5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" filled="f" stroked="f">
                <v:textbox style="mso-fit-shape-to-text:t">
                  <w:txbxContent>
                    <w:p w14:paraId="2142D114" w14:textId="2BC7A08D" w:rsidR="00AA14C2" w:rsidRPr="00860B84" w:rsidRDefault="00AA14C2" w:rsidP="00AA14C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EFA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A03CA0" wp14:editId="50DFA2AF">
                <wp:simplePos x="0" y="0"/>
                <wp:positionH relativeFrom="margin">
                  <wp:align>center</wp:align>
                </wp:positionH>
                <wp:positionV relativeFrom="paragraph">
                  <wp:posOffset>3804920</wp:posOffset>
                </wp:positionV>
                <wp:extent cx="2452370" cy="140462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D5F5" w14:textId="31C62725" w:rsidR="00BF6EFA" w:rsidRPr="00860B84" w:rsidRDefault="002218AF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j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0.299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+0.587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+0.114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j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03CA0" id="Text Box 9" o:spid="_x0000_s1033" type="#_x0000_t202" style="position:absolute;left:0;text-align:left;margin-left:0;margin-top:299.6pt;width:193.1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" filled="f" stroked="f">
                <v:textbox style="mso-fit-shape-to-text:t">
                  <w:txbxContent>
                    <w:p w14:paraId="652ED5F5" w14:textId="31C62725" w:rsidR="00BF6EFA" w:rsidRPr="00860B84" w:rsidRDefault="002218AF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j</m:t>
                                  </m:r>
                                </m:sup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0.299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+0.587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+0.114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j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EFA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589242" wp14:editId="48997B3A">
                <wp:simplePos x="0" y="0"/>
                <wp:positionH relativeFrom="margin">
                  <wp:align>center</wp:align>
                </wp:positionH>
                <wp:positionV relativeFrom="paragraph">
                  <wp:posOffset>3234690</wp:posOffset>
                </wp:positionV>
                <wp:extent cx="236093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795F6" w14:textId="076E7BF5" w:rsidR="00BF6EFA" w:rsidRPr="00860B84" w:rsidRDefault="002218AF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89242" id="Text Box 7" o:spid="_x0000_s1034" type="#_x0000_t202" style="position:absolute;left:0;text-align:left;margin-left:0;margin-top:254.7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" filled="f" stroked="f">
                <v:textbox style="mso-fit-shape-to-text:t">
                  <w:txbxContent>
                    <w:p w14:paraId="206795F6" w14:textId="076E7BF5" w:rsidR="00BF6EFA" w:rsidRPr="00860B84" w:rsidRDefault="002218AF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E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6BDA9F" wp14:editId="60E2485D">
                <wp:simplePos x="0" y="0"/>
                <wp:positionH relativeFrom="margin">
                  <wp:align>center</wp:align>
                </wp:positionH>
                <wp:positionV relativeFrom="paragraph">
                  <wp:posOffset>2693035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FE37E" w14:textId="10CAEF77" w:rsidR="00BF6EFA" w:rsidRPr="00860B84" w:rsidRDefault="002218AF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BDA9F" id="_x0000_s1035" type="#_x0000_t202" style="position:absolute;left:0;text-align:left;margin-left:0;margin-top:212.05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fmEAIAAPo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" filled="f" stroked="f">
                <v:textbox style="mso-fit-shape-to-text:t">
                  <w:txbxContent>
                    <w:p w14:paraId="029FE37E" w14:textId="10CAEF77" w:rsidR="00BF6EFA" w:rsidRPr="00860B84" w:rsidRDefault="002218AF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7A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1D2F3" wp14:editId="6E05A768">
                <wp:simplePos x="0" y="0"/>
                <wp:positionH relativeFrom="margin">
                  <wp:align>center</wp:align>
                </wp:positionH>
                <wp:positionV relativeFrom="paragraph">
                  <wp:posOffset>2192020</wp:posOffset>
                </wp:positionV>
                <wp:extent cx="236093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DE48" w14:textId="7A93DF3C" w:rsidR="007517AA" w:rsidRPr="00860B84" w:rsidRDefault="002218AF" w:rsidP="007517A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1D2F3" id="_x0000_s1036" type="#_x0000_t202" style="position:absolute;left:0;text-align:left;margin-left:0;margin-top:172.6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IqDwIAAPsDAAAOAAAAZHJzL2Uyb0RvYy54bWysU9tuGyEQfa/Uf0C813uJ7cY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" filled="f" stroked="f">
                <v:textbox style="mso-fit-shape-to-text:t">
                  <w:txbxContent>
                    <w:p w14:paraId="3429DE48" w14:textId="7A93DF3C" w:rsidR="007517AA" w:rsidRPr="00860B84" w:rsidRDefault="002218AF" w:rsidP="007517A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3DB8B4" wp14:editId="18BB5193">
                <wp:simplePos x="0" y="0"/>
                <wp:positionH relativeFrom="margin">
                  <wp:align>center</wp:align>
                </wp:positionH>
                <wp:positionV relativeFrom="paragraph">
                  <wp:posOffset>1746250</wp:posOffset>
                </wp:positionV>
                <wp:extent cx="1911985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E4AEF" w14:textId="3197B846" w:rsidR="00B92C47" w:rsidRPr="00B92C47" w:rsidRDefault="00B92C47" w:rsidP="00B92C47">
                            <w:pPr>
                              <w:jc w:val="center"/>
                              <w:rPr>
                                <w:rFonts w:ascii="LM Mono 10" w:hAnsi="LM Mono 1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DB8B4" id="Text Box 3" o:spid="_x0000_s1037" type="#_x0000_t202" style="position:absolute;left:0;text-align:left;margin-left:0;margin-top:137.5pt;width:150.5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" filled="f" stroked="f">
                <v:textbox style="mso-fit-shape-to-text:t">
                  <w:txbxContent>
                    <w:p w14:paraId="53CE4AEF" w14:textId="3197B846" w:rsidR="00B92C47" w:rsidRPr="00B92C47" w:rsidRDefault="00B92C47" w:rsidP="00B92C47">
                      <w:pPr>
                        <w:jc w:val="center"/>
                        <w:rPr>
                          <w:rFonts w:ascii="LM Mono 10" w:hAnsi="LM Mono 1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546E3E" wp14:editId="4CFBC54E">
                <wp:simplePos x="0" y="0"/>
                <wp:positionH relativeFrom="margin">
                  <wp:align>center</wp:align>
                </wp:positionH>
                <wp:positionV relativeFrom="paragraph">
                  <wp:posOffset>1271270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F957E" w14:textId="185B50F6" w:rsidR="00860B84" w:rsidRPr="00860B84" w:rsidRDefault="002218AF" w:rsidP="00860B8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46E3E" id="_x0000_s1038" type="#_x0000_t202" style="position:absolute;left:0;text-align:left;margin-left:0;margin-top:100.1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" filled="f" stroked="f">
                <v:textbox style="mso-fit-shape-to-text:t">
                  <w:txbxContent>
                    <w:p w14:paraId="485F957E" w14:textId="185B50F6" w:rsidR="00860B84" w:rsidRPr="00860B84" w:rsidRDefault="002218AF" w:rsidP="00860B8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B9906A" wp14:editId="0604BE5A">
                <wp:simplePos x="0" y="0"/>
                <wp:positionH relativeFrom="margin">
                  <wp:align>center</wp:align>
                </wp:positionH>
                <wp:positionV relativeFrom="paragraph">
                  <wp:posOffset>803910</wp:posOffset>
                </wp:positionV>
                <wp:extent cx="2360930" cy="1404620"/>
                <wp:effectExtent l="0" t="0" r="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6D7A7" w14:textId="72303C40" w:rsidR="00860B84" w:rsidRPr="00860B84" w:rsidRDefault="002218AF" w:rsidP="00860B8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9906A" id="_x0000_s1039" type="#_x0000_t202" style="position:absolute;left:0;text-align:left;margin-left:0;margin-top:63.3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" filled="f" stroked="f">
                <v:textbox style="mso-fit-shape-to-text:t">
                  <w:txbxContent>
                    <w:p w14:paraId="08C6D7A7" w14:textId="72303C40" w:rsidR="00860B84" w:rsidRPr="00860B84" w:rsidRDefault="002218AF" w:rsidP="00860B8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96E63C" wp14:editId="51A43C60">
                <wp:simplePos x="0" y="0"/>
                <wp:positionH relativeFrom="margin">
                  <wp:align>center</wp:align>
                </wp:positionH>
                <wp:positionV relativeFrom="paragraph">
                  <wp:posOffset>325755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250F1" w14:textId="44B4C3FC" w:rsidR="00860B84" w:rsidRPr="00860B84" w:rsidRDefault="002218A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6E63C" id="_x0000_s1040" type="#_x0000_t202" style="position:absolute;left:0;text-align:left;margin-left:0;margin-top:25.6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PiEgIAAP0D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" filled="f" stroked="f">
                <v:textbox style="mso-fit-shape-to-text:t">
                  <w:txbxContent>
                    <w:p w14:paraId="5FD250F1" w14:textId="44B4C3FC" w:rsidR="00860B84" w:rsidRPr="00860B84" w:rsidRDefault="002218AF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51216" w:rsidRPr="00DE6579" w:rsidSect="00C0136A">
      <w:footerReference w:type="default" r:id="rId8"/>
      <w:pgSz w:w="12240" w:h="15840"/>
      <w:pgMar w:top="1440" w:right="2880" w:bottom="1440" w:left="2880" w:header="720" w:footer="17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9A9F9" w14:textId="77777777" w:rsidR="002218AF" w:rsidRDefault="002218AF" w:rsidP="00F95255">
      <w:r>
        <w:separator/>
      </w:r>
    </w:p>
  </w:endnote>
  <w:endnote w:type="continuationSeparator" w:id="0">
    <w:p w14:paraId="256DBE6A" w14:textId="77777777" w:rsidR="002218AF" w:rsidRDefault="002218AF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E6B5" w14:textId="77777777" w:rsidR="00367873" w:rsidRDefault="007F2F27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E45E9" w14:textId="77777777" w:rsidR="002218AF" w:rsidRPr="00266D36" w:rsidRDefault="002218AF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5BF6009F" w14:textId="77777777" w:rsidR="002218AF" w:rsidRDefault="002218AF" w:rsidP="00F95255">
      <w:r>
        <w:continuationSeparator/>
      </w:r>
    </w:p>
  </w:footnote>
  <w:footnote w:type="continuationNotice" w:id="1">
    <w:p w14:paraId="3CC06DCE" w14:textId="77777777" w:rsidR="002218AF" w:rsidRDefault="002218AF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4"/>
  </w:num>
  <w:num w:numId="13">
    <w:abstractNumId w:val="28"/>
  </w:num>
  <w:num w:numId="14">
    <w:abstractNumId w:val="18"/>
  </w:num>
  <w:num w:numId="15">
    <w:abstractNumId w:val="19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3"/>
  </w:num>
  <w:num w:numId="24">
    <w:abstractNumId w:val="27"/>
  </w:num>
  <w:num w:numId="25">
    <w:abstractNumId w:val="14"/>
  </w:num>
  <w:num w:numId="26">
    <w:abstractNumId w:val="10"/>
  </w:num>
  <w:num w:numId="27">
    <w:abstractNumId w:val="21"/>
  </w:num>
  <w:num w:numId="28">
    <w:abstractNumId w:val="11"/>
  </w:num>
  <w:num w:numId="29">
    <w:abstractNumId w:val="20"/>
  </w:num>
  <w:num w:numId="30">
    <w:abstractNumId w:val="15"/>
  </w:num>
  <w:num w:numId="31">
    <w:abstractNumId w:val="17"/>
  </w:num>
  <w:num w:numId="32">
    <w:abstractNumId w:val="25"/>
  </w:num>
  <w:num w:numId="33">
    <w:abstractNumId w:val="13"/>
  </w:num>
  <w:num w:numId="34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34"/>
    <w:rsid w:val="00003BCD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93E6B"/>
    <w:rsid w:val="00095578"/>
    <w:rsid w:val="000D4A65"/>
    <w:rsid w:val="000E1125"/>
    <w:rsid w:val="000E3162"/>
    <w:rsid w:val="000F1988"/>
    <w:rsid w:val="000F39FA"/>
    <w:rsid w:val="0010036B"/>
    <w:rsid w:val="001104BB"/>
    <w:rsid w:val="001152BF"/>
    <w:rsid w:val="00120A9E"/>
    <w:rsid w:val="00134007"/>
    <w:rsid w:val="00146E32"/>
    <w:rsid w:val="001508E1"/>
    <w:rsid w:val="00154D1E"/>
    <w:rsid w:val="001765C9"/>
    <w:rsid w:val="00181923"/>
    <w:rsid w:val="00187D05"/>
    <w:rsid w:val="00193D99"/>
    <w:rsid w:val="00195655"/>
    <w:rsid w:val="001A0D54"/>
    <w:rsid w:val="001A50E8"/>
    <w:rsid w:val="001C5AC3"/>
    <w:rsid w:val="001E0697"/>
    <w:rsid w:val="001E449B"/>
    <w:rsid w:val="0021065C"/>
    <w:rsid w:val="002218AF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42EA"/>
    <w:rsid w:val="002B01E2"/>
    <w:rsid w:val="002B7288"/>
    <w:rsid w:val="002E1C63"/>
    <w:rsid w:val="00322C54"/>
    <w:rsid w:val="003450B4"/>
    <w:rsid w:val="003575C3"/>
    <w:rsid w:val="003625D5"/>
    <w:rsid w:val="00367873"/>
    <w:rsid w:val="00376DBA"/>
    <w:rsid w:val="00387765"/>
    <w:rsid w:val="003909C8"/>
    <w:rsid w:val="003A604E"/>
    <w:rsid w:val="003A67EC"/>
    <w:rsid w:val="003D3FB6"/>
    <w:rsid w:val="003E2C91"/>
    <w:rsid w:val="004017E6"/>
    <w:rsid w:val="00401834"/>
    <w:rsid w:val="0042389E"/>
    <w:rsid w:val="00433D1D"/>
    <w:rsid w:val="00433E07"/>
    <w:rsid w:val="004437ED"/>
    <w:rsid w:val="004470BC"/>
    <w:rsid w:val="0045016A"/>
    <w:rsid w:val="00461FE3"/>
    <w:rsid w:val="00466B60"/>
    <w:rsid w:val="00470512"/>
    <w:rsid w:val="00486EDB"/>
    <w:rsid w:val="0049432C"/>
    <w:rsid w:val="004A0AB6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4D90"/>
    <w:rsid w:val="005655A8"/>
    <w:rsid w:val="00567772"/>
    <w:rsid w:val="00573F65"/>
    <w:rsid w:val="00581F70"/>
    <w:rsid w:val="00590D07"/>
    <w:rsid w:val="005C26B0"/>
    <w:rsid w:val="005D68B9"/>
    <w:rsid w:val="005E051A"/>
    <w:rsid w:val="005E3CD7"/>
    <w:rsid w:val="005E4867"/>
    <w:rsid w:val="005F5915"/>
    <w:rsid w:val="00601FA3"/>
    <w:rsid w:val="00615E80"/>
    <w:rsid w:val="00623814"/>
    <w:rsid w:val="00635D4E"/>
    <w:rsid w:val="00683989"/>
    <w:rsid w:val="00695595"/>
    <w:rsid w:val="00697B2C"/>
    <w:rsid w:val="006B2D5D"/>
    <w:rsid w:val="006B657A"/>
    <w:rsid w:val="006C004E"/>
    <w:rsid w:val="006C04DC"/>
    <w:rsid w:val="006C0640"/>
    <w:rsid w:val="006D1026"/>
    <w:rsid w:val="006D3928"/>
    <w:rsid w:val="00710D62"/>
    <w:rsid w:val="00712366"/>
    <w:rsid w:val="00727BC4"/>
    <w:rsid w:val="00727CBC"/>
    <w:rsid w:val="0075082A"/>
    <w:rsid w:val="00751216"/>
    <w:rsid w:val="007517AA"/>
    <w:rsid w:val="00751AA6"/>
    <w:rsid w:val="00755218"/>
    <w:rsid w:val="0075640E"/>
    <w:rsid w:val="00775C8E"/>
    <w:rsid w:val="00784D58"/>
    <w:rsid w:val="00787C96"/>
    <w:rsid w:val="0079324A"/>
    <w:rsid w:val="007B2249"/>
    <w:rsid w:val="007D463C"/>
    <w:rsid w:val="007F2F27"/>
    <w:rsid w:val="007F5476"/>
    <w:rsid w:val="00814777"/>
    <w:rsid w:val="008217B3"/>
    <w:rsid w:val="00824069"/>
    <w:rsid w:val="00860B84"/>
    <w:rsid w:val="00882F9C"/>
    <w:rsid w:val="00891B45"/>
    <w:rsid w:val="00892550"/>
    <w:rsid w:val="008A3368"/>
    <w:rsid w:val="008A55A8"/>
    <w:rsid w:val="008A56F7"/>
    <w:rsid w:val="008A654D"/>
    <w:rsid w:val="008B3AF0"/>
    <w:rsid w:val="008B47E0"/>
    <w:rsid w:val="008C6F4B"/>
    <w:rsid w:val="008D2C2C"/>
    <w:rsid w:val="008D6863"/>
    <w:rsid w:val="008E1CF8"/>
    <w:rsid w:val="0090445E"/>
    <w:rsid w:val="009133D6"/>
    <w:rsid w:val="00923E96"/>
    <w:rsid w:val="00960ABB"/>
    <w:rsid w:val="0096779F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A141EB"/>
    <w:rsid w:val="00A144D1"/>
    <w:rsid w:val="00A17C26"/>
    <w:rsid w:val="00A20262"/>
    <w:rsid w:val="00A32984"/>
    <w:rsid w:val="00A509AA"/>
    <w:rsid w:val="00A57834"/>
    <w:rsid w:val="00A67452"/>
    <w:rsid w:val="00A70274"/>
    <w:rsid w:val="00A7608A"/>
    <w:rsid w:val="00A922F9"/>
    <w:rsid w:val="00AA11C5"/>
    <w:rsid w:val="00AA14C2"/>
    <w:rsid w:val="00AB0692"/>
    <w:rsid w:val="00AB25FB"/>
    <w:rsid w:val="00AE1832"/>
    <w:rsid w:val="00AE38AA"/>
    <w:rsid w:val="00AE5261"/>
    <w:rsid w:val="00AE60B4"/>
    <w:rsid w:val="00AF3739"/>
    <w:rsid w:val="00AF62F2"/>
    <w:rsid w:val="00B030A8"/>
    <w:rsid w:val="00B05256"/>
    <w:rsid w:val="00B21E27"/>
    <w:rsid w:val="00B26BA2"/>
    <w:rsid w:val="00B81F40"/>
    <w:rsid w:val="00B82E41"/>
    <w:rsid w:val="00B86B75"/>
    <w:rsid w:val="00B92C47"/>
    <w:rsid w:val="00B955E5"/>
    <w:rsid w:val="00B97119"/>
    <w:rsid w:val="00BB611A"/>
    <w:rsid w:val="00BC48D5"/>
    <w:rsid w:val="00BF6EFA"/>
    <w:rsid w:val="00C0136A"/>
    <w:rsid w:val="00C111DC"/>
    <w:rsid w:val="00C26B72"/>
    <w:rsid w:val="00C36279"/>
    <w:rsid w:val="00C45EE9"/>
    <w:rsid w:val="00C45F66"/>
    <w:rsid w:val="00C50711"/>
    <w:rsid w:val="00C565E9"/>
    <w:rsid w:val="00C61480"/>
    <w:rsid w:val="00C804D2"/>
    <w:rsid w:val="00C84A08"/>
    <w:rsid w:val="00CA73D2"/>
    <w:rsid w:val="00CB5908"/>
    <w:rsid w:val="00CB7FB4"/>
    <w:rsid w:val="00CC72CD"/>
    <w:rsid w:val="00CD5E3C"/>
    <w:rsid w:val="00CF57EF"/>
    <w:rsid w:val="00CF5891"/>
    <w:rsid w:val="00D038AC"/>
    <w:rsid w:val="00D347DF"/>
    <w:rsid w:val="00D34848"/>
    <w:rsid w:val="00D36013"/>
    <w:rsid w:val="00D46F1E"/>
    <w:rsid w:val="00D60E87"/>
    <w:rsid w:val="00D62916"/>
    <w:rsid w:val="00D9705B"/>
    <w:rsid w:val="00DB12D1"/>
    <w:rsid w:val="00DE6579"/>
    <w:rsid w:val="00E017CE"/>
    <w:rsid w:val="00E121C9"/>
    <w:rsid w:val="00E20672"/>
    <w:rsid w:val="00E315A3"/>
    <w:rsid w:val="00E41067"/>
    <w:rsid w:val="00E675E4"/>
    <w:rsid w:val="00E83EFE"/>
    <w:rsid w:val="00E859B2"/>
    <w:rsid w:val="00E8649C"/>
    <w:rsid w:val="00EA2602"/>
    <w:rsid w:val="00EB7732"/>
    <w:rsid w:val="00ED02E2"/>
    <w:rsid w:val="00ED0A56"/>
    <w:rsid w:val="00ED4779"/>
    <w:rsid w:val="00F001C1"/>
    <w:rsid w:val="00F10149"/>
    <w:rsid w:val="00F27D47"/>
    <w:rsid w:val="00F44C0B"/>
    <w:rsid w:val="00F535DE"/>
    <w:rsid w:val="00F664EA"/>
    <w:rsid w:val="00F721EA"/>
    <w:rsid w:val="00F758DD"/>
    <w:rsid w:val="00F86B44"/>
    <w:rsid w:val="00F95255"/>
    <w:rsid w:val="00F95C2A"/>
    <w:rsid w:val="00FC0B1B"/>
    <w:rsid w:val="00FC261B"/>
    <w:rsid w:val="00FC601B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47391"/>
  <w15:docId w15:val="{82312A17-9346-4809-A51C-221CA020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2C47"/>
    <w:pPr>
      <w:tabs>
        <w:tab w:val="right" w:pos="7200"/>
      </w:tabs>
      <w:spacing w:before="180" w:after="240"/>
      <w:jc w:val="both"/>
    </w:pPr>
    <w:rPr>
      <w:sz w:val="22"/>
      <w:lang w:val="en-GB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h\Documents\Custom%20Office%20Templates\WordTeX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88B8B-98F2-4379-8404-7E16BD30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657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Abraham Cheung</dc:creator>
  <cp:keywords/>
  <dc:description/>
  <cp:lastModifiedBy>Abraham Cheung</cp:lastModifiedBy>
  <cp:revision>4</cp:revision>
  <cp:lastPrinted>2018-03-14T00:03:00Z</cp:lastPrinted>
  <dcterms:created xsi:type="dcterms:W3CDTF">2021-06-17T16:01:00Z</dcterms:created>
  <dcterms:modified xsi:type="dcterms:W3CDTF">2021-06-18T04:00:00Z</dcterms:modified>
</cp:coreProperties>
</file>