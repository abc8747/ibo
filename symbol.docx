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B9ECA" w14:textId="51231786" w:rsidR="007402A2" w:rsidRDefault="007402A2" w:rsidP="007402A2">
      <w:pPr>
        <w:tabs>
          <w:tab w:val="clear" w:pos="7200"/>
        </w:tabs>
        <w:spacing w:before="0" w:after="200"/>
        <w:jc w:val="left"/>
      </w:pPr>
    </w:p>
    <w:p w14:paraId="6038B59D" w14:textId="2B51D236" w:rsidR="007402A2" w:rsidRDefault="00A565FE" w:rsidP="005F4EC8">
      <w:pPr>
        <w:tabs>
          <w:tab w:val="clear" w:pos="7200"/>
        </w:tabs>
        <w:spacing w:before="0" w:after="200"/>
        <w:jc w:val="left"/>
      </w:pPr>
      <w:r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2D5D7E5D" wp14:editId="2C9F6A8C">
                <wp:simplePos x="0" y="0"/>
                <wp:positionH relativeFrom="margin">
                  <wp:posOffset>2108835</wp:posOffset>
                </wp:positionH>
                <wp:positionV relativeFrom="paragraph">
                  <wp:posOffset>4536440</wp:posOffset>
                </wp:positionV>
                <wp:extent cx="1719580" cy="1404620"/>
                <wp:effectExtent l="0" t="0" r="0" b="0"/>
                <wp:wrapSquare wrapText="bothSides"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95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C3105" w14:textId="71575651" w:rsidR="00A565FE" w:rsidRDefault="00A565FE" w:rsidP="00A565FE">
                            <w:pPr>
                              <w:spacing w:before="0" w:after="40"/>
                              <w:jc w:val="left"/>
                              <w:rPr>
                                <w:rFonts w:asciiTheme="majorHAnsi" w:eastAsiaTheme="majorEastAsia" w:hAnsiTheme="majorHAnsi" w:cs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lang w:val="en-US"/>
                              </w:rPr>
                              <w:t>Minimum and maximum gradient lines</w:t>
                            </w:r>
                          </w:p>
                          <w:p w14:paraId="3E974741" w14:textId="0AA5CE43" w:rsidR="00A565FE" w:rsidRPr="008864A1" w:rsidRDefault="00A565FE" w:rsidP="00A565FE">
                            <w:pPr>
                              <w:spacing w:before="0" w:after="40"/>
                              <w:jc w:val="left"/>
                              <w:rPr>
                                <w:rFonts w:asciiTheme="majorHAnsi" w:eastAsiaTheme="majorEastAsia" w:hAnsiTheme="majorHAnsi" w:cstheme="majorBidi"/>
                                <w:color w:val="C00000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eastAsiaTheme="majorEastAsia" w:hAnsi="Latin Modern Math" w:cstheme="majorBidi"/>
                                        <w:i/>
                                        <w:color w:val="C0000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eastAsiaTheme="majorEastAsia" w:hAnsi="Latin Modern Math" w:cstheme="majorBidi"/>
                                        <w:color w:val="C00000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eastAsiaTheme="majorEastAsia" w:hAnsi="Latin Modern Math" w:cstheme="majorBidi"/>
                                        <w:color w:val="C00000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Latin Modern Math" w:eastAsiaTheme="majorEastAsia" w:hAnsi="Latin Modern Math" w:cstheme="majorBidi"/>
                                    <w:color w:val="C00000"/>
                                    <w:lang w:val="en-US"/>
                                  </w:rPr>
                                  <m:t>→</m:t>
                                </m:r>
                                <m:r>
                                  <w:rPr>
                                    <w:rFonts w:ascii="Latin Modern Math" w:eastAsiaTheme="majorEastAsia" w:hAnsi="Latin Modern Math" w:cstheme="majorBidi"/>
                                    <w:color w:val="C00000"/>
                                    <w:lang w:val="en-US"/>
                                  </w:rPr>
                                  <m:t>0</m:t>
                                </m:r>
                              </m:oMath>
                            </m:oMathPara>
                          </w:p>
                          <w:p w14:paraId="6EC2E98F" w14:textId="679943AF" w:rsidR="00A565FE" w:rsidRPr="008864A1" w:rsidRDefault="00A565FE" w:rsidP="00A565FE">
                            <w:pPr>
                              <w:spacing w:before="0" w:after="40"/>
                              <w:jc w:val="left"/>
                              <w:rPr>
                                <w:rFonts w:asciiTheme="majorHAnsi" w:eastAsiaTheme="majorEastAsia" w:hAnsiTheme="majorHAnsi" w:cstheme="majorBidi"/>
                                <w:color w:val="E6AF00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eastAsiaTheme="majorEastAsia" w:hAnsi="Latin Modern Math" w:cstheme="majorBidi"/>
                                        <w:i/>
                                        <w:color w:val="E6AF0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eastAsiaTheme="majorEastAsia" w:hAnsi="Latin Modern Math" w:cstheme="majorBidi"/>
                                        <w:color w:val="E6AF00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eastAsiaTheme="majorEastAsia" w:hAnsi="Latin Modern Math" w:cstheme="majorBidi"/>
                                        <w:color w:val="E6AF00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Latin Modern Math" w:eastAsiaTheme="majorEastAsia" w:hAnsi="Latin Modern Math" w:cstheme="majorBidi"/>
                                    <w:color w:val="E6AF00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Latin Modern Math" w:eastAsiaTheme="majorEastAsia" w:hAnsi="Latin Modern Math" w:cstheme="majorBidi"/>
                                        <w:i/>
                                        <w:color w:val="E6AF0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Latin Modern Math" w:eastAsiaTheme="majorEastAsia" w:hAnsi="Latin Modern Math" w:cstheme="majorBidi"/>
                                        <w:color w:val="E6AF0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Latin Modern Math" w:eastAsiaTheme="majorEastAsia" w:hAnsi="Latin Modern Math" w:cstheme="majorBidi"/>
                                        <w:color w:val="E6AF00"/>
                                        <w:lang w:val="en-US"/>
                                      </w:rPr>
                                      <m:t>12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6BCE3DB1" w14:textId="420F5D9C" w:rsidR="00A565FE" w:rsidRPr="008864A1" w:rsidRDefault="00A565FE" w:rsidP="00A565FE">
                            <w:pPr>
                              <w:spacing w:before="0" w:after="40"/>
                              <w:jc w:val="left"/>
                              <w:rPr>
                                <w:rFonts w:asciiTheme="majorHAnsi" w:eastAsiaTheme="majorEastAsia" w:hAnsiTheme="majorHAnsi" w:cstheme="majorBidi"/>
                                <w:color w:val="92D050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eastAsiaTheme="majorEastAsia" w:hAnsi="Latin Modern Math" w:cstheme="majorBidi"/>
                                        <w:i/>
                                        <w:color w:val="92D05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eastAsiaTheme="majorEastAsia" w:hAnsi="Latin Modern Math" w:cstheme="majorBidi"/>
                                        <w:color w:val="92D050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eastAsiaTheme="majorEastAsia" w:hAnsi="Latin Modern Math" w:cstheme="majorBidi"/>
                                        <w:color w:val="92D050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Latin Modern Math" w:eastAsiaTheme="majorEastAsia" w:hAnsi="Latin Modern Math" w:cstheme="majorBidi"/>
                                    <w:color w:val="92D050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Latin Modern Math" w:eastAsiaTheme="majorEastAsia" w:hAnsi="Latin Modern Math" w:cstheme="majorBidi"/>
                                        <w:i/>
                                        <w:color w:val="92D05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Latin Modern Math" w:eastAsiaTheme="majorEastAsia" w:hAnsi="Latin Modern Math" w:cstheme="majorBidi"/>
                                        <w:color w:val="92D05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Latin Modern Math" w:eastAsiaTheme="majorEastAsia" w:hAnsi="Latin Modern Math" w:cstheme="majorBidi"/>
                                        <w:color w:val="92D050"/>
                                        <w:lang w:val="en-US"/>
                                      </w:rPr>
                                      <m:t>6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3F477CC4" w14:textId="6E31A632" w:rsidR="00A565FE" w:rsidRPr="008864A1" w:rsidRDefault="00A565FE" w:rsidP="00A565FE">
                            <w:pPr>
                              <w:spacing w:before="0" w:after="40"/>
                              <w:jc w:val="left"/>
                              <w:rPr>
                                <w:rFonts w:asciiTheme="majorHAnsi" w:eastAsiaTheme="majorEastAsia" w:hAnsiTheme="majorHAnsi" w:cstheme="majorBidi"/>
                                <w:color w:val="00B0F0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eastAsiaTheme="majorEastAsia" w:hAnsi="Latin Modern Math" w:cstheme="majorBidi"/>
                                        <w:i/>
                                        <w:color w:val="00B0F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eastAsiaTheme="majorEastAsia" w:hAnsi="Latin Modern Math" w:cstheme="majorBidi"/>
                                        <w:color w:val="00B0F0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eastAsiaTheme="majorEastAsia" w:hAnsi="Latin Modern Math" w:cstheme="majorBidi"/>
                                        <w:color w:val="00B0F0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Latin Modern Math" w:eastAsiaTheme="majorEastAsia" w:hAnsi="Latin Modern Math" w:cstheme="majorBidi"/>
                                    <w:color w:val="00B0F0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Latin Modern Math" w:eastAsiaTheme="majorEastAsia" w:hAnsi="Latin Modern Math" w:cstheme="majorBidi"/>
                                        <w:i/>
                                        <w:color w:val="00B0F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Latin Modern Math" w:eastAsiaTheme="majorEastAsia" w:hAnsi="Latin Modern Math" w:cstheme="majorBidi"/>
                                        <w:color w:val="00B0F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Latin Modern Math" w:eastAsiaTheme="majorEastAsia" w:hAnsi="Latin Modern Math" w:cstheme="majorBidi"/>
                                        <w:color w:val="00B0F0"/>
                                        <w:lang w:val="en-US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34910187" w14:textId="7E23F96F" w:rsidR="00A565FE" w:rsidRPr="008864A1" w:rsidRDefault="00A565FE" w:rsidP="00A565FE">
                            <w:pPr>
                              <w:spacing w:before="0" w:after="40"/>
                              <w:jc w:val="left"/>
                              <w:rPr>
                                <w:rFonts w:asciiTheme="majorHAnsi" w:eastAsiaTheme="majorEastAsia" w:hAnsiTheme="majorHAnsi" w:cstheme="majorBidi"/>
                                <w:color w:val="0070C0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eastAsiaTheme="majorEastAsia" w:hAnsi="Latin Modern Math" w:cstheme="majorBidi"/>
                                        <w:i/>
                                        <w:color w:val="0070C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eastAsiaTheme="majorEastAsia" w:hAnsi="Latin Modern Math" w:cstheme="majorBidi"/>
                                        <w:color w:val="0070C0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eastAsiaTheme="majorEastAsia" w:hAnsi="Latin Modern Math" w:cstheme="majorBidi"/>
                                        <w:color w:val="0070C0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Latin Modern Math" w:eastAsiaTheme="majorEastAsia" w:hAnsi="Latin Modern Math" w:cstheme="majorBidi"/>
                                    <w:color w:val="0070C0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Latin Modern Math" w:eastAsiaTheme="majorEastAsia" w:hAnsi="Latin Modern Math" w:cstheme="majorBidi"/>
                                        <w:i/>
                                        <w:color w:val="0070C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Latin Modern Math" w:eastAsiaTheme="majorEastAsia" w:hAnsi="Latin Modern Math" w:cstheme="majorBidi"/>
                                        <w:color w:val="0070C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Latin Modern Math" w:eastAsiaTheme="majorEastAsia" w:hAnsi="Latin Modern Math" w:cstheme="majorBidi"/>
                                        <w:color w:val="0070C0"/>
                                        <w:lang w:val="en-US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3557E924" w14:textId="38F67676" w:rsidR="00A565FE" w:rsidRPr="008864A1" w:rsidRDefault="00A565FE" w:rsidP="00A565FE">
                            <w:pPr>
                              <w:spacing w:before="0" w:after="40"/>
                              <w:jc w:val="left"/>
                              <w:rPr>
                                <w:rFonts w:asciiTheme="majorHAnsi" w:eastAsiaTheme="majorEastAsia" w:hAnsiTheme="majorHAnsi" w:cstheme="majorBidi"/>
                                <w:color w:val="7030A0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eastAsiaTheme="majorEastAsia" w:hAnsi="Latin Modern Math" w:cstheme="majorBidi"/>
                                        <w:i/>
                                        <w:color w:val="7030A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eastAsiaTheme="majorEastAsia" w:hAnsi="Latin Modern Math" w:cstheme="majorBidi"/>
                                        <w:color w:val="7030A0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eastAsiaTheme="majorEastAsia" w:hAnsi="Latin Modern Math" w:cstheme="majorBidi"/>
                                        <w:color w:val="7030A0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Latin Modern Math" w:eastAsiaTheme="majorEastAsia" w:hAnsi="Latin Modern Math" w:cstheme="majorBidi"/>
                                    <w:color w:val="7030A0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Latin Modern Math" w:eastAsiaTheme="majorEastAsia" w:hAnsi="Latin Modern Math" w:cstheme="majorBidi"/>
                                        <w:i/>
                                        <w:color w:val="7030A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Latin Modern Math" w:eastAsiaTheme="majorEastAsia" w:hAnsi="Latin Modern Math" w:cstheme="majorBidi"/>
                                        <w:color w:val="7030A0"/>
                                        <w:lang w:val="en-US"/>
                                      </w:rPr>
                                      <m:t>5</m:t>
                                    </m:r>
                                    <m:r>
                                      <w:rPr>
                                        <w:rFonts w:ascii="Latin Modern Math" w:eastAsiaTheme="majorEastAsia" w:hAnsi="Latin Modern Math" w:cstheme="majorBidi"/>
                                        <w:color w:val="7030A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Latin Modern Math" w:eastAsiaTheme="majorEastAsia" w:hAnsi="Latin Modern Math" w:cstheme="majorBidi"/>
                                        <w:color w:val="7030A0"/>
                                        <w:lang w:val="en-US"/>
                                      </w:rPr>
                                      <m:t>12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5D7E5D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166.05pt;margin-top:357.2pt;width:135.4pt;height:110.6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" filled="f" stroked="f">
                <v:textbox style="mso-fit-shape-to-text:t">
                  <w:txbxContent>
                    <w:p w14:paraId="71AC3105" w14:textId="71575651" w:rsidR="00A565FE" w:rsidRDefault="00A565FE" w:rsidP="00A565FE">
                      <w:pPr>
                        <w:spacing w:before="0" w:after="40"/>
                        <w:jc w:val="left"/>
                        <w:rPr>
                          <w:rFonts w:asciiTheme="majorHAnsi" w:eastAsiaTheme="majorEastAsia" w:hAnsiTheme="majorHAnsi" w:cstheme="majorBidi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lang w:val="en-US"/>
                        </w:rPr>
                        <w:t>Minimum and maximum gradient lines</w:t>
                      </w:r>
                    </w:p>
                    <w:p w14:paraId="3E974741" w14:textId="0AA5CE43" w:rsidR="00A565FE" w:rsidRPr="008864A1" w:rsidRDefault="00A565FE" w:rsidP="00A565FE">
                      <w:pPr>
                        <w:spacing w:before="0" w:after="40"/>
                        <w:jc w:val="left"/>
                        <w:rPr>
                          <w:rFonts w:asciiTheme="majorHAnsi" w:eastAsiaTheme="majorEastAsia" w:hAnsiTheme="majorHAnsi" w:cstheme="majorBidi"/>
                          <w:color w:val="C00000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Latin Modern Math" w:eastAsiaTheme="majorEastAsia" w:hAnsi="Latin Modern Math" w:cstheme="majorBidi"/>
                                  <w:i/>
                                  <w:color w:val="C0000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ajorEastAsia" w:hAnsi="Latin Modern Math" w:cstheme="majorBidi"/>
                                  <w:color w:val="C00000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ajorEastAsia" w:hAnsi="Latin Modern Math" w:cstheme="majorBidi"/>
                                  <w:color w:val="C00000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Latin Modern Math" w:eastAsiaTheme="majorEastAsia" w:hAnsi="Latin Modern Math" w:cstheme="majorBidi"/>
                              <w:color w:val="C00000"/>
                              <w:lang w:val="en-US"/>
                            </w:rPr>
                            <m:t>→</m:t>
                          </m:r>
                          <m:r>
                            <w:rPr>
                              <w:rFonts w:ascii="Latin Modern Math" w:eastAsiaTheme="majorEastAsia" w:hAnsi="Latin Modern Math" w:cstheme="majorBidi"/>
                              <w:color w:val="C00000"/>
                              <w:lang w:val="en-US"/>
                            </w:rPr>
                            <m:t>0</m:t>
                          </m:r>
                        </m:oMath>
                      </m:oMathPara>
                    </w:p>
                    <w:p w14:paraId="6EC2E98F" w14:textId="679943AF" w:rsidR="00A565FE" w:rsidRPr="008864A1" w:rsidRDefault="00A565FE" w:rsidP="00A565FE">
                      <w:pPr>
                        <w:spacing w:before="0" w:after="40"/>
                        <w:jc w:val="left"/>
                        <w:rPr>
                          <w:rFonts w:asciiTheme="majorHAnsi" w:eastAsiaTheme="majorEastAsia" w:hAnsiTheme="majorHAnsi" w:cstheme="majorBidi"/>
                          <w:color w:val="E6AF00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Latin Modern Math" w:eastAsiaTheme="majorEastAsia" w:hAnsi="Latin Modern Math" w:cstheme="majorBidi"/>
                                  <w:i/>
                                  <w:color w:val="E6AF0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ajorEastAsia" w:hAnsi="Latin Modern Math" w:cstheme="majorBidi"/>
                                  <w:color w:val="E6AF00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ajorEastAsia" w:hAnsi="Latin Modern Math" w:cstheme="majorBidi"/>
                                  <w:color w:val="E6AF00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Latin Modern Math" w:eastAsiaTheme="majorEastAsia" w:hAnsi="Latin Modern Math" w:cstheme="majorBidi"/>
                              <w:color w:val="E6AF00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Latin Modern Math" w:eastAsiaTheme="majorEastAsia" w:hAnsi="Latin Modern Math" w:cstheme="majorBidi"/>
                                  <w:i/>
                                  <w:color w:val="E6AF0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eastAsiaTheme="majorEastAsia" w:hAnsi="Latin Modern Math" w:cstheme="majorBidi"/>
                                  <w:color w:val="E6AF0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Latin Modern Math" w:eastAsiaTheme="majorEastAsia" w:hAnsi="Latin Modern Math" w:cstheme="majorBidi"/>
                                  <w:color w:val="E6AF00"/>
                                  <w:lang w:val="en-US"/>
                                </w:rPr>
                                <m:t>12</m:t>
                              </m:r>
                            </m:den>
                          </m:f>
                        </m:oMath>
                      </m:oMathPara>
                    </w:p>
                    <w:p w14:paraId="6BCE3DB1" w14:textId="420F5D9C" w:rsidR="00A565FE" w:rsidRPr="008864A1" w:rsidRDefault="00A565FE" w:rsidP="00A565FE">
                      <w:pPr>
                        <w:spacing w:before="0" w:after="40"/>
                        <w:jc w:val="left"/>
                        <w:rPr>
                          <w:rFonts w:asciiTheme="majorHAnsi" w:eastAsiaTheme="majorEastAsia" w:hAnsiTheme="majorHAnsi" w:cstheme="majorBidi"/>
                          <w:color w:val="92D050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Latin Modern Math" w:eastAsiaTheme="majorEastAsia" w:hAnsi="Latin Modern Math" w:cstheme="majorBidi"/>
                                  <w:i/>
                                  <w:color w:val="92D05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ajorEastAsia" w:hAnsi="Latin Modern Math" w:cstheme="majorBidi"/>
                                  <w:color w:val="92D050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ajorEastAsia" w:hAnsi="Latin Modern Math" w:cstheme="majorBidi"/>
                                  <w:color w:val="92D050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Latin Modern Math" w:eastAsiaTheme="majorEastAsia" w:hAnsi="Latin Modern Math" w:cstheme="majorBidi"/>
                              <w:color w:val="92D050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Latin Modern Math" w:eastAsiaTheme="majorEastAsia" w:hAnsi="Latin Modern Math" w:cstheme="majorBidi"/>
                                  <w:i/>
                                  <w:color w:val="92D05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eastAsiaTheme="majorEastAsia" w:hAnsi="Latin Modern Math" w:cstheme="majorBidi"/>
                                  <w:color w:val="92D05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Latin Modern Math" w:eastAsiaTheme="majorEastAsia" w:hAnsi="Latin Modern Math" w:cstheme="majorBidi"/>
                                  <w:color w:val="92D050"/>
                                  <w:lang w:val="en-US"/>
                                </w:rPr>
                                <m:t>6</m:t>
                              </m:r>
                            </m:den>
                          </m:f>
                        </m:oMath>
                      </m:oMathPara>
                    </w:p>
                    <w:p w14:paraId="3F477CC4" w14:textId="6E31A632" w:rsidR="00A565FE" w:rsidRPr="008864A1" w:rsidRDefault="00A565FE" w:rsidP="00A565FE">
                      <w:pPr>
                        <w:spacing w:before="0" w:after="40"/>
                        <w:jc w:val="left"/>
                        <w:rPr>
                          <w:rFonts w:asciiTheme="majorHAnsi" w:eastAsiaTheme="majorEastAsia" w:hAnsiTheme="majorHAnsi" w:cstheme="majorBidi"/>
                          <w:color w:val="00B0F0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Latin Modern Math" w:eastAsiaTheme="majorEastAsia" w:hAnsi="Latin Modern Math" w:cstheme="majorBidi"/>
                                  <w:i/>
                                  <w:color w:val="00B0F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ajorEastAsia" w:hAnsi="Latin Modern Math" w:cstheme="majorBidi"/>
                                  <w:color w:val="00B0F0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ajorEastAsia" w:hAnsi="Latin Modern Math" w:cstheme="majorBidi"/>
                                  <w:color w:val="00B0F0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Latin Modern Math" w:eastAsiaTheme="majorEastAsia" w:hAnsi="Latin Modern Math" w:cstheme="majorBidi"/>
                              <w:color w:val="00B0F0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Latin Modern Math" w:eastAsiaTheme="majorEastAsia" w:hAnsi="Latin Modern Math" w:cstheme="majorBidi"/>
                                  <w:i/>
                                  <w:color w:val="00B0F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eastAsiaTheme="majorEastAsia" w:hAnsi="Latin Modern Math" w:cstheme="majorBidi"/>
                                  <w:color w:val="00B0F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Latin Modern Math" w:eastAsiaTheme="majorEastAsia" w:hAnsi="Latin Modern Math" w:cstheme="majorBidi"/>
                                  <w:color w:val="00B0F0"/>
                                  <w:lang w:val="en-US"/>
                                </w:rPr>
                                <m:t>4</m:t>
                              </m:r>
                            </m:den>
                          </m:f>
                        </m:oMath>
                      </m:oMathPara>
                    </w:p>
                    <w:p w14:paraId="34910187" w14:textId="7E23F96F" w:rsidR="00A565FE" w:rsidRPr="008864A1" w:rsidRDefault="00A565FE" w:rsidP="00A565FE">
                      <w:pPr>
                        <w:spacing w:before="0" w:after="40"/>
                        <w:jc w:val="left"/>
                        <w:rPr>
                          <w:rFonts w:asciiTheme="majorHAnsi" w:eastAsiaTheme="majorEastAsia" w:hAnsiTheme="majorHAnsi" w:cstheme="majorBidi"/>
                          <w:color w:val="0070C0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Latin Modern Math" w:eastAsiaTheme="majorEastAsia" w:hAnsi="Latin Modern Math" w:cstheme="majorBidi"/>
                                  <w:i/>
                                  <w:color w:val="0070C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ajorEastAsia" w:hAnsi="Latin Modern Math" w:cstheme="majorBidi"/>
                                  <w:color w:val="0070C0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ajorEastAsia" w:hAnsi="Latin Modern Math" w:cstheme="majorBidi"/>
                                  <w:color w:val="0070C0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Latin Modern Math" w:eastAsiaTheme="majorEastAsia" w:hAnsi="Latin Modern Math" w:cstheme="majorBidi"/>
                              <w:color w:val="0070C0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Latin Modern Math" w:eastAsiaTheme="majorEastAsia" w:hAnsi="Latin Modern Math" w:cstheme="majorBidi"/>
                                  <w:i/>
                                  <w:color w:val="0070C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eastAsiaTheme="majorEastAsia" w:hAnsi="Latin Modern Math" w:cstheme="majorBidi"/>
                                  <w:color w:val="0070C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Latin Modern Math" w:eastAsiaTheme="majorEastAsia" w:hAnsi="Latin Modern Math" w:cstheme="majorBidi"/>
                                  <w:color w:val="0070C0"/>
                                  <w:lang w:val="en-US"/>
                                </w:rPr>
                                <m:t>3</m:t>
                              </m:r>
                            </m:den>
                          </m:f>
                        </m:oMath>
                      </m:oMathPara>
                    </w:p>
                    <w:p w14:paraId="3557E924" w14:textId="38F67676" w:rsidR="00A565FE" w:rsidRPr="008864A1" w:rsidRDefault="00A565FE" w:rsidP="00A565FE">
                      <w:pPr>
                        <w:spacing w:before="0" w:after="40"/>
                        <w:jc w:val="left"/>
                        <w:rPr>
                          <w:rFonts w:asciiTheme="majorHAnsi" w:eastAsiaTheme="majorEastAsia" w:hAnsiTheme="majorHAnsi" w:cstheme="majorBidi"/>
                          <w:color w:val="7030A0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Latin Modern Math" w:eastAsiaTheme="majorEastAsia" w:hAnsi="Latin Modern Math" w:cstheme="majorBidi"/>
                                  <w:i/>
                                  <w:color w:val="7030A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ajorEastAsia" w:hAnsi="Latin Modern Math" w:cstheme="majorBidi"/>
                                  <w:color w:val="7030A0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ajorEastAsia" w:hAnsi="Latin Modern Math" w:cstheme="majorBidi"/>
                                  <w:color w:val="7030A0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Latin Modern Math" w:eastAsiaTheme="majorEastAsia" w:hAnsi="Latin Modern Math" w:cstheme="majorBidi"/>
                              <w:color w:val="7030A0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Latin Modern Math" w:eastAsiaTheme="majorEastAsia" w:hAnsi="Latin Modern Math" w:cstheme="majorBidi"/>
                                  <w:i/>
                                  <w:color w:val="7030A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eastAsiaTheme="majorEastAsia" w:hAnsi="Latin Modern Math" w:cstheme="majorBidi"/>
                                  <w:color w:val="7030A0"/>
                                  <w:lang w:val="en-US"/>
                                </w:rPr>
                                <m:t>5</m:t>
                              </m:r>
                              <m:r>
                                <w:rPr>
                                  <w:rFonts w:ascii="Latin Modern Math" w:eastAsiaTheme="majorEastAsia" w:hAnsi="Latin Modern Math" w:cstheme="majorBidi"/>
                                  <w:color w:val="7030A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Latin Modern Math" w:eastAsiaTheme="majorEastAsia" w:hAnsi="Latin Modern Math" w:cstheme="majorBidi"/>
                                  <w:color w:val="7030A0"/>
                                  <w:lang w:val="en-US"/>
                                </w:rPr>
                                <m:t>12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32E5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6F5A2A11" wp14:editId="08DB11BB">
                <wp:simplePos x="0" y="0"/>
                <wp:positionH relativeFrom="margin">
                  <wp:posOffset>1407160</wp:posOffset>
                </wp:positionH>
                <wp:positionV relativeFrom="paragraph">
                  <wp:posOffset>3864610</wp:posOffset>
                </wp:positionV>
                <wp:extent cx="2087245" cy="1404620"/>
                <wp:effectExtent l="0" t="0" r="0" b="0"/>
                <wp:wrapSquare wrapText="bothSides"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2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3D63A" w14:textId="3F0B1C6F" w:rsidR="0065216E" w:rsidRPr="0065216E" w:rsidRDefault="0065216E" w:rsidP="0065216E">
                            <w:pPr>
                              <w:spacing w:before="0" w:after="0"/>
                              <w:jc w:val="center"/>
                              <w:rPr>
                                <w:rFonts w:asciiTheme="majorHAnsi" w:eastAsiaTheme="minorEastAsia" w:hAnsiTheme="majorHAnsi"/>
                                <w:b/>
                                <w:bCs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65216E">
                              <w:rPr>
                                <w:rFonts w:asciiTheme="majorHAnsi" w:eastAsiaTheme="minorEastAsia" w:hAnsiTheme="majorHAnsi"/>
                                <w:b/>
                                <w:bCs/>
                                <w:iCs/>
                                <w:color w:val="C00000"/>
                                <w:lang w:val="en-US"/>
                              </w:rPr>
                              <w:t>Min</w:t>
                            </w:r>
                            <w:r w:rsidR="004A32E5">
                              <w:rPr>
                                <w:rFonts w:asciiTheme="majorHAnsi" w:eastAsiaTheme="minorEastAsia" w:hAnsiTheme="majorHAnsi"/>
                                <w:b/>
                                <w:bCs/>
                                <w:iCs/>
                                <w:color w:val="C00000"/>
                                <w:lang w:val="en-US"/>
                              </w:rPr>
                              <w:t>imum</w:t>
                            </w:r>
                            <w:r w:rsidRPr="0065216E">
                              <w:rPr>
                                <w:rFonts w:asciiTheme="majorHAnsi" w:eastAsiaTheme="minorEastAsia" w:hAnsiTheme="majorHAnsi"/>
                                <w:b/>
                                <w:bCs/>
                                <w:iCs/>
                                <w:color w:val="C00000"/>
                                <w:lang w:val="en-US"/>
                              </w:rPr>
                              <w:t xml:space="preserve"> gradient line</w:t>
                            </w:r>
                          </w:p>
                          <w:p w14:paraId="1FCE5CEB" w14:textId="05590D70" w:rsidR="0065216E" w:rsidRPr="0065216E" w:rsidRDefault="0065216E" w:rsidP="0065216E">
                            <w:pPr>
                              <w:spacing w:before="0" w:after="0"/>
                              <w:jc w:val="center"/>
                              <w:rPr>
                                <w:rFonts w:asciiTheme="majorHAnsi" w:eastAsiaTheme="minorEastAsia" w:hAnsiTheme="majorHAnsi"/>
                                <w:iCs/>
                                <w:color w:val="C00000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Latin Modern Math" w:eastAsiaTheme="minorEastAsia" w:hAnsi="Latin Modern Math"/>
                                    <w:color w:val="C00000"/>
                                    <w:lang w:val="en-US"/>
                                  </w:rPr>
                                  <m:t>T=1.44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Latin Modern Math" w:eastAsiaTheme="minorEastAsia" w:hAnsi="Latin Modern Math"/>
                                        <w:i/>
                                        <w:iCs/>
                                        <w:color w:val="C00000"/>
                                        <w:lang w:val="en-US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Latin Modern Math" w:eastAsiaTheme="minorEastAsia" w:hAnsi="Latin Modern Math"/>
                                        <w:color w:val="C00000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</m:rad>
                                <m:r>
                                  <w:rPr>
                                    <w:rFonts w:ascii="Latin Modern Math" w:eastAsiaTheme="minorEastAsia" w:hAnsi="Latin Modern Math"/>
                                    <w:color w:val="C00000"/>
                                    <w:lang w:val="en-US"/>
                                  </w:rPr>
                                  <m:t>+0.04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5A2A11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110.8pt;margin-top:304.3pt;width:164.35pt;height:110.6pt;z-index:2517391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" filled="f" stroked="f">
                <v:textbox style="mso-fit-shape-to-text:t">
                  <w:txbxContent>
                    <w:p w14:paraId="7ED3D63A" w14:textId="3F0B1C6F" w:rsidR="0065216E" w:rsidRPr="0065216E" w:rsidRDefault="0065216E" w:rsidP="0065216E">
                      <w:pPr>
                        <w:spacing w:before="0" w:after="0"/>
                        <w:jc w:val="center"/>
                        <w:rPr>
                          <w:rFonts w:asciiTheme="majorHAnsi" w:eastAsiaTheme="minorEastAsia" w:hAnsiTheme="majorHAnsi"/>
                          <w:b/>
                          <w:bCs/>
                          <w:iCs/>
                          <w:color w:val="C00000"/>
                          <w:lang w:val="en-US"/>
                        </w:rPr>
                      </w:pPr>
                      <w:r w:rsidRPr="0065216E">
                        <w:rPr>
                          <w:rFonts w:asciiTheme="majorHAnsi" w:eastAsiaTheme="minorEastAsia" w:hAnsiTheme="majorHAnsi"/>
                          <w:b/>
                          <w:bCs/>
                          <w:iCs/>
                          <w:color w:val="C00000"/>
                          <w:lang w:val="en-US"/>
                        </w:rPr>
                        <w:t>Min</w:t>
                      </w:r>
                      <w:r w:rsidR="004A32E5">
                        <w:rPr>
                          <w:rFonts w:asciiTheme="majorHAnsi" w:eastAsiaTheme="minorEastAsia" w:hAnsiTheme="majorHAnsi"/>
                          <w:b/>
                          <w:bCs/>
                          <w:iCs/>
                          <w:color w:val="C00000"/>
                          <w:lang w:val="en-US"/>
                        </w:rPr>
                        <w:t>imum</w:t>
                      </w:r>
                      <w:r w:rsidRPr="0065216E">
                        <w:rPr>
                          <w:rFonts w:asciiTheme="majorHAnsi" w:eastAsiaTheme="minorEastAsia" w:hAnsiTheme="majorHAnsi"/>
                          <w:b/>
                          <w:bCs/>
                          <w:iCs/>
                          <w:color w:val="C00000"/>
                          <w:lang w:val="en-US"/>
                        </w:rPr>
                        <w:t xml:space="preserve"> gradient line</w:t>
                      </w:r>
                    </w:p>
                    <w:p w14:paraId="1FCE5CEB" w14:textId="05590D70" w:rsidR="0065216E" w:rsidRPr="0065216E" w:rsidRDefault="0065216E" w:rsidP="0065216E">
                      <w:pPr>
                        <w:spacing w:before="0" w:after="0"/>
                        <w:jc w:val="center"/>
                        <w:rPr>
                          <w:rFonts w:asciiTheme="majorHAnsi" w:eastAsiaTheme="minorEastAsia" w:hAnsiTheme="majorHAnsi"/>
                          <w:iCs/>
                          <w:color w:val="C00000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Latin Modern Math" w:eastAsiaTheme="minorEastAsia" w:hAnsi="Latin Modern Math"/>
                              <w:color w:val="C00000"/>
                              <w:lang w:val="en-US"/>
                            </w:rPr>
                            <m:t>T=1.44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color w:val="C00000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color w:val="C00000"/>
                                  <w:lang w:val="en-US"/>
                                </w:rPr>
                                <m:t>l</m:t>
                              </m:r>
                            </m:e>
                          </m:rad>
                          <m:r>
                            <w:rPr>
                              <w:rFonts w:ascii="Latin Modern Math" w:eastAsiaTheme="minorEastAsia" w:hAnsi="Latin Modern Math"/>
                              <w:color w:val="C00000"/>
                              <w:lang w:val="en-US"/>
                            </w:rPr>
                            <m:t>+0.04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32E5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076EC2C7" wp14:editId="54817ABD">
                <wp:simplePos x="0" y="0"/>
                <wp:positionH relativeFrom="margin">
                  <wp:posOffset>1451058</wp:posOffset>
                </wp:positionH>
                <wp:positionV relativeFrom="paragraph">
                  <wp:posOffset>3331541</wp:posOffset>
                </wp:positionV>
                <wp:extent cx="2003425" cy="1404620"/>
                <wp:effectExtent l="0" t="0" r="0" b="0"/>
                <wp:wrapSquare wrapText="bothSides"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3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F5A14" w14:textId="06E1CAF8" w:rsidR="0065216E" w:rsidRPr="0065216E" w:rsidRDefault="0065216E" w:rsidP="0065216E">
                            <w:pPr>
                              <w:spacing w:before="0" w:after="0"/>
                              <w:jc w:val="center"/>
                              <w:rPr>
                                <w:rFonts w:asciiTheme="majorHAnsi" w:eastAsiaTheme="minorEastAsia" w:hAnsiTheme="majorHAnsi"/>
                                <w:b/>
                                <w:bCs/>
                                <w:iCs/>
                                <w:color w:val="00B050"/>
                                <w:lang w:val="en-US"/>
                              </w:rPr>
                            </w:pPr>
                            <w:r w:rsidRPr="0065216E">
                              <w:rPr>
                                <w:rFonts w:asciiTheme="majorHAnsi" w:eastAsiaTheme="minorEastAsia" w:hAnsiTheme="majorHAnsi"/>
                                <w:b/>
                                <w:bCs/>
                                <w:iCs/>
                                <w:color w:val="00B050"/>
                                <w:lang w:val="en-US"/>
                              </w:rPr>
                              <w:t>Max</w:t>
                            </w:r>
                            <w:r w:rsidR="004A32E5">
                              <w:rPr>
                                <w:rFonts w:asciiTheme="majorHAnsi" w:eastAsiaTheme="minorEastAsia" w:hAnsiTheme="majorHAnsi"/>
                                <w:b/>
                                <w:bCs/>
                                <w:iCs/>
                                <w:color w:val="00B050"/>
                                <w:lang w:val="en-US"/>
                              </w:rPr>
                              <w:t>imum</w:t>
                            </w:r>
                            <w:r w:rsidRPr="0065216E">
                              <w:rPr>
                                <w:rFonts w:asciiTheme="majorHAnsi" w:eastAsiaTheme="minorEastAsia" w:hAnsiTheme="majorHAnsi"/>
                                <w:b/>
                                <w:bCs/>
                                <w:iCs/>
                                <w:color w:val="00B050"/>
                                <w:lang w:val="en-US"/>
                              </w:rPr>
                              <w:t xml:space="preserve"> gradient line</w:t>
                            </w:r>
                          </w:p>
                          <w:p w14:paraId="00F06AEA" w14:textId="7DA26811" w:rsidR="0065216E" w:rsidRPr="0065216E" w:rsidRDefault="0065216E" w:rsidP="0065216E">
                            <w:pPr>
                              <w:spacing w:before="0" w:after="0"/>
                              <w:jc w:val="center"/>
                              <w:rPr>
                                <w:rFonts w:asciiTheme="majorHAnsi" w:eastAsiaTheme="minorEastAsia" w:hAnsiTheme="majorHAnsi"/>
                                <w:iCs/>
                                <w:color w:val="00B050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Latin Modern Math" w:eastAsiaTheme="minorEastAsia" w:hAnsi="Latin Modern Math"/>
                                    <w:color w:val="00B050"/>
                                    <w:lang w:val="en-US"/>
                                  </w:rPr>
                                  <m:t>T=1.59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Latin Modern Math" w:eastAsiaTheme="minorEastAsia" w:hAnsi="Latin Modern Math"/>
                                        <w:i/>
                                        <w:iCs/>
                                        <w:color w:val="00B050"/>
                                        <w:lang w:val="en-US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Latin Modern Math" w:eastAsiaTheme="minorEastAsia" w:hAnsi="Latin Modern Math"/>
                                        <w:color w:val="00B050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</m:rad>
                                <m:r>
                                  <w:rPr>
                                    <w:rFonts w:ascii="Latin Modern Math" w:eastAsiaTheme="minorEastAsia" w:hAnsi="Latin Modern Math"/>
                                    <w:color w:val="00B050"/>
                                    <w:lang w:val="en-US"/>
                                  </w:rPr>
                                  <m:t>-0.08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6EC2C7" id="Text Box 39" o:spid="_x0000_s1027" type="#_x0000_t202" style="position:absolute;margin-left:114.25pt;margin-top:262.35pt;width:157.75pt;height:110.6pt;z-index:2517370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" filled="f" stroked="f">
                <v:textbox style="mso-fit-shape-to-text:t">
                  <w:txbxContent>
                    <w:p w14:paraId="0FFF5A14" w14:textId="06E1CAF8" w:rsidR="0065216E" w:rsidRPr="0065216E" w:rsidRDefault="0065216E" w:rsidP="0065216E">
                      <w:pPr>
                        <w:spacing w:before="0" w:after="0"/>
                        <w:jc w:val="center"/>
                        <w:rPr>
                          <w:rFonts w:asciiTheme="majorHAnsi" w:eastAsiaTheme="minorEastAsia" w:hAnsiTheme="majorHAnsi"/>
                          <w:b/>
                          <w:bCs/>
                          <w:iCs/>
                          <w:color w:val="00B050"/>
                          <w:lang w:val="en-US"/>
                        </w:rPr>
                      </w:pPr>
                      <w:r w:rsidRPr="0065216E">
                        <w:rPr>
                          <w:rFonts w:asciiTheme="majorHAnsi" w:eastAsiaTheme="minorEastAsia" w:hAnsiTheme="majorHAnsi"/>
                          <w:b/>
                          <w:bCs/>
                          <w:iCs/>
                          <w:color w:val="00B050"/>
                          <w:lang w:val="en-US"/>
                        </w:rPr>
                        <w:t>Max</w:t>
                      </w:r>
                      <w:r w:rsidR="004A32E5">
                        <w:rPr>
                          <w:rFonts w:asciiTheme="majorHAnsi" w:eastAsiaTheme="minorEastAsia" w:hAnsiTheme="majorHAnsi"/>
                          <w:b/>
                          <w:bCs/>
                          <w:iCs/>
                          <w:color w:val="00B050"/>
                          <w:lang w:val="en-US"/>
                        </w:rPr>
                        <w:t>imum</w:t>
                      </w:r>
                      <w:r w:rsidRPr="0065216E">
                        <w:rPr>
                          <w:rFonts w:asciiTheme="majorHAnsi" w:eastAsiaTheme="minorEastAsia" w:hAnsiTheme="majorHAnsi"/>
                          <w:b/>
                          <w:bCs/>
                          <w:iCs/>
                          <w:color w:val="00B050"/>
                          <w:lang w:val="en-US"/>
                        </w:rPr>
                        <w:t xml:space="preserve"> gradient line</w:t>
                      </w:r>
                    </w:p>
                    <w:p w14:paraId="00F06AEA" w14:textId="7DA26811" w:rsidR="0065216E" w:rsidRPr="0065216E" w:rsidRDefault="0065216E" w:rsidP="0065216E">
                      <w:pPr>
                        <w:spacing w:before="0" w:after="0"/>
                        <w:jc w:val="center"/>
                        <w:rPr>
                          <w:rFonts w:asciiTheme="majorHAnsi" w:eastAsiaTheme="minorEastAsia" w:hAnsiTheme="majorHAnsi"/>
                          <w:iCs/>
                          <w:color w:val="00B050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Latin Modern Math" w:eastAsiaTheme="minorEastAsia" w:hAnsi="Latin Modern Math"/>
                              <w:color w:val="00B050"/>
                              <w:lang w:val="en-US"/>
                            </w:rPr>
                            <m:t>T=1.59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color w:val="00B050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color w:val="00B050"/>
                                  <w:lang w:val="en-US"/>
                                </w:rPr>
                                <m:t>l</m:t>
                              </m:r>
                            </m:e>
                          </m:rad>
                          <m:r>
                            <w:rPr>
                              <w:rFonts w:ascii="Latin Modern Math" w:eastAsiaTheme="minorEastAsia" w:hAnsi="Latin Modern Math"/>
                              <w:color w:val="00B050"/>
                              <w:lang w:val="en-US"/>
                            </w:rPr>
                            <m:t>-0.08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4EC8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8749577" wp14:editId="64C8DA1A">
                <wp:simplePos x="0" y="0"/>
                <wp:positionH relativeFrom="margin">
                  <wp:posOffset>98092</wp:posOffset>
                </wp:positionH>
                <wp:positionV relativeFrom="paragraph">
                  <wp:posOffset>3775839</wp:posOffset>
                </wp:positionV>
                <wp:extent cx="1511300" cy="1404620"/>
                <wp:effectExtent l="0" t="0" r="0" b="5080"/>
                <wp:wrapSquare wrapText="bothSides"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EAB06" w14:textId="12105F0D" w:rsidR="005F4EC8" w:rsidRDefault="005F4EC8" w:rsidP="005F4EC8">
                            <w:pPr>
                              <w:spacing w:before="0" w:after="0"/>
                              <w:jc w:val="center"/>
                              <w:rPr>
                                <w:rFonts w:asciiTheme="majorHAnsi" w:eastAsiaTheme="minorEastAsia" w:hAnsiTheme="majorHAnsi"/>
                                <w:b/>
                                <w:bCs/>
                                <w:iCs/>
                                <w:lang w:val="en-US"/>
                              </w:rPr>
                            </w:pPr>
                            <w:r w:rsidRPr="005F4EC8">
                              <w:rPr>
                                <w:rFonts w:asciiTheme="majorHAnsi" w:eastAsiaTheme="minorEastAsia" w:hAnsiTheme="majorHAnsi"/>
                                <w:b/>
                                <w:bCs/>
                                <w:iCs/>
                                <w:lang w:val="en-US"/>
                              </w:rPr>
                              <w:t>Regression line</w:t>
                            </w:r>
                          </w:p>
                          <w:p w14:paraId="209F5719" w14:textId="191B3869" w:rsidR="005F4EC8" w:rsidRPr="00B60E0F" w:rsidRDefault="005F4EC8" w:rsidP="005F4EC8">
                            <w:pPr>
                              <w:spacing w:before="0" w:after="0"/>
                              <w:jc w:val="center"/>
                              <w:rPr>
                                <w:rFonts w:asciiTheme="majorHAnsi" w:eastAsiaTheme="minorEastAsia" w:hAnsiTheme="majorHAnsi"/>
                                <w:iCs/>
                                <w:lang w:val="en-US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Latin Modern Math" w:eastAsiaTheme="minorEastAsia" w:hAnsi="Latin Modern Math"/>
                                    <w:lang w:val="en-US"/>
                                  </w:rPr>
                                  <m:t>T=1.52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Latin Modern Math" w:eastAsiaTheme="minorEastAsia" w:hAnsi="Latin Modern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Latin Modern Math" w:eastAsiaTheme="minorEastAsia" w:hAnsi="Latin Modern Math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</m:rad>
                                <m:r>
                                  <w:rPr>
                                    <w:rFonts w:ascii="Latin Modern Math" w:eastAsiaTheme="minorEastAsia" w:hAnsi="Latin Modern Math"/>
                                    <w:lang w:val="en-US"/>
                                  </w:rPr>
                                  <m:t>-0.02</m:t>
                                </m:r>
                              </m:oMath>
                            </m:oMathPara>
                          </w:p>
                          <w:p w14:paraId="444FE0F2" w14:textId="4DB9592B" w:rsidR="00B60E0F" w:rsidRPr="00492477" w:rsidRDefault="009470D1" w:rsidP="005F4EC8">
                            <w:pPr>
                              <w:spacing w:before="0" w:after="0"/>
                              <w:jc w:val="center"/>
                              <w:rPr>
                                <w:rFonts w:asciiTheme="majorHAnsi" w:eastAsiaTheme="minorEastAsia" w:hAnsiTheme="majorHAnsi"/>
                                <w:iCs/>
                                <w:lang w:val="en-US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Latin Modern Math" w:eastAsiaTheme="minorEastAsia" w:hAnsi="Latin Modern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Latin Modern Math" w:eastAsiaTheme="minorEastAsia" w:hAnsi="Latin Modern Math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Latin Modern Math" w:eastAsiaTheme="minorEastAsia" w:hAnsi="Latin Modern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Latin Modern Math" w:eastAsiaTheme="minorEastAsia" w:hAnsi="Latin Modern Math"/>
                                    <w:lang w:val="en-US"/>
                                  </w:rPr>
                                  <m:t>=0.9993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749577" id="Text Box 38" o:spid="_x0000_s1028" type="#_x0000_t202" style="position:absolute;margin-left:7.7pt;margin-top:297.3pt;width:119pt;height:110.6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" filled="f" stroked="f">
                <v:textbox style="mso-fit-shape-to-text:t">
                  <w:txbxContent>
                    <w:p w14:paraId="097EAB06" w14:textId="12105F0D" w:rsidR="005F4EC8" w:rsidRDefault="005F4EC8" w:rsidP="005F4EC8">
                      <w:pPr>
                        <w:spacing w:before="0" w:after="0"/>
                        <w:jc w:val="center"/>
                        <w:rPr>
                          <w:rFonts w:asciiTheme="majorHAnsi" w:eastAsiaTheme="minorEastAsia" w:hAnsiTheme="majorHAnsi"/>
                          <w:b/>
                          <w:bCs/>
                          <w:iCs/>
                          <w:lang w:val="en-US"/>
                        </w:rPr>
                      </w:pPr>
                      <w:r w:rsidRPr="005F4EC8">
                        <w:rPr>
                          <w:rFonts w:asciiTheme="majorHAnsi" w:eastAsiaTheme="minorEastAsia" w:hAnsiTheme="majorHAnsi"/>
                          <w:b/>
                          <w:bCs/>
                          <w:iCs/>
                          <w:lang w:val="en-US"/>
                        </w:rPr>
                        <w:t>Regression line</w:t>
                      </w:r>
                    </w:p>
                    <w:p w14:paraId="209F5719" w14:textId="191B3869" w:rsidR="005F4EC8" w:rsidRPr="00B60E0F" w:rsidRDefault="005F4EC8" w:rsidP="005F4EC8">
                      <w:pPr>
                        <w:spacing w:before="0" w:after="0"/>
                        <w:jc w:val="center"/>
                        <w:rPr>
                          <w:rFonts w:asciiTheme="majorHAnsi" w:eastAsiaTheme="minorEastAsia" w:hAnsiTheme="majorHAnsi"/>
                          <w:iCs/>
                          <w:lang w:val="en-US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T=</m:t>
                          </m:r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1.52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l</m:t>
                              </m:r>
                            </m:e>
                          </m:rad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-0.0</m:t>
                          </m:r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2</m:t>
                          </m:r>
                        </m:oMath>
                      </m:oMathPara>
                    </w:p>
                    <w:p w14:paraId="444FE0F2" w14:textId="4DB9592B" w:rsidR="00B60E0F" w:rsidRPr="00492477" w:rsidRDefault="00B60E0F" w:rsidP="005F4EC8">
                      <w:pPr>
                        <w:spacing w:before="0" w:after="0"/>
                        <w:jc w:val="center"/>
                        <w:rPr>
                          <w:rFonts w:asciiTheme="majorHAnsi" w:eastAsiaTheme="minorEastAsia" w:hAnsiTheme="majorHAnsi"/>
                          <w:iCs/>
                          <w:lang w:val="en-US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=</m:t>
                          </m:r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0.9993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4EC8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D5F9A71" wp14:editId="15067D93">
                <wp:simplePos x="0" y="0"/>
                <wp:positionH relativeFrom="margin">
                  <wp:posOffset>2340874</wp:posOffset>
                </wp:positionH>
                <wp:positionV relativeFrom="paragraph">
                  <wp:posOffset>2984566</wp:posOffset>
                </wp:positionV>
                <wp:extent cx="687070" cy="1404620"/>
                <wp:effectExtent l="0" t="0" r="0" b="6350"/>
                <wp:wrapSquare wrapText="bothSides"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8BEE6" w14:textId="6DEB9573" w:rsidR="005F4EC8" w:rsidRPr="005F4EC8" w:rsidRDefault="005F4EC8" w:rsidP="005F4EC8">
                            <w:pPr>
                              <w:spacing w:before="0" w:after="0"/>
                              <w:jc w:val="center"/>
                              <w:rPr>
                                <w:rFonts w:asciiTheme="majorHAnsi" w:eastAsiaTheme="minorEastAsia" w:hAnsiTheme="majorHAnsi"/>
                                <w:iCs/>
                                <w:lang w:val="en-US"/>
                              </w:rPr>
                            </w:pPr>
                            <m:oMath>
                              <m: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T</m:t>
                              </m:r>
                            </m:oMath>
                            <w:r>
                              <w:rPr>
                                <w:rFonts w:asciiTheme="majorHAnsi" w:eastAsiaTheme="minorEastAsia" w:hAnsiTheme="majorHAnsi"/>
                                <w:iCs/>
                                <w:lang w:val="en-US"/>
                              </w:rPr>
                              <w:t xml:space="preserve"> /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s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5F9A71" id="Text Box 37" o:spid="_x0000_s1029" type="#_x0000_t202" style="position:absolute;margin-left:184.3pt;margin-top:235pt;width:54.1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" filled="f" stroked="f">
                <v:textbox style="mso-fit-shape-to-text:t">
                  <w:txbxContent>
                    <w:p w14:paraId="3BD8BEE6" w14:textId="6DEB9573" w:rsidR="005F4EC8" w:rsidRPr="005F4EC8" w:rsidRDefault="005F4EC8" w:rsidP="005F4EC8">
                      <w:pPr>
                        <w:spacing w:before="0" w:after="0"/>
                        <w:jc w:val="center"/>
                        <w:rPr>
                          <w:rFonts w:asciiTheme="majorHAnsi" w:eastAsiaTheme="minorEastAsia" w:hAnsiTheme="majorHAnsi"/>
                          <w:iCs/>
                          <w:lang w:val="en-US"/>
                        </w:rPr>
                      </w:pPr>
                      <m:oMath>
                        <m:r>
                          <w:rPr>
                            <w:rFonts w:ascii="Latin Modern Math" w:eastAsiaTheme="minorEastAsia" w:hAnsi="Latin Modern Math"/>
                            <w:lang w:val="en-US"/>
                          </w:rPr>
                          <m:t>T</m:t>
                        </m:r>
                      </m:oMath>
                      <w:r>
                        <w:rPr>
                          <w:rFonts w:asciiTheme="majorHAnsi" w:eastAsiaTheme="minorEastAsia" w:hAnsiTheme="majorHAnsi"/>
                          <w:iCs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HAnsi" w:eastAsiaTheme="minorEastAsia" w:hAnsiTheme="majorHAnsi"/>
                          <w:iCs/>
                          <w:lang w:val="en-US"/>
                        </w:rPr>
                        <w:t xml:space="preserve">/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Latin Modern Math" w:eastAsiaTheme="minorEastAsia" w:hAnsi="Latin Modern Math"/>
                            <w:lang w:val="en-US"/>
                          </w:rPr>
                          <m:t>s</m:t>
                        </m:r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4EC8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38FD55C" wp14:editId="068428E4">
                <wp:simplePos x="0" y="0"/>
                <wp:positionH relativeFrom="margin">
                  <wp:posOffset>3117850</wp:posOffset>
                </wp:positionH>
                <wp:positionV relativeFrom="paragraph">
                  <wp:posOffset>2216785</wp:posOffset>
                </wp:positionV>
                <wp:extent cx="687070" cy="1404620"/>
                <wp:effectExtent l="0" t="0" r="0" b="6350"/>
                <wp:wrapSquare wrapText="bothSides"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2B338" w14:textId="72098558" w:rsidR="005F4EC8" w:rsidRPr="005F4EC8" w:rsidRDefault="009470D1" w:rsidP="005F4EC8">
                            <w:pPr>
                              <w:spacing w:before="0" w:after="0"/>
                              <w:jc w:val="center"/>
                              <w:rPr>
                                <w:rFonts w:asciiTheme="majorHAnsi" w:eastAsiaTheme="minorEastAsia" w:hAnsiTheme="majorHAnsi"/>
                                <w:iCs/>
                                <w:lang w:val="en-US"/>
                              </w:rPr>
                            </w:pP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  <w:lang w:val="en-US"/>
                                    </w:rPr>
                                    <m:t>l</m:t>
                                  </m:r>
                                </m:e>
                              </m:rad>
                            </m:oMath>
                            <w:r w:rsidR="005F4EC8">
                              <w:rPr>
                                <w:rFonts w:asciiTheme="majorHAnsi" w:eastAsiaTheme="minorEastAsia" w:hAnsiTheme="majorHAnsi"/>
                                <w:iCs/>
                                <w:lang w:val="en-US"/>
                              </w:rPr>
                              <w:t xml:space="preserve"> /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eastAsiaTheme="minorEastAsia" w:hAnsi="Latin Modern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Latin Modern Math" w:eastAsiaTheme="minorEastAsia" w:hAnsi="Latin Modern Math"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Latin Modern Math" w:eastAsiaTheme="minorEastAsia" w:hAnsi="Latin Modern Math"/>
                                          <w:lang w:val="en-US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Latin Modern Math" w:eastAsiaTheme="minorEastAsia" w:hAnsi="Latin Modern Math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8FD55C" id="Text Box 36" o:spid="_x0000_s1030" type="#_x0000_t202" style="position:absolute;margin-left:245.5pt;margin-top:174.55pt;width:54.1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" filled="f" stroked="f">
                <v:textbox style="mso-fit-shape-to-text:t">
                  <w:txbxContent>
                    <w:p w14:paraId="2AC2B338" w14:textId="72098558" w:rsidR="005F4EC8" w:rsidRPr="005F4EC8" w:rsidRDefault="005F4EC8" w:rsidP="005F4EC8">
                      <w:pPr>
                        <w:spacing w:before="0" w:after="0"/>
                        <w:jc w:val="center"/>
                        <w:rPr>
                          <w:rFonts w:asciiTheme="majorHAnsi" w:eastAsiaTheme="minorEastAsia" w:hAnsiTheme="majorHAnsi"/>
                          <w:iCs/>
                          <w:lang w:val="en-US"/>
                        </w:rPr>
                      </w:pP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iCs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Latin Modern Math" w:eastAsiaTheme="minorEastAsia" w:hAnsi="Latin Modern Math"/>
                                <w:lang w:val="en-US"/>
                              </w:rPr>
                              <m:t>l</m:t>
                            </m:r>
                          </m:e>
                        </m:rad>
                      </m:oMath>
                      <w:r>
                        <w:rPr>
                          <w:rFonts w:asciiTheme="majorHAnsi" w:eastAsiaTheme="minorEastAsia" w:hAnsiTheme="majorHAnsi"/>
                          <w:iCs/>
                          <w:lang w:val="en-US"/>
                        </w:rPr>
                        <w:t xml:space="preserve"> / </w:t>
                      </w:r>
                      <m:oMath>
                        <m:sSup>
                          <m:sSup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Latin Modern Math" w:eastAsiaTheme="minorEastAsia" w:hAnsi="Latin Modern Math"/>
                                <w:lang w:val="en-US"/>
                              </w:rPr>
                              <m:t>m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Latin Modern Math" w:eastAsiaTheme="minorEastAsia" w:hAnsi="Latin Modern Math"/>
                                    <w:i/>
                                    <w:iCs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Latin Modern Math" w:eastAsiaTheme="minorEastAsia" w:hAnsi="Latin Modern Math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Latin Modern Math" w:eastAsiaTheme="minorEastAsia" w:hAnsi="Latin Modern Math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4EC8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45D6D2F1" wp14:editId="6AAB152D">
                <wp:simplePos x="0" y="0"/>
                <wp:positionH relativeFrom="margin">
                  <wp:posOffset>1183640</wp:posOffset>
                </wp:positionH>
                <wp:positionV relativeFrom="paragraph">
                  <wp:posOffset>2753360</wp:posOffset>
                </wp:positionV>
                <wp:extent cx="2626360" cy="1404620"/>
                <wp:effectExtent l="0" t="0" r="0" b="6350"/>
                <wp:wrapSquare wrapText="bothSides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63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421F7" w14:textId="50700FD4" w:rsidR="005F4EC8" w:rsidRPr="005F4EC8" w:rsidRDefault="005F4EC8" w:rsidP="005F4EC8">
                            <w:pPr>
                              <w:spacing w:before="0" w:after="0"/>
                              <w:jc w:val="center"/>
                              <w:rPr>
                                <w:rFonts w:asciiTheme="majorHAnsi" w:eastAsiaTheme="minorEastAsia" w:hAnsiTheme="majorHAnsi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inorEastAsia" w:hAnsiTheme="majorHAnsi"/>
                                <w:iCs/>
                                <w:lang w:val="en-US"/>
                              </w:rPr>
                              <w:t xml:space="preserve">Period </w:t>
                            </w:r>
                            <m:oMath>
                              <m: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T</m:t>
                              </m:r>
                            </m:oMath>
                            <w:r>
                              <w:rPr>
                                <w:rFonts w:asciiTheme="majorHAnsi" w:eastAsiaTheme="minorEastAsia" w:hAnsiTheme="majorHAnsi"/>
                                <w:iCs/>
                                <w:lang w:val="en-US"/>
                              </w:rPr>
                              <w:t xml:space="preserve"> /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s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D6D2F1" id="Text Box 35" o:spid="_x0000_s1031" type="#_x0000_t202" style="position:absolute;margin-left:93.2pt;margin-top:216.8pt;width:206.8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" filled="f" stroked="f">
                <v:textbox style="mso-fit-shape-to-text:t">
                  <w:txbxContent>
                    <w:p w14:paraId="4B7421F7" w14:textId="50700FD4" w:rsidR="005F4EC8" w:rsidRPr="005F4EC8" w:rsidRDefault="005F4EC8" w:rsidP="005F4EC8">
                      <w:pPr>
                        <w:spacing w:before="0" w:after="0"/>
                        <w:jc w:val="center"/>
                        <w:rPr>
                          <w:rFonts w:asciiTheme="majorHAnsi" w:eastAsiaTheme="minorEastAsia" w:hAnsiTheme="majorHAnsi"/>
                          <w:iCs/>
                          <w:lang w:val="en-US"/>
                        </w:rPr>
                      </w:pPr>
                      <w:r>
                        <w:rPr>
                          <w:rFonts w:asciiTheme="majorHAnsi" w:eastAsiaTheme="minorEastAsia" w:hAnsiTheme="majorHAnsi"/>
                          <w:iCs/>
                          <w:lang w:val="en-US"/>
                        </w:rPr>
                        <w:t xml:space="preserve">Period </w:t>
                      </w:r>
                      <m:oMath>
                        <m:r>
                          <w:rPr>
                            <w:rFonts w:ascii="Latin Modern Math" w:eastAsiaTheme="minorEastAsia" w:hAnsi="Latin Modern Math"/>
                            <w:lang w:val="en-US"/>
                          </w:rPr>
                          <m:t>T</m:t>
                        </m:r>
                      </m:oMath>
                      <w:r>
                        <w:rPr>
                          <w:rFonts w:asciiTheme="majorHAnsi" w:eastAsiaTheme="minorEastAsia" w:hAnsiTheme="majorHAnsi"/>
                          <w:iCs/>
                          <w:lang w:val="en-US"/>
                        </w:rPr>
                        <w:t xml:space="preserve"> /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Latin Modern Math" w:eastAsiaTheme="minorEastAsia" w:hAnsi="Latin Modern Math"/>
                            <w:lang w:val="en-US"/>
                          </w:rPr>
                          <m:t>s</m:t>
                        </m:r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4EC8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AA5DF5D" wp14:editId="1978FF1E">
                <wp:simplePos x="0" y="0"/>
                <wp:positionH relativeFrom="margin">
                  <wp:posOffset>1183640</wp:posOffset>
                </wp:positionH>
                <wp:positionV relativeFrom="paragraph">
                  <wp:posOffset>2454910</wp:posOffset>
                </wp:positionV>
                <wp:extent cx="2626360" cy="1404620"/>
                <wp:effectExtent l="0" t="0" r="0" b="6350"/>
                <wp:wrapSquare wrapText="bothSides"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63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5F081A" w14:textId="5631B0E2" w:rsidR="005F4EC8" w:rsidRPr="005F4EC8" w:rsidRDefault="005F4EC8" w:rsidP="005F4EC8">
                            <w:pPr>
                              <w:spacing w:before="0" w:after="0"/>
                              <w:jc w:val="center"/>
                              <w:rPr>
                                <w:rFonts w:asciiTheme="majorHAnsi" w:eastAsiaTheme="minorEastAsia" w:hAnsiTheme="majorHAnsi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inorEastAsia" w:hAnsiTheme="majorHAnsi"/>
                                <w:iCs/>
                                <w:lang w:val="en-US"/>
                              </w:rPr>
                              <w:t xml:space="preserve">Square root of length of filars,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  <w:lang w:val="en-US"/>
                                    </w:rPr>
                                    <m:t>l</m:t>
                                  </m:r>
                                </m:e>
                              </m:rad>
                            </m:oMath>
                            <w:r>
                              <w:rPr>
                                <w:rFonts w:asciiTheme="majorHAnsi" w:eastAsiaTheme="minorEastAsia" w:hAnsiTheme="majorHAnsi"/>
                                <w:iCs/>
                                <w:lang w:val="en-US"/>
                              </w:rPr>
                              <w:t xml:space="preserve"> /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iCs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eastAsiaTheme="minorEastAsia" w:hAnsi="Latin Modern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Latin Modern Math" w:eastAsiaTheme="minorEastAsia" w:hAnsi="Latin Modern Math"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Latin Modern Math" w:eastAsiaTheme="minorEastAsia" w:hAnsi="Latin Modern Math"/>
                                          <w:lang w:val="en-US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Latin Modern Math" w:eastAsiaTheme="minorEastAsia" w:hAnsi="Latin Modern Math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A5DF5D" id="Text Box 34" o:spid="_x0000_s1032" type="#_x0000_t202" style="position:absolute;margin-left:93.2pt;margin-top:193.3pt;width:206.8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" filled="f" stroked="f">
                <v:textbox style="mso-fit-shape-to-text:t">
                  <w:txbxContent>
                    <w:p w14:paraId="705F081A" w14:textId="5631B0E2" w:rsidR="005F4EC8" w:rsidRPr="005F4EC8" w:rsidRDefault="005F4EC8" w:rsidP="005F4EC8">
                      <w:pPr>
                        <w:spacing w:before="0" w:after="0"/>
                        <w:jc w:val="center"/>
                        <w:rPr>
                          <w:rFonts w:asciiTheme="majorHAnsi" w:eastAsiaTheme="minorEastAsia" w:hAnsiTheme="majorHAnsi"/>
                          <w:iCs/>
                          <w:lang w:val="en-US"/>
                        </w:rPr>
                      </w:pPr>
                      <w:r>
                        <w:rPr>
                          <w:rFonts w:asciiTheme="majorHAnsi" w:eastAsiaTheme="minorEastAsia" w:hAnsiTheme="majorHAnsi"/>
                          <w:iCs/>
                          <w:lang w:val="en-US"/>
                        </w:rPr>
                        <w:t xml:space="preserve">Square root of length of filars,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iCs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Latin Modern Math" w:eastAsiaTheme="minorEastAsia" w:hAnsi="Latin Modern Math"/>
                                <w:lang w:val="en-US"/>
                              </w:rPr>
                              <m:t>l</m:t>
                            </m:r>
                          </m:e>
                        </m:rad>
                      </m:oMath>
                      <w:r>
                        <w:rPr>
                          <w:rFonts w:asciiTheme="majorHAnsi" w:eastAsiaTheme="minorEastAsia" w:hAnsiTheme="majorHAnsi"/>
                          <w:iCs/>
                          <w:lang w:val="en-US"/>
                        </w:rPr>
                        <w:t xml:space="preserve"> / </w:t>
                      </w:r>
                      <m:oMath>
                        <m:sSup>
                          <m:sSupPr>
                            <m:ctrlPr>
                              <w:rPr>
                                <w:rFonts w:ascii="Latin Modern Math" w:eastAsiaTheme="minorEastAsia" w:hAnsi="Latin Modern Math"/>
                                <w:i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Latin Modern Math" w:eastAsiaTheme="minorEastAsia" w:hAnsi="Latin Modern Math"/>
                                <w:lang w:val="en-US"/>
                              </w:rPr>
                              <m:t>m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Latin Modern Math" w:eastAsiaTheme="minorEastAsia" w:hAnsi="Latin Modern Math"/>
                                    <w:i/>
                                    <w:iCs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Latin Modern Math" w:eastAsiaTheme="minorEastAsia" w:hAnsi="Latin Modern Math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Latin Modern Math" w:eastAsiaTheme="minorEastAsia" w:hAnsi="Latin Modern Math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3B38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206B163" wp14:editId="0CE1D901">
                <wp:simplePos x="0" y="0"/>
                <wp:positionH relativeFrom="margin">
                  <wp:posOffset>786056</wp:posOffset>
                </wp:positionH>
                <wp:positionV relativeFrom="paragraph">
                  <wp:posOffset>2719705</wp:posOffset>
                </wp:positionV>
                <wp:extent cx="400050" cy="1404620"/>
                <wp:effectExtent l="0" t="0" r="0" b="0"/>
                <wp:wrapSquare wrapText="bothSides"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4F6AD" w14:textId="6AEE244D" w:rsidR="00773B38" w:rsidRPr="00773B38" w:rsidRDefault="009470D1" w:rsidP="00773B38">
                            <w:pPr>
                              <w:spacing w:before="0" w:after="0"/>
                              <w:rPr>
                                <w:rFonts w:asciiTheme="majorHAnsi" w:eastAsiaTheme="majorEastAsia" w:hAnsiTheme="majorHAnsi" w:cstheme="majorBidi"/>
                                <w:color w:val="C0000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color w:val="C0000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color w:val="C00000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color w:val="C00000"/>
                                        <w:lang w:val="en-US"/>
                                      </w:rPr>
                                      <m:t>max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06B163" id="Text Box 32" o:spid="_x0000_s1033" type="#_x0000_t202" style="position:absolute;margin-left:61.9pt;margin-top:214.15pt;width:31.5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" filled="f" stroked="f">
                <v:textbox style="mso-fit-shape-to-text:t">
                  <w:txbxContent>
                    <w:p w14:paraId="62C4F6AD" w14:textId="6AEE244D" w:rsidR="00773B38" w:rsidRPr="00773B38" w:rsidRDefault="0061552A" w:rsidP="00773B38">
                      <w:pPr>
                        <w:spacing w:before="0" w:after="0"/>
                        <w:rPr>
                          <w:rFonts w:asciiTheme="majorHAnsi" w:eastAsiaTheme="majorEastAsia" w:hAnsiTheme="majorHAnsi" w:cstheme="majorBidi"/>
                          <w:color w:val="C00000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color w:val="C0000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color w:val="C00000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color w:val="C00000"/>
                                  <w:lang w:val="en-US"/>
                                </w:rPr>
                                <m:t>max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3B38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E9BEE4D" wp14:editId="36E44029">
                <wp:simplePos x="0" y="0"/>
                <wp:positionH relativeFrom="margin">
                  <wp:posOffset>331827</wp:posOffset>
                </wp:positionH>
                <wp:positionV relativeFrom="paragraph">
                  <wp:posOffset>2711348</wp:posOffset>
                </wp:positionV>
                <wp:extent cx="400050" cy="1404620"/>
                <wp:effectExtent l="0" t="0" r="0" b="0"/>
                <wp:wrapSquare wrapText="bothSides"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872C8" w14:textId="779810CF" w:rsidR="00773B38" w:rsidRPr="00773B38" w:rsidRDefault="009470D1" w:rsidP="00773B38">
                            <w:pPr>
                              <w:spacing w:before="0" w:after="0"/>
                              <w:rPr>
                                <w:rFonts w:asciiTheme="majorHAnsi" w:eastAsiaTheme="majorEastAsia" w:hAnsiTheme="majorHAnsi" w:cstheme="majorBidi"/>
                                <w:color w:val="C0000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color w:val="C0000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color w:val="C00000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color w:val="C00000"/>
                                        <w:lang w:val="en-US"/>
                                      </w:rPr>
                                      <m:t>min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9BEE4D" id="Text Box 31" o:spid="_x0000_s1027" type="#_x0000_t202" style="position:absolute;margin-left:26.15pt;margin-top:213.5pt;width:31.5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" filled="f" stroked="f">
                <v:textbox style="mso-fit-shape-to-text:t">
                  <w:txbxContent>
                    <w:p w14:paraId="133872C8" w14:textId="779810CF" w:rsidR="00773B38" w:rsidRPr="00773B38" w:rsidRDefault="00773B38" w:rsidP="00773B38">
                      <w:pPr>
                        <w:spacing w:before="0" w:after="0"/>
                        <w:rPr>
                          <w:rFonts w:asciiTheme="majorHAnsi" w:eastAsiaTheme="majorEastAsia" w:hAnsiTheme="majorHAnsi" w:cstheme="majorBidi"/>
                          <w:color w:val="C00000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color w:val="C0000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color w:val="C00000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color w:val="C00000"/>
                                  <w:lang w:val="en-US"/>
                                </w:rPr>
                                <m:t>min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4457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0EB85DB" wp14:editId="7144C92E">
                <wp:simplePos x="0" y="0"/>
                <wp:positionH relativeFrom="margin">
                  <wp:posOffset>3119755</wp:posOffset>
                </wp:positionH>
                <wp:positionV relativeFrom="paragraph">
                  <wp:posOffset>932180</wp:posOffset>
                </wp:positionV>
                <wp:extent cx="1240155" cy="1404620"/>
                <wp:effectExtent l="0" t="0" r="0" b="0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1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90A9F" w14:textId="2D4BE73A" w:rsidR="00894457" w:rsidRPr="00894457" w:rsidRDefault="00894457" w:rsidP="00894457">
                            <w:pPr>
                              <w:spacing w:before="0" w:after="0"/>
                              <w:jc w:val="left"/>
                              <w:rPr>
                                <w:rFonts w:ascii="Latin Modern Math" w:eastAsiaTheme="minorEastAsia" w:hAnsi="Latin Modern Math"/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Latin Modern Math" w:eastAsiaTheme="minorEastAsia" w:hAnsi="Latin Modern Math"/>
                                    <w:lang w:val="en-US"/>
                                  </w:rPr>
                                  <m:t>g=9.81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Latin Modern Math" w:eastAsiaTheme="minorEastAsia" w:hAnsi="Latin Modern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Latin Modern Math" w:eastAsiaTheme="minorEastAsia" w:hAnsi="Latin Modern Math"/>
                                        <w:lang w:val="en-US"/>
                                      </w:rPr>
                                      <m:t>ms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Latin Modern Math" w:eastAsiaTheme="minorEastAsia" w:hAnsi="Latin Modern Math"/>
                                        <w:lang w:val="en-US"/>
                                      </w:rPr>
                                      <m:t>-2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50796840" w14:textId="1307B258" w:rsidR="00894457" w:rsidRPr="00894457" w:rsidRDefault="009470D1" w:rsidP="00894457">
                            <w:pPr>
                              <w:spacing w:before="0" w:after="0"/>
                              <w:jc w:val="left"/>
                              <w:rPr>
                                <w:rFonts w:ascii="Latin Modern Math" w:eastAsiaTheme="minorEastAsia" w:hAnsi="Latin Modern Math"/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eastAsiaTheme="minorEastAsia" w:hAnsi="Latin Modern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eastAsiaTheme="minorEastAsia" w:hAnsi="Latin Modern Math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eastAsiaTheme="minorEastAsia" w:hAnsi="Latin Modern Math"/>
                                        <w:lang w:val="en-US"/>
                                      </w:rPr>
                                      <m:t>rod</m:t>
                                    </m:r>
                                  </m:sub>
                                </m:sSub>
                                <m:r>
                                  <w:rPr>
                                    <w:rFonts w:ascii="Latin Modern Math" w:eastAsiaTheme="minorEastAsia" w:hAnsi="Latin Modern Math"/>
                                    <w:lang w:val="en-US"/>
                                  </w:rPr>
                                  <m:t>=0.1958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Latin Modern Math" w:eastAsiaTheme="minorEastAsia" w:hAnsi="Latin Modern Math"/>
                                    <w:lang w:val="en-US"/>
                                  </w:rPr>
                                  <m:t>m</m:t>
                                </m:r>
                              </m:oMath>
                            </m:oMathPara>
                          </w:p>
                          <w:p w14:paraId="30B7619D" w14:textId="38DA1E04" w:rsidR="00894457" w:rsidRPr="00894457" w:rsidRDefault="00894457" w:rsidP="00894457">
                            <w:pPr>
                              <w:spacing w:before="0" w:after="0"/>
                              <w:jc w:val="left"/>
                              <w:rPr>
                                <w:rFonts w:ascii="Latin Modern Math" w:eastAsiaTheme="minorEastAsia" w:hAnsi="Latin Modern Math"/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Latin Modern Math" w:eastAsiaTheme="minorEastAsia" w:hAnsi="Latin Modern Math"/>
                                    <w:lang w:val="en-US"/>
                                  </w:rPr>
                                  <m:t>r=0.075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Latin Modern Math" w:eastAsiaTheme="minorEastAsia" w:hAnsi="Latin Modern Math"/>
                                    <w:lang w:val="en-US"/>
                                  </w:rPr>
                                  <m:t>m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EB85DB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245.65pt;margin-top:73.4pt;width:97.65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" filled="f" stroked="f">
                <v:textbox style="mso-fit-shape-to-text:t">
                  <w:txbxContent>
                    <w:p w14:paraId="7BD90A9F" w14:textId="2D4BE73A" w:rsidR="00894457" w:rsidRPr="00894457" w:rsidRDefault="00894457" w:rsidP="00894457">
                      <w:pPr>
                        <w:spacing w:before="0" w:after="0"/>
                        <w:jc w:val="left"/>
                        <w:rPr>
                          <w:rFonts w:ascii="Latin Modern Math" w:eastAsiaTheme="minorEastAsia" w:hAnsi="Latin Modern Math"/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g=9.81</m:t>
                          </m:r>
                          <m:sSup>
                            <m:sSup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ms</m:t>
                              </m:r>
                            </m:e>
                            <m:sup>
                              <m: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-2</m:t>
                              </m:r>
                            </m:sup>
                          </m:sSup>
                        </m:oMath>
                      </m:oMathPara>
                    </w:p>
                    <w:p w14:paraId="50796840" w14:textId="1307B258" w:rsidR="00894457" w:rsidRPr="00894457" w:rsidRDefault="00894457" w:rsidP="00894457">
                      <w:pPr>
                        <w:spacing w:before="0" w:after="0"/>
                        <w:jc w:val="left"/>
                        <w:rPr>
                          <w:rFonts w:ascii="Latin Modern Math" w:eastAsiaTheme="minorEastAsia" w:hAnsi="Latin Modern Math"/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rod</m:t>
                              </m:r>
                            </m:sub>
                          </m:sSub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=0.1958</m:t>
                          </m:r>
                          <m:r>
                            <m:rPr>
                              <m:sty m:val="p"/>
                            </m:rP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m</m:t>
                          </m:r>
                        </m:oMath>
                      </m:oMathPara>
                    </w:p>
                    <w:p w14:paraId="30B7619D" w14:textId="38DA1E04" w:rsidR="00894457" w:rsidRPr="00894457" w:rsidRDefault="00894457" w:rsidP="00894457">
                      <w:pPr>
                        <w:spacing w:before="0" w:after="0"/>
                        <w:jc w:val="left"/>
                        <w:rPr>
                          <w:rFonts w:ascii="Latin Modern Math" w:eastAsiaTheme="minorEastAsia" w:hAnsi="Latin Modern Math"/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r=0.075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m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2D76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E7024CE" wp14:editId="6E881A0E">
                <wp:simplePos x="0" y="0"/>
                <wp:positionH relativeFrom="margin">
                  <wp:posOffset>3091180</wp:posOffset>
                </wp:positionH>
                <wp:positionV relativeFrom="paragraph">
                  <wp:posOffset>271780</wp:posOffset>
                </wp:positionV>
                <wp:extent cx="1733550" cy="1404620"/>
                <wp:effectExtent l="0" t="0" r="0" b="5715"/>
                <wp:wrapSquare wrapText="bothSides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1539C" w14:textId="0F8B7672" w:rsidR="00142D76" w:rsidRPr="00142D76" w:rsidRDefault="00142D76" w:rsidP="00142D76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Latin Modern Math" w:eastAsiaTheme="minorEastAsia" w:hAnsi="Latin Modern Math"/>
                                  </w:rPr>
                                  <m:t>T=</m:t>
                                </m:r>
                                <m:f>
                                  <m:f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color w:val="0070C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Latin Modern Math" w:hAnsi="Latin Modern Math"/>
                                        <w:color w:val="0070C0"/>
                                      </w:rPr>
                                      <m:t>2π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Latin Modern Math" w:hAnsi="Latin Modern Math"/>
                                            <w:i/>
                                            <w:color w:val="0070C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Latin Modern Math" w:hAnsi="Latin Modern Math"/>
                                            <w:color w:val="0070C0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Latin Modern Math" w:hAnsi="Latin Modern Math"/>
                                            <w:color w:val="0070C0"/>
                                          </w:rPr>
                                          <m:t>rod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Latin Modern Math" w:hAnsi="Latin Modern Math"/>
                                        <w:color w:val="0070C0"/>
                                      </w:rPr>
                                      <m:t>r</m:t>
                                    </m:r>
                                  </m:den>
                                </m:f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Latin Modern Math" w:eastAsiaTheme="minorEastAsia" w:hAnsi="Latin Modern Math"/>
                                        <w:i/>
                                        <w:color w:val="0070C0"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Latin Modern Math" w:eastAsiaTheme="minorEastAsia" w:hAnsi="Latin Modern Math"/>
                                            <w:i/>
                                            <w:color w:val="0070C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Latin Modern Math" w:eastAsiaTheme="minorEastAsia" w:hAnsi="Latin Modern Math"/>
                                            <w:color w:val="0070C0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Latin Modern Math" w:eastAsiaTheme="minorEastAsia" w:hAnsi="Latin Modern Math"/>
                                            <w:color w:val="0070C0"/>
                                          </w:rPr>
                                          <m:t>12g</m:t>
                                        </m:r>
                                      </m:den>
                                    </m:f>
                                  </m:e>
                                </m:rad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Latin Modern Math" w:eastAsiaTheme="minorEastAsia" w:hAnsi="Latin Modern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Latin Modern Math" w:eastAsiaTheme="minorEastAsia" w:hAnsi="Latin Modern Math"/>
                                      </w:rPr>
                                      <m:t>l</m:t>
                                    </m:r>
                                  </m:e>
                                </m:rad>
                                <m:r>
                                  <w:rPr>
                                    <w:rFonts w:ascii="Latin Modern Math" w:eastAsiaTheme="minorEastAsia" w:hAnsi="Latin Modern Math"/>
                                    <w:color w:val="000000" w:themeColor="text1"/>
                                  </w:rPr>
                                  <m:t>+</m:t>
                                </m:r>
                                <m:r>
                                  <w:rPr>
                                    <w:rFonts w:ascii="Latin Modern Math" w:eastAsiaTheme="minorEastAsia" w:hAnsi="Latin Modern Math"/>
                                    <w:color w:val="0070C0"/>
                                  </w:rPr>
                                  <m:t>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7024CE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243.4pt;margin-top:21.4pt;width:136.5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" filled="f" stroked="f">
                <v:textbox style="mso-fit-shape-to-text:t">
                  <w:txbxContent>
                    <w:p w14:paraId="2071539C" w14:textId="0F8B7672" w:rsidR="00142D76" w:rsidRPr="00142D76" w:rsidRDefault="00142D76" w:rsidP="00142D76">
                      <w:pPr>
                        <w:spacing w:after="0"/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Latin Modern Math" w:eastAsiaTheme="minorEastAsia" w:hAnsi="Latin Modern Math"/>
                            </w:rPr>
                            <m:t>T=</m:t>
                          </m:r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  <w:i/>
                                  <w:color w:val="0070C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/>
                                  <w:color w:val="0070C0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color w:val="0070C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color w:val="0070C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color w:val="0070C0"/>
                                    </w:rPr>
                                    <m:t>rod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Latin Modern Math" w:hAnsi="Latin Modern Math"/>
                                  <w:color w:val="0070C0"/>
                                </w:rPr>
                                <m:t>r</m:t>
                              </m:r>
                            </m:den>
                          </m:f>
                          <m:rad>
                            <m:radPr>
                              <m:degHide m:val="1"/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color w:val="0070C0"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color w:val="0070C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Latin Modern Math" w:eastAsiaTheme="minorEastAsia" w:hAnsi="Latin Modern Math"/>
                                      <w:color w:val="0070C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Latin Modern Math" w:eastAsiaTheme="minorEastAsia" w:hAnsi="Latin Modern Math"/>
                                      <w:color w:val="0070C0"/>
                                    </w:rPr>
                                    <m:t>12</m:t>
                                  </m:r>
                                  <m:r>
                                    <w:rPr>
                                      <w:rFonts w:ascii="Latin Modern Math" w:eastAsiaTheme="minorEastAsia" w:hAnsi="Latin Modern Math"/>
                                      <w:color w:val="0070C0"/>
                                    </w:rPr>
                                    <m:t>g</m:t>
                                  </m:r>
                                </m:den>
                              </m:f>
                            </m:e>
                          </m:rad>
                          <m:rad>
                            <m:radPr>
                              <m:degHide m:val="1"/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Latin Modern Math" w:eastAsiaTheme="minorEastAsia" w:hAnsi="Latin Modern Math"/>
                                </w:rPr>
                                <m:t>l</m:t>
                              </m:r>
                            </m:e>
                          </m:rad>
                          <m:r>
                            <w:rPr>
                              <w:rFonts w:ascii="Latin Modern Math" w:eastAsiaTheme="minorEastAsia" w:hAnsi="Latin Modern Math"/>
                              <w:color w:val="000000" w:themeColor="text1"/>
                            </w:rPr>
                            <m:t>+</m:t>
                          </m:r>
                          <m:r>
                            <w:rPr>
                              <w:rFonts w:ascii="Latin Modern Math" w:eastAsiaTheme="minorEastAsia" w:hAnsi="Latin Modern Math"/>
                              <w:color w:val="0070C0"/>
                            </w:rPr>
                            <m:t>0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34CF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EE28D2B" wp14:editId="28F02011">
                <wp:simplePos x="0" y="0"/>
                <wp:positionH relativeFrom="margin">
                  <wp:posOffset>1534795</wp:posOffset>
                </wp:positionH>
                <wp:positionV relativeFrom="paragraph">
                  <wp:posOffset>208280</wp:posOffset>
                </wp:positionV>
                <wp:extent cx="1518285" cy="1404620"/>
                <wp:effectExtent l="0" t="0" r="0" b="0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82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F42AB" w14:textId="61E2FFEF" w:rsidR="009634CF" w:rsidRPr="009634CF" w:rsidRDefault="009634CF" w:rsidP="009634CF">
                            <w:pPr>
                              <w:spacing w:before="0" w:after="0"/>
                              <w:rPr>
                                <w:rFonts w:asciiTheme="majorHAnsi" w:eastAsiaTheme="majorEastAsia" w:hAnsiTheme="majorHAnsi" w:cstheme="majorBidi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Latin Modern Math" w:eastAsiaTheme="majorEastAsia" w:hAnsi="Latin Modern Math" w:cstheme="majorBidi"/>
                                    <w:lang w:val="en-US"/>
                                  </w:rPr>
                                  <m:t>τ</m:t>
                                </m:r>
                                <m: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≈-</m:t>
                                </m:r>
                                <m:r>
                                  <w:rPr>
                                    <w:rFonts w:ascii="Latin Modern Math" w:eastAsiaTheme="majorEastAsia" w:hAnsi="Latin Modern Math" w:cstheme="majorBidi"/>
                                    <w:lang w:val="en-US"/>
                                  </w:rPr>
                                  <m:t>rF</m:t>
                                </m:r>
                              </m:oMath>
                            </m:oMathPara>
                          </w:p>
                          <w:p w14:paraId="01048665" w14:textId="0BEEBEDC" w:rsidR="009634CF" w:rsidRPr="009634CF" w:rsidRDefault="009634CF" w:rsidP="009634CF">
                            <w:pPr>
                              <w:spacing w:before="0" w:after="0"/>
                              <w:rPr>
                                <w:rFonts w:asciiTheme="majorHAnsi" w:eastAsiaTheme="majorEastAsia" w:hAnsiTheme="majorHAnsi" w:cstheme="majorBidi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Latin Modern Math" w:eastAsiaTheme="majorEastAsia" w:hAnsi="Latin Modern Math" w:cstheme="majorBidi"/>
                                    <w:lang w:val="en-US"/>
                                  </w:rPr>
                                  <m:t>τ</m:t>
                                </m:r>
                                <m: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≈-</m:t>
                                </m:r>
                                <m:r>
                                  <w:rPr>
                                    <w:rFonts w:ascii="Latin Modern Math" w:eastAsiaTheme="majorEastAsia" w:hAnsi="Latin Modern Math" w:cstheme="majorBidi"/>
                                    <w:lang w:val="en-US"/>
                                  </w:rPr>
                                  <m:t>r(2</m:t>
                                </m:r>
                                <m:d>
                                  <m:dPr>
                                    <m:ctrlPr>
                                      <w:rPr>
                                        <w:rFonts w:ascii="Latin Modern Math" w:eastAsiaTheme="majorEastAsia" w:hAnsi="Latin Modern Math" w:cstheme="majorBid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Latin Modern Math" w:eastAsiaTheme="majorEastAsia" w:hAnsi="Latin Modern Math" w:cstheme="majorBidi"/>
                                            <w:i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Latin Modern Math" w:eastAsiaTheme="majorEastAsia" w:hAnsi="Latin Modern Math" w:cstheme="majorBidi"/>
                                            <w:lang w:val="en-US"/>
                                          </w:rPr>
                                          <m:t>W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Latin Modern Math" w:eastAsiaTheme="majorEastAsia" w:hAnsi="Latin Modern Math" w:cstheme="majorBidi"/>
                                            <w:lang w:val="en-US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func>
                                      <m:funcPr>
                                        <m:ctrlPr>
                                          <w:rPr>
                                            <w:rFonts w:ascii="Latin Modern Math" w:eastAsiaTheme="majorEastAsia" w:hAnsi="Latin Modern Math" w:cstheme="majorBidi"/>
                                            <w:i/>
                                            <w:lang w:val="en-US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Latin Modern Math" w:eastAsiaTheme="majorEastAsia" w:hAnsi="Latin Modern Math" w:cstheme="majorBidi"/>
                                            <w:lang w:val="en-US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Latin Modern Math" w:eastAsiaTheme="majorEastAsia" w:hAnsi="Latin Modern Math" w:cstheme="majorBidi"/>
                                            <w:lang w:val="en-US"/>
                                          </w:rPr>
                                          <m:t>φ</m:t>
                                        </m:r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Latin Modern Math" w:eastAsiaTheme="majorEastAsia" w:hAnsi="Latin Modern Math" w:cstheme="majorBidi"/>
                                    <w:lang w:val="en-US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5174046C" w14:textId="0FFECA69" w:rsidR="009634CF" w:rsidRPr="009634CF" w:rsidRDefault="009634CF" w:rsidP="009634CF">
                            <w:pPr>
                              <w:spacing w:before="0" w:after="0"/>
                              <w:rPr>
                                <w:rFonts w:asciiTheme="majorHAnsi" w:eastAsiaTheme="majorEastAsia" w:hAnsiTheme="majorHAnsi" w:cstheme="majorBidi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Latin Modern Math" w:eastAsiaTheme="majorEastAsia" w:hAnsi="Latin Modern Math" w:cstheme="majorBidi"/>
                                    <w:lang w:val="en-US"/>
                                  </w:rPr>
                                  <m:t>τ</m:t>
                                </m:r>
                                <m: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≈-</m:t>
                                </m:r>
                                <m:r>
                                  <w:rPr>
                                    <w:rFonts w:ascii="Latin Modern Math" w:eastAsiaTheme="majorEastAsia" w:hAnsi="Latin Modern Math" w:cstheme="majorBidi"/>
                                    <w:lang w:val="en-US"/>
                                  </w:rPr>
                                  <m:t>r(2</m:t>
                                </m:r>
                                <m:d>
                                  <m:dPr>
                                    <m:ctrlPr>
                                      <w:rPr>
                                        <w:rFonts w:ascii="Latin Modern Math" w:eastAsiaTheme="majorEastAsia" w:hAnsi="Latin Modern Math" w:cstheme="majorBid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Latin Modern Math" w:eastAsiaTheme="majorEastAsia" w:hAnsi="Latin Modern Math" w:cstheme="majorBidi"/>
                                            <w:i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Latin Modern Math" w:eastAsiaTheme="majorEastAsia" w:hAnsi="Latin Modern Math" w:cstheme="majorBidi"/>
                                            <w:lang w:val="en-US"/>
                                          </w:rPr>
                                          <m:t>mg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Latin Modern Math" w:eastAsiaTheme="majorEastAsia" w:hAnsi="Latin Modern Math" w:cstheme="majorBidi"/>
                                            <w:lang w:val="en-US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func>
                                      <m:funcPr>
                                        <m:ctrlPr>
                                          <w:rPr>
                                            <w:rFonts w:ascii="Latin Modern Math" w:eastAsiaTheme="majorEastAsia" w:hAnsi="Latin Modern Math" w:cstheme="majorBidi"/>
                                            <w:i/>
                                            <w:lang w:val="en-US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Latin Modern Math" w:eastAsiaTheme="majorEastAsia" w:hAnsi="Latin Modern Math" w:cstheme="majorBidi"/>
                                            <w:lang w:val="en-US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Latin Modern Math" w:eastAsiaTheme="majorEastAsia" w:hAnsi="Latin Modern Math" w:cstheme="majorBidi"/>
                                            <w:lang w:val="en-US"/>
                                          </w:rPr>
                                          <m:t>φ</m:t>
                                        </m:r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Latin Modern Math" w:eastAsiaTheme="majorEastAsia" w:hAnsi="Latin Modern Math" w:cstheme="majorBidi"/>
                                    <w:lang w:val="en-US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5FAC45BF" w14:textId="6DD438ED" w:rsidR="009634CF" w:rsidRPr="009634CF" w:rsidRDefault="009634CF" w:rsidP="009634CF">
                            <w:pPr>
                              <w:spacing w:before="0" w:after="0"/>
                              <w:rPr>
                                <w:rFonts w:asciiTheme="majorHAnsi" w:eastAsiaTheme="majorEastAsia" w:hAnsiTheme="majorHAnsi" w:cstheme="majorBidi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Latin Modern Math" w:eastAsiaTheme="majorEastAsia" w:hAnsi="Latin Modern Math" w:cstheme="majorBidi"/>
                                    <w:lang w:val="en-US"/>
                                  </w:rPr>
                                  <m:t>τ</m:t>
                                </m:r>
                                <m: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≈-</m:t>
                                </m:r>
                                <m:r>
                                  <w:rPr>
                                    <w:rFonts w:ascii="Latin Modern Math" w:eastAsiaTheme="majorEastAsia" w:hAnsi="Latin Modern Math" w:cstheme="majorBidi"/>
                                    <w:lang w:val="en-US"/>
                                  </w:rPr>
                                  <m:t>mgr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Latin Modern Math" w:eastAsiaTheme="majorEastAsia" w:hAnsi="Latin Modern Math" w:cstheme="majorBidi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Latin Modern Math" w:eastAsiaTheme="majorEastAsia" w:hAnsi="Latin Modern Math" w:cstheme="majorBidi"/>
                                        <w:lang w:val="en-US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Latin Modern Math" w:eastAsiaTheme="majorEastAsia" w:hAnsi="Latin Modern Math" w:cstheme="majorBidi"/>
                                        <w:lang w:val="en-US"/>
                                      </w:rPr>
                                      <m:t>φ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E28D2B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120.85pt;margin-top:16.4pt;width:119.55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" filled="f" stroked="f">
                <v:textbox style="mso-fit-shape-to-text:t">
                  <w:txbxContent>
                    <w:p w14:paraId="43DF42AB" w14:textId="61E2FFEF" w:rsidR="009634CF" w:rsidRPr="009634CF" w:rsidRDefault="009634CF" w:rsidP="009634CF">
                      <w:pPr>
                        <w:spacing w:before="0" w:after="0"/>
                        <w:rPr>
                          <w:rFonts w:asciiTheme="majorHAnsi" w:eastAsiaTheme="majorEastAsia" w:hAnsiTheme="majorHAnsi" w:cstheme="majorBidi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Latin Modern Math" w:eastAsiaTheme="majorEastAsia" w:hAnsi="Latin Modern Math" w:cstheme="majorBidi"/>
                              <w:lang w:val="en-US"/>
                            </w:rPr>
                            <m:t>τ</m:t>
                          </m:r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≈</m:t>
                          </m:r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Latin Modern Math" w:eastAsiaTheme="majorEastAsia" w:hAnsi="Latin Modern Math" w:cstheme="majorBidi"/>
                              <w:lang w:val="en-US"/>
                            </w:rPr>
                            <m:t>rF</m:t>
                          </m:r>
                        </m:oMath>
                      </m:oMathPara>
                    </w:p>
                    <w:p w14:paraId="01048665" w14:textId="0BEEBEDC" w:rsidR="009634CF" w:rsidRPr="009634CF" w:rsidRDefault="009634CF" w:rsidP="009634CF">
                      <w:pPr>
                        <w:spacing w:before="0" w:after="0"/>
                        <w:rPr>
                          <w:rFonts w:asciiTheme="majorHAnsi" w:eastAsiaTheme="majorEastAsia" w:hAnsiTheme="majorHAnsi" w:cstheme="majorBidi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Latin Modern Math" w:eastAsiaTheme="majorEastAsia" w:hAnsi="Latin Modern Math" w:cstheme="majorBidi"/>
                              <w:lang w:val="en-US"/>
                            </w:rPr>
                            <m:t>τ</m:t>
                          </m:r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≈</m:t>
                          </m:r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Latin Modern Math" w:eastAsiaTheme="majorEastAsia" w:hAnsi="Latin Modern Math" w:cstheme="majorBidi"/>
                              <w:lang w:val="en-US"/>
                            </w:rPr>
                            <m:t>r(2</m:t>
                          </m:r>
                          <m:d>
                            <m:dPr>
                              <m:ctrlPr>
                                <w:rPr>
                                  <w:rFonts w:ascii="Latin Modern Math" w:eastAsiaTheme="majorEastAsia" w:hAnsi="Latin Modern Math" w:cstheme="majorBidi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Latin Modern Math" w:eastAsiaTheme="majorEastAsia" w:hAnsi="Latin Modern Math" w:cstheme="majorBidi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Latin Modern Math" w:eastAsiaTheme="majorEastAsia" w:hAnsi="Latin Modern Math" w:cstheme="majorBidi"/>
                                      <w:lang w:val="en-US"/>
                                    </w:rPr>
                                    <m:t>W</m:t>
                                  </m:r>
                                </m:num>
                                <m:den>
                                  <m:r>
                                    <w:rPr>
                                      <w:rFonts w:ascii="Latin Modern Math" w:eastAsiaTheme="majorEastAsia" w:hAnsi="Latin Modern Math" w:cstheme="majorBidi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func>
                                <m:funcPr>
                                  <m:ctrlPr>
                                    <w:rPr>
                                      <w:rFonts w:ascii="Latin Modern Math" w:eastAsiaTheme="majorEastAsia" w:hAnsi="Latin Modern Math" w:cstheme="majorBidi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eastAsiaTheme="majorEastAsia" w:hAnsi="Latin Modern Math" w:cstheme="majorBidi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Latin Modern Math" w:eastAsiaTheme="majorEastAsia" w:hAnsi="Latin Modern Math" w:cstheme="majorBidi"/>
                                      <w:lang w:val="en-US"/>
                                    </w:rPr>
                                    <m:t>φ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Latin Modern Math" w:eastAsiaTheme="majorEastAsia" w:hAnsi="Latin Modern Math" w:cstheme="majorBidi"/>
                              <w:lang w:val="en-US"/>
                            </w:rPr>
                            <m:t>)</m:t>
                          </m:r>
                        </m:oMath>
                      </m:oMathPara>
                    </w:p>
                    <w:p w14:paraId="5174046C" w14:textId="0FFECA69" w:rsidR="009634CF" w:rsidRPr="009634CF" w:rsidRDefault="009634CF" w:rsidP="009634CF">
                      <w:pPr>
                        <w:spacing w:before="0" w:after="0"/>
                        <w:rPr>
                          <w:rFonts w:asciiTheme="majorHAnsi" w:eastAsiaTheme="majorEastAsia" w:hAnsiTheme="majorHAnsi" w:cstheme="majorBidi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Latin Modern Math" w:eastAsiaTheme="majorEastAsia" w:hAnsi="Latin Modern Math" w:cstheme="majorBidi"/>
                              <w:lang w:val="en-US"/>
                            </w:rPr>
                            <m:t>τ</m:t>
                          </m:r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≈</m:t>
                          </m:r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Latin Modern Math" w:eastAsiaTheme="majorEastAsia" w:hAnsi="Latin Modern Math" w:cstheme="majorBidi"/>
                              <w:lang w:val="en-US"/>
                            </w:rPr>
                            <m:t>r(2</m:t>
                          </m:r>
                          <m:d>
                            <m:dPr>
                              <m:ctrlPr>
                                <w:rPr>
                                  <w:rFonts w:ascii="Latin Modern Math" w:eastAsiaTheme="majorEastAsia" w:hAnsi="Latin Modern Math" w:cstheme="majorBidi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Latin Modern Math" w:eastAsiaTheme="majorEastAsia" w:hAnsi="Latin Modern Math" w:cstheme="majorBidi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Latin Modern Math" w:eastAsiaTheme="majorEastAsia" w:hAnsi="Latin Modern Math" w:cstheme="majorBidi"/>
                                      <w:lang w:val="en-US"/>
                                    </w:rPr>
                                    <m:t>mg</m:t>
                                  </m:r>
                                </m:num>
                                <m:den>
                                  <m:r>
                                    <w:rPr>
                                      <w:rFonts w:ascii="Latin Modern Math" w:eastAsiaTheme="majorEastAsia" w:hAnsi="Latin Modern Math" w:cstheme="majorBidi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  <m:func>
                                <m:funcPr>
                                  <m:ctrlPr>
                                    <w:rPr>
                                      <w:rFonts w:ascii="Latin Modern Math" w:eastAsiaTheme="majorEastAsia" w:hAnsi="Latin Modern Math" w:cstheme="majorBidi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eastAsiaTheme="majorEastAsia" w:hAnsi="Latin Modern Math" w:cstheme="majorBidi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Latin Modern Math" w:eastAsiaTheme="majorEastAsia" w:hAnsi="Latin Modern Math" w:cstheme="majorBidi"/>
                                      <w:lang w:val="en-US"/>
                                    </w:rPr>
                                    <m:t>φ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Latin Modern Math" w:eastAsiaTheme="majorEastAsia" w:hAnsi="Latin Modern Math" w:cstheme="majorBidi"/>
                              <w:lang w:val="en-US"/>
                            </w:rPr>
                            <m:t>)</m:t>
                          </m:r>
                        </m:oMath>
                      </m:oMathPara>
                    </w:p>
                    <w:p w14:paraId="5FAC45BF" w14:textId="6DD438ED" w:rsidR="009634CF" w:rsidRPr="009634CF" w:rsidRDefault="009634CF" w:rsidP="009634CF">
                      <w:pPr>
                        <w:spacing w:before="0" w:after="0"/>
                        <w:rPr>
                          <w:rFonts w:asciiTheme="majorHAnsi" w:eastAsiaTheme="majorEastAsia" w:hAnsiTheme="majorHAnsi" w:cstheme="majorBidi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Latin Modern Math" w:eastAsiaTheme="majorEastAsia" w:hAnsi="Latin Modern Math" w:cstheme="majorBidi"/>
                              <w:lang w:val="en-US"/>
                            </w:rPr>
                            <m:t>τ</m:t>
                          </m:r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≈</m:t>
                          </m:r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Latin Modern Math" w:eastAsiaTheme="majorEastAsia" w:hAnsi="Latin Modern Math" w:cstheme="majorBidi"/>
                              <w:lang w:val="en-US"/>
                            </w:rPr>
                            <m:t>mgr</m:t>
                          </m:r>
                          <m:func>
                            <m:funcPr>
                              <m:ctrlPr>
                                <w:rPr>
                                  <w:rFonts w:ascii="Latin Modern Math" w:eastAsiaTheme="majorEastAsia" w:hAnsi="Latin Modern Math" w:cstheme="majorBidi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eastAsiaTheme="majorEastAsia" w:hAnsi="Latin Modern Math" w:cstheme="majorBidi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Latin Modern Math" w:eastAsiaTheme="majorEastAsia" w:hAnsi="Latin Modern Math" w:cstheme="majorBidi"/>
                                  <w:lang w:val="en-US"/>
                                </w:rPr>
                                <m:t>φ</m:t>
                              </m:r>
                            </m:e>
                          </m:func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0A36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B7A9CBE" wp14:editId="30BD2EBF">
                <wp:simplePos x="0" y="0"/>
                <wp:positionH relativeFrom="margin">
                  <wp:posOffset>1991995</wp:posOffset>
                </wp:positionH>
                <wp:positionV relativeFrom="paragraph">
                  <wp:posOffset>1873885</wp:posOffset>
                </wp:positionV>
                <wp:extent cx="740410" cy="1404620"/>
                <wp:effectExtent l="0" t="0" r="0" b="0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04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F56F0" w14:textId="0E22D562" w:rsidR="00820A36" w:rsidRPr="00860B84" w:rsidRDefault="009470D1" w:rsidP="00820A36">
                            <w:pPr>
                              <w:spacing w:before="0" w:after="0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W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  <m:func>
                                  <m:func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φ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7A9CBE" id="Text Box 23" o:spid="_x0000_s1031" type="#_x0000_t202" style="position:absolute;margin-left:156.85pt;margin-top:147.55pt;width:58.3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" filled="f" stroked="f">
                <v:textbox style="mso-fit-shape-to-text:t">
                  <w:txbxContent>
                    <w:p w14:paraId="59CF56F0" w14:textId="0E22D562" w:rsidR="00820A36" w:rsidRPr="00860B84" w:rsidRDefault="00FA53A1" w:rsidP="00820A36">
                      <w:pPr>
                        <w:spacing w:before="0" w:after="0"/>
                        <w:rPr>
                          <w:lang w:val="en-US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W</m:t>
                              </m:r>
                            </m:num>
                            <m:den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φ</m:t>
                              </m:r>
                            </m:e>
                          </m:func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77F4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49EB62A" wp14:editId="1DA4AAE5">
                <wp:simplePos x="0" y="0"/>
                <wp:positionH relativeFrom="margin">
                  <wp:posOffset>1598295</wp:posOffset>
                </wp:positionH>
                <wp:positionV relativeFrom="paragraph">
                  <wp:posOffset>1416050</wp:posOffset>
                </wp:positionV>
                <wp:extent cx="400050" cy="1404620"/>
                <wp:effectExtent l="0" t="0" r="0" b="0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251AA" w14:textId="2750153F" w:rsidR="00E277F4" w:rsidRPr="00860B84" w:rsidRDefault="00E277F4" w:rsidP="00E277F4">
                            <w:pPr>
                              <w:spacing w:before="0" w:after="0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W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9EB62A" id="Text Box 22" o:spid="_x0000_s1028" type="#_x0000_t202" style="position:absolute;margin-left:125.85pt;margin-top:111.5pt;width:31.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" filled="f" stroked="f">
                <v:textbox style="mso-fit-shape-to-text:t">
                  <w:txbxContent>
                    <w:p w14:paraId="7E8251AA" w14:textId="2750153F" w:rsidR="00E277F4" w:rsidRPr="00860B84" w:rsidRDefault="00E277F4" w:rsidP="00E277F4">
                      <w:pPr>
                        <w:spacing w:before="0" w:after="0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W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77F4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29D569E" wp14:editId="5DCA012C">
                <wp:simplePos x="0" y="0"/>
                <wp:positionH relativeFrom="margin">
                  <wp:posOffset>1061085</wp:posOffset>
                </wp:positionH>
                <wp:positionV relativeFrom="paragraph">
                  <wp:posOffset>1396365</wp:posOffset>
                </wp:positionV>
                <wp:extent cx="400050" cy="1404620"/>
                <wp:effectExtent l="0" t="0" r="0" b="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FDC8C" w14:textId="65C19385" w:rsidR="00E277F4" w:rsidRPr="00860B84" w:rsidRDefault="009470D1" w:rsidP="00E277F4">
                            <w:pPr>
                              <w:spacing w:before="0" w:after="0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W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9D569E" id="Text Box 21" o:spid="_x0000_s1029" type="#_x0000_t202" style="position:absolute;margin-left:83.55pt;margin-top:109.95pt;width:31.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" filled="f" stroked="f">
                <v:textbox style="mso-fit-shape-to-text:t">
                  <w:txbxContent>
                    <w:p w14:paraId="0A2FDC8C" w14:textId="65C19385" w:rsidR="00E277F4" w:rsidRPr="00860B84" w:rsidRDefault="00E277F4" w:rsidP="00E277F4">
                      <w:pPr>
                        <w:spacing w:before="0" w:after="0"/>
                        <w:rPr>
                          <w:lang w:val="en-US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W</m:t>
                              </m:r>
                            </m:num>
                            <m:den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02A2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CCB2EB7" wp14:editId="04923F59">
                <wp:simplePos x="0" y="0"/>
                <wp:positionH relativeFrom="margin">
                  <wp:align>left</wp:align>
                </wp:positionH>
                <wp:positionV relativeFrom="paragraph">
                  <wp:posOffset>1390019</wp:posOffset>
                </wp:positionV>
                <wp:extent cx="824230" cy="1404620"/>
                <wp:effectExtent l="0" t="0" r="0" b="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42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1024F" w14:textId="0ED28EB2" w:rsidR="007402A2" w:rsidRPr="00860B84" w:rsidRDefault="009470D1" w:rsidP="007402A2">
                            <w:pPr>
                              <w:spacing w:before="0" w:after="0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φ</m:t>
                                    </m:r>
                                  </m:e>
                                </m:func>
                                <m: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≈</m:t>
                                </m:r>
                                <m:f>
                                  <m:f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rθ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l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CB2EB7" id="Text Box 20" o:spid="_x0000_s1030" type="#_x0000_t202" style="position:absolute;margin-left:0;margin-top:109.45pt;width:64.9pt;height:110.6pt;z-index:25170022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" filled="f" stroked="f">
                <v:textbox style="mso-fit-shape-to-text:t">
                  <w:txbxContent>
                    <w:p w14:paraId="6221024F" w14:textId="0ED28EB2" w:rsidR="007402A2" w:rsidRPr="00860B84" w:rsidRDefault="001F70AE" w:rsidP="007402A2">
                      <w:pPr>
                        <w:spacing w:before="0" w:after="0"/>
                        <w:rPr>
                          <w:lang w:val="en-US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φ</m:t>
                              </m:r>
                            </m:e>
                          </m:func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≈</m:t>
                          </m:r>
                          <m:f>
                            <m:f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r</m:t>
                              </m:r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θ</m:t>
                              </m:r>
                            </m:num>
                            <m:den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l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02A2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0D4340B" wp14:editId="295E07D0">
                <wp:simplePos x="0" y="0"/>
                <wp:positionH relativeFrom="margin">
                  <wp:align>left</wp:align>
                </wp:positionH>
                <wp:positionV relativeFrom="paragraph">
                  <wp:posOffset>45085</wp:posOffset>
                </wp:positionV>
                <wp:extent cx="1348105" cy="1404620"/>
                <wp:effectExtent l="0" t="0" r="0" b="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1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BD7D8" w14:textId="26DBBCB9" w:rsidR="007402A2" w:rsidRPr="007402A2" w:rsidRDefault="007402A2" w:rsidP="007402A2">
                            <w:pPr>
                              <w:spacing w:before="0" w:after="0"/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d=l'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φ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56E3BA2E" w14:textId="24870FB8" w:rsidR="007402A2" w:rsidRPr="007402A2" w:rsidRDefault="007402A2" w:rsidP="007402A2">
                            <w:pPr>
                              <w:spacing w:before="0" w:after="0"/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As</m:t>
                                </m:r>
                                <m: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 xml:space="preserve"> φ→0, l'≈l</m:t>
                                </m:r>
                              </m:oMath>
                            </m:oMathPara>
                          </w:p>
                          <w:p w14:paraId="6C72C66E" w14:textId="158075F1" w:rsidR="007402A2" w:rsidRPr="00860B84" w:rsidRDefault="007402A2" w:rsidP="007402A2">
                            <w:pPr>
                              <w:spacing w:before="0" w:after="0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d≈l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φ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D4340B" id="Text Box 18" o:spid="_x0000_s1031" type="#_x0000_t202" style="position:absolute;margin-left:0;margin-top:3.55pt;width:106.15pt;height:110.6pt;z-index:2516961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" filled="f" stroked="f">
                <v:textbox style="mso-fit-shape-to-text:t">
                  <w:txbxContent>
                    <w:p w14:paraId="344BD7D8" w14:textId="26DBBCB9" w:rsidR="007402A2" w:rsidRPr="007402A2" w:rsidRDefault="007402A2" w:rsidP="007402A2">
                      <w:pPr>
                        <w:spacing w:before="0" w:after="0"/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d=l'</m:t>
                          </m:r>
                          <m:func>
                            <m:func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φ</m:t>
                              </m:r>
                            </m:e>
                          </m:func>
                        </m:oMath>
                      </m:oMathPara>
                    </w:p>
                    <w:p w14:paraId="56E3BA2E" w14:textId="24870FB8" w:rsidR="007402A2" w:rsidRPr="007402A2" w:rsidRDefault="007402A2" w:rsidP="007402A2">
                      <w:pPr>
                        <w:spacing w:before="0" w:after="0"/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  <w:lang w:val="en-US"/>
                            </w:rPr>
                            <m:t>As</m:t>
                          </m:r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 xml:space="preserve"> </m:t>
                          </m:r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φ</m:t>
                          </m:r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→0, l'≈l</m:t>
                          </m:r>
                        </m:oMath>
                      </m:oMathPara>
                    </w:p>
                    <w:p w14:paraId="6C72C66E" w14:textId="158075F1" w:rsidR="007402A2" w:rsidRPr="00860B84" w:rsidRDefault="007402A2" w:rsidP="007402A2">
                      <w:pPr>
                        <w:spacing w:before="0" w:after="0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d≈l</m:t>
                          </m:r>
                          <m:func>
                            <m:func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φ</m:t>
                              </m:r>
                            </m:e>
                          </m:func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02A2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A2B4729" wp14:editId="044DA596">
                <wp:simplePos x="0" y="0"/>
                <wp:positionH relativeFrom="margin">
                  <wp:align>left</wp:align>
                </wp:positionH>
                <wp:positionV relativeFrom="paragraph">
                  <wp:posOffset>775970</wp:posOffset>
                </wp:positionV>
                <wp:extent cx="1374775" cy="1404620"/>
                <wp:effectExtent l="0" t="0" r="0" b="6350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4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B3459" w14:textId="47843350" w:rsidR="007402A2" w:rsidRPr="007402A2" w:rsidRDefault="007402A2" w:rsidP="007402A2">
                            <w:pPr>
                              <w:spacing w:before="0" w:after="0"/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d=r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36242B66" w14:textId="7F92709F" w:rsidR="007402A2" w:rsidRPr="007402A2" w:rsidRDefault="007402A2" w:rsidP="007402A2">
                            <w:pPr>
                              <w:spacing w:before="0" w:after="0"/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As</m:t>
                                </m:r>
                                <m: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 xml:space="preserve"> θ→0, 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</m:func>
                                <m: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≈θ</m:t>
                                </m:r>
                              </m:oMath>
                            </m:oMathPara>
                          </w:p>
                          <w:p w14:paraId="24A1C591" w14:textId="5B651F3D" w:rsidR="007402A2" w:rsidRPr="00860B84" w:rsidRDefault="007402A2" w:rsidP="007402A2">
                            <w:pPr>
                              <w:spacing w:before="0" w:after="0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d≈rθ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2B4729" id="Text Box 19" o:spid="_x0000_s1032" type="#_x0000_t202" style="position:absolute;margin-left:0;margin-top:61.1pt;width:108.25pt;height:110.6pt;z-index:2516981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" filled="f" stroked="f">
                <v:textbox style="mso-fit-shape-to-text:t">
                  <w:txbxContent>
                    <w:p w14:paraId="4E4B3459" w14:textId="47843350" w:rsidR="007402A2" w:rsidRPr="007402A2" w:rsidRDefault="007402A2" w:rsidP="007402A2">
                      <w:pPr>
                        <w:spacing w:before="0" w:after="0"/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d=</m:t>
                          </m:r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r</m:t>
                          </m:r>
                          <m:func>
                            <m:func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θ</m:t>
                              </m:r>
                            </m:e>
                          </m:func>
                        </m:oMath>
                      </m:oMathPara>
                    </w:p>
                    <w:p w14:paraId="36242B66" w14:textId="7F92709F" w:rsidR="007402A2" w:rsidRPr="007402A2" w:rsidRDefault="007402A2" w:rsidP="007402A2">
                      <w:pPr>
                        <w:spacing w:before="0" w:after="0"/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  <w:lang w:val="en-US"/>
                            </w:rPr>
                            <m:t>As</m:t>
                          </m:r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 xml:space="preserve"> </m:t>
                          </m:r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θ</m:t>
                          </m:r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 xml:space="preserve">→0, </m:t>
                          </m:r>
                          <m:func>
                            <m:func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θ</m:t>
                              </m:r>
                            </m:e>
                          </m:func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≈</m:t>
                          </m:r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θ</m:t>
                          </m:r>
                        </m:oMath>
                      </m:oMathPara>
                    </w:p>
                    <w:p w14:paraId="24A1C591" w14:textId="5B651F3D" w:rsidR="007402A2" w:rsidRPr="00860B84" w:rsidRDefault="007402A2" w:rsidP="007402A2">
                      <w:pPr>
                        <w:spacing w:before="0" w:after="0"/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d≈</m:t>
                          </m:r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r</m:t>
                          </m:r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5AEE">
        <w:t>x</w:t>
      </w:r>
      <w:r w:rsidR="00FC5AEE">
        <w:rPr>
          <w:rStyle w:val="FootnoteReference"/>
        </w:rPr>
        <w:footnoteReference w:id="2"/>
      </w:r>
      <w:r w:rsidR="007402A2">
        <w:br w:type="page"/>
      </w:r>
      <w:r w:rsidR="007402A2">
        <w:lastRenderedPageBreak/>
        <w:br w:type="page"/>
      </w:r>
    </w:p>
    <w:p w14:paraId="5A34C627" w14:textId="77777777" w:rsidR="007402A2" w:rsidRDefault="007402A2" w:rsidP="007402A2">
      <w:pPr>
        <w:tabs>
          <w:tab w:val="clear" w:pos="7200"/>
        </w:tabs>
        <w:spacing w:before="0" w:after="200"/>
        <w:jc w:val="left"/>
      </w:pPr>
    </w:p>
    <w:p w14:paraId="2E0DA060" w14:textId="527EA97B" w:rsidR="00D038AC" w:rsidRDefault="003A7432">
      <w:pPr>
        <w:tabs>
          <w:tab w:val="clear" w:pos="7200"/>
        </w:tabs>
        <w:spacing w:before="0" w:after="200"/>
        <w:jc w:val="left"/>
      </w:pPr>
      <w:r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DD69C0B" wp14:editId="5D5A02B8">
                <wp:simplePos x="0" y="0"/>
                <wp:positionH relativeFrom="margin">
                  <wp:align>center</wp:align>
                </wp:positionH>
                <wp:positionV relativeFrom="paragraph">
                  <wp:posOffset>1129030</wp:posOffset>
                </wp:positionV>
                <wp:extent cx="293370" cy="1404620"/>
                <wp:effectExtent l="0" t="0" r="0" b="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5D467" w14:textId="38C6F96F" w:rsidR="003A7432" w:rsidRPr="00860B84" w:rsidRDefault="009470D1" w:rsidP="003A743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D69C0B" id="Text Box 17" o:spid="_x0000_s1033" type="#_x0000_t202" style="position:absolute;margin-left:0;margin-top:88.9pt;width:23.1pt;height:110.6pt;z-index:2516940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" filled="f" stroked="f">
                <v:textbox style="mso-fit-shape-to-text:t">
                  <w:txbxContent>
                    <w:p w14:paraId="1B55D467" w14:textId="38C6F96F" w:rsidR="003A7432" w:rsidRPr="00860B84" w:rsidRDefault="003A7432" w:rsidP="003A7432">
                      <w:pPr>
                        <w:rPr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z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09665F9" wp14:editId="2CFDCCA3">
                <wp:simplePos x="0" y="0"/>
                <wp:positionH relativeFrom="margin">
                  <wp:posOffset>1452085</wp:posOffset>
                </wp:positionH>
                <wp:positionV relativeFrom="paragraph">
                  <wp:posOffset>1129030</wp:posOffset>
                </wp:positionV>
                <wp:extent cx="293370" cy="1404620"/>
                <wp:effectExtent l="0" t="0" r="0" b="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B2D37" w14:textId="63926975" w:rsidR="003A7432" w:rsidRPr="00860B84" w:rsidRDefault="009470D1" w:rsidP="003A743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9665F9" id="Text Box 16" o:spid="_x0000_s1034" type="#_x0000_t202" style="position:absolute;margin-left:114.35pt;margin-top:88.9pt;width:23.1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" filled="f" stroked="f">
                <v:textbox style="mso-fit-shape-to-text:t">
                  <w:txbxContent>
                    <w:p w14:paraId="2A1B2D37" w14:textId="63926975" w:rsidR="003A7432" w:rsidRPr="00860B84" w:rsidRDefault="003A7432" w:rsidP="003A7432">
                      <w:pPr>
                        <w:rPr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86235CE" wp14:editId="0723DD21">
                <wp:simplePos x="0" y="0"/>
                <wp:positionH relativeFrom="margin">
                  <wp:posOffset>1007110</wp:posOffset>
                </wp:positionH>
                <wp:positionV relativeFrom="paragraph">
                  <wp:posOffset>1129030</wp:posOffset>
                </wp:positionV>
                <wp:extent cx="293370" cy="1404620"/>
                <wp:effectExtent l="0" t="0" r="0" b="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CD43F" w14:textId="2F58B230" w:rsidR="003A7432" w:rsidRPr="00860B84" w:rsidRDefault="009470D1" w:rsidP="003A743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6235CE" id="Text Box 11" o:spid="_x0000_s1035" type="#_x0000_t202" style="position:absolute;margin-left:79.3pt;margin-top:88.9pt;width:23.1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" filled="f" stroked="f">
                <v:textbox style="mso-fit-shape-to-text:t">
                  <w:txbxContent>
                    <w:p w14:paraId="629CD43F" w14:textId="2F58B230" w:rsidR="003A7432" w:rsidRPr="00860B84" w:rsidRDefault="003A7432" w:rsidP="003A7432">
                      <w:pPr>
                        <w:rPr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38AC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DE3312B" wp14:editId="7E80C5C3">
                <wp:simplePos x="0" y="0"/>
                <wp:positionH relativeFrom="margin">
                  <wp:align>center</wp:align>
                </wp:positionH>
                <wp:positionV relativeFrom="paragraph">
                  <wp:posOffset>170815</wp:posOffset>
                </wp:positionV>
                <wp:extent cx="4399915" cy="1404620"/>
                <wp:effectExtent l="0" t="0" r="0" b="508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9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644A2" w14:textId="453BBEEE" w:rsidR="00D038AC" w:rsidRPr="00860B84" w:rsidRDefault="00D038AC" w:rsidP="00D038A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T=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halfrange</m:t>
                                </m:r>
                                <m: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([2(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∆min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Latin Modern Math" w:hAnsi="Latin Modern Math"/>
                                            <w:iCs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Latin Modern Math" w:hAnsi="Latin Modern Math"/>
                                            <w:lang w:val="en-US"/>
                                          </w:rPr>
                                          <m:t>∆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Latin Modern Math" w:hAnsi="Latin Modern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fPr>
                                          <m:num>
                                            <m:nary>
                                              <m:naryPr>
                                                <m:chr m:val="∑"/>
                                                <m:limLoc m:val="undOvr"/>
                                                <m:ctrlPr>
                                                  <w:rPr>
                                                    <w:rFonts w:ascii="Latin Modern Math" w:hAnsi="Latin Modern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naryPr>
                                              <m:sub>
                                                <m:r>
                                                  <w:rPr>
                                                    <w:rFonts w:ascii="Latin Modern Math" w:hAnsi="Latin Modern Math"/>
                                                    <w:lang w:val="en-US"/>
                                                  </w:rPr>
                                                  <m:t>i=1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Latin Modern Math" w:hAnsi="Latin Modern Math"/>
                                                    <w:lang w:val="en-US"/>
                                                  </w:rPr>
                                                  <m:t>j</m:t>
                                                </m:r>
                                              </m:sup>
                                              <m:e>
                                                <m:r>
                                                  <w:rPr>
                                                    <w:rFonts w:ascii="Latin Modern Math" w:hAnsi="Latin Modern Math"/>
                                                    <w:lang w:val="en-US"/>
                                                  </w:rPr>
                                                  <m:t>0.299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Latin Modern Math" w:hAnsi="Latin Modern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Latin Modern Math" w:hAnsi="Latin Modern Math"/>
                                                        <w:lang w:val="en-US"/>
                                                      </w:rPr>
                                                      <m:t>R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Latin Modern Math" w:hAnsi="Latin Modern Math"/>
                                                        <w:lang w:val="en-US"/>
                                                      </w:rPr>
                                                      <m:t>i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Latin Modern Math" w:hAnsi="Latin Modern Math"/>
                                                    <w:lang w:val="en-US"/>
                                                  </w:rPr>
                                                  <m:t>+0.587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Latin Modern Math" w:hAnsi="Latin Modern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Latin Modern Math" w:hAnsi="Latin Modern Math"/>
                                                        <w:lang w:val="en-US"/>
                                                      </w:rPr>
                                                      <m:t>G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Latin Modern Math" w:hAnsi="Latin Modern Math"/>
                                                        <w:lang w:val="en-US"/>
                                                      </w:rPr>
                                                      <m:t>i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Latin Modern Math" w:hAnsi="Latin Modern Math"/>
                                                    <w:lang w:val="en-US"/>
                                                  </w:rPr>
                                                  <m:t>+0.114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Latin Modern Math" w:hAnsi="Latin Modern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Latin Modern Math" w:hAnsi="Latin Modern Math"/>
                                                        <w:lang w:val="en-US"/>
                                                      </w:rPr>
                                                      <m:t>B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Latin Modern Math" w:hAnsi="Latin Modern Math"/>
                                                        <w:lang w:val="en-US"/>
                                                      </w:rPr>
                                                      <m:t>i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nary>
                                          </m:num>
                                          <m:den>
                                            <m:r>
                                              <w:rPr>
                                                <w:rFonts w:ascii="Latin Modern Math" w:hAnsi="Latin Modern Math"/>
                                                <w:lang w:val="en-US"/>
                                              </w:rPr>
                                              <m:t>j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)])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E3312B" id="Text Box 15" o:spid="_x0000_s1036" type="#_x0000_t202" style="position:absolute;margin-left:0;margin-top:13.45pt;width:346.45pt;height:110.6pt;z-index:2516879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" filled="f" stroked="f">
                <v:textbox style="mso-fit-shape-to-text:t">
                  <w:txbxContent>
                    <w:p w14:paraId="181644A2" w14:textId="453BBEEE" w:rsidR="00D038AC" w:rsidRPr="00860B84" w:rsidRDefault="00D038AC" w:rsidP="00D038AC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T=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  <w:lang w:val="en-US"/>
                            </w:rPr>
                            <m:t>halfrange</m:t>
                          </m:r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([2(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/>
                              <w:lang w:val="en-US"/>
                            </w:rPr>
                            <m:t>∆min</m:t>
                          </m:r>
                          <m:d>
                            <m:d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Latin Modern Math" w:hAnsi="Latin Modern Math"/>
                                      <w:iCs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Latin Modern Math" w:hAnsi="Latin Modern Math"/>
                                      <w:lang w:val="en-US"/>
                                    </w:rPr>
                                    <m:t>∆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Latin Modern Math" w:hAnsi="Latin Modern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Latin Modern Math" w:hAnsi="Latin Modern Math"/>
                                              <w:lang w:val="en-US"/>
                                            </w:rPr>
                                            <m:t>i=1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Latin Modern Math" w:hAnsi="Latin Modern Math"/>
                                              <w:lang w:val="en-US"/>
                                            </w:rPr>
                                            <m:t>j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Latin Modern Math" w:hAnsi="Latin Modern Math"/>
                                              <w:lang w:val="en-US"/>
                                            </w:rPr>
                                            <m:t>0.299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Latin Modern Math" w:hAnsi="Latin Modern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Latin Modern Math" w:hAnsi="Latin Modern Math"/>
                                                  <w:lang w:val="en-US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Latin Modern Math" w:hAnsi="Latin Modern Math"/>
                                                  <w:lang w:val="en-US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Latin Modern Math" w:hAnsi="Latin Modern Math"/>
                                              <w:lang w:val="en-US"/>
                                            </w:rPr>
                                            <m:t>+0.587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Latin Modern Math" w:hAnsi="Latin Modern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Latin Modern Math" w:hAnsi="Latin Modern Math"/>
                                                  <w:lang w:val="en-US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Latin Modern Math" w:hAnsi="Latin Modern Math"/>
                                                  <w:lang w:val="en-US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Latin Modern Math" w:hAnsi="Latin Modern Math"/>
                                              <w:lang w:val="en-US"/>
                                            </w:rPr>
                                            <m:t>+0.114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Latin Modern Math" w:hAnsi="Latin Modern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Latin Modern Math" w:hAnsi="Latin Modern Math"/>
                                                  <w:lang w:val="en-US"/>
                                                </w:rPr>
                                                <m:t>B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Latin Modern Math" w:hAnsi="Latin Modern Math"/>
                                                  <w:lang w:val="en-US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nary>
                                    </m:num>
                                    <m:den>
                                      <m:r>
                                        <w:rPr>
                                          <w:rFonts w:ascii="Latin Modern Math" w:hAnsi="Latin Modern Math"/>
                                          <w:lang w:val="en-US"/>
                                        </w:rPr>
                                        <m:t>j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)])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4082FD" w14:textId="3FAF47CD" w:rsidR="00751216" w:rsidRPr="00DE6579" w:rsidRDefault="0087244A" w:rsidP="00860B84">
      <w:r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B6FCE6C" wp14:editId="42625585">
                <wp:simplePos x="0" y="0"/>
                <wp:positionH relativeFrom="margin">
                  <wp:posOffset>3076575</wp:posOffset>
                </wp:positionH>
                <wp:positionV relativeFrom="paragraph">
                  <wp:posOffset>2510155</wp:posOffset>
                </wp:positionV>
                <wp:extent cx="393700" cy="1404620"/>
                <wp:effectExtent l="0" t="0" r="0" b="0"/>
                <wp:wrapSquare wrapText="bothSides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7C53A" w14:textId="020D823E" w:rsidR="00A56429" w:rsidRPr="00860B84" w:rsidRDefault="009470D1" w:rsidP="00A56429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rod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6FCE6C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39" type="#_x0000_t202" style="position:absolute;left:0;text-align:left;margin-left:242.25pt;margin-top:197.65pt;width:31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" filled="f" stroked="f">
                <v:textbox style="mso-fit-shape-to-text:t">
                  <w:txbxContent>
                    <w:p w14:paraId="0147C53A" w14:textId="020D823E" w:rsidR="00A56429" w:rsidRPr="00860B84" w:rsidRDefault="00A56429" w:rsidP="00A56429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rod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D53AA17" wp14:editId="1F5157CD">
                <wp:simplePos x="0" y="0"/>
                <wp:positionH relativeFrom="margin">
                  <wp:posOffset>2778125</wp:posOffset>
                </wp:positionH>
                <wp:positionV relativeFrom="paragraph">
                  <wp:posOffset>2510155</wp:posOffset>
                </wp:positionV>
                <wp:extent cx="384175" cy="1404620"/>
                <wp:effectExtent l="0" t="0" r="0" b="0"/>
                <wp:wrapSquare wrapText="bothSides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009DB" w14:textId="5159FF3B" w:rsidR="00A56429" w:rsidRPr="00860B84" w:rsidRDefault="009470D1" w:rsidP="00A56429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top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53AA17" id="Text Box 28" o:spid="_x0000_s1040" type="#_x0000_t202" style="position:absolute;left:0;text-align:left;margin-left:218.75pt;margin-top:197.65pt;width:30.25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" filled="f" stroked="f">
                <v:textbox style="mso-fit-shape-to-text:t">
                  <w:txbxContent>
                    <w:p w14:paraId="59A009DB" w14:textId="5159FF3B" w:rsidR="00A56429" w:rsidRPr="00860B84" w:rsidRDefault="00A56429" w:rsidP="00A56429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top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5FDA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C9AE0FE" wp14:editId="67933AF7">
                <wp:simplePos x="0" y="0"/>
                <wp:positionH relativeFrom="margin">
                  <wp:posOffset>2454275</wp:posOffset>
                </wp:positionH>
                <wp:positionV relativeFrom="paragraph">
                  <wp:posOffset>2510155</wp:posOffset>
                </wp:positionV>
                <wp:extent cx="426720" cy="1404620"/>
                <wp:effectExtent l="0" t="0" r="0" b="0"/>
                <wp:wrapSquare wrapText="bothSides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71DC9" w14:textId="151B5474" w:rsidR="00A56429" w:rsidRPr="00860B84" w:rsidRDefault="009470D1" w:rsidP="00A56429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raw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9AE0FE" id="Text Box 27" o:spid="_x0000_s1041" type="#_x0000_t202" style="position:absolute;left:0;text-align:left;margin-left:193.25pt;margin-top:197.65pt;width:33.6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" filled="f" stroked="f">
                <v:textbox style="mso-fit-shape-to-text:t">
                  <w:txbxContent>
                    <w:p w14:paraId="7B371DC9" w14:textId="151B5474" w:rsidR="00A56429" w:rsidRPr="00860B84" w:rsidRDefault="00A56429" w:rsidP="00A56429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raw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3D41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34790A4" wp14:editId="5D2731CE">
                <wp:simplePos x="0" y="0"/>
                <wp:positionH relativeFrom="margin">
                  <wp:posOffset>3076575</wp:posOffset>
                </wp:positionH>
                <wp:positionV relativeFrom="paragraph">
                  <wp:posOffset>1641475</wp:posOffset>
                </wp:positionV>
                <wp:extent cx="300355" cy="1404620"/>
                <wp:effectExtent l="0" t="0" r="0" b="0"/>
                <wp:wrapSquare wrapText="bothSides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3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94F7C" w14:textId="27A32D98" w:rsidR="00793D41" w:rsidRPr="00860B84" w:rsidRDefault="00793D41" w:rsidP="00793D41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4790A4" id="Text Box 30" o:spid="_x0000_s1042" type="#_x0000_t202" style="position:absolute;left:0;text-align:left;margin-left:242.25pt;margin-top:129.25pt;width:23.65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" filled="f" stroked="f">
                <v:textbox style="mso-fit-shape-to-text:t">
                  <w:txbxContent>
                    <w:p w14:paraId="5A294F7C" w14:textId="27A32D98" w:rsidR="00793D41" w:rsidRPr="00860B84" w:rsidRDefault="00793D41" w:rsidP="00793D41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l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38AC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4F5FFF5" wp14:editId="52BB5B43">
                <wp:simplePos x="0" y="0"/>
                <wp:positionH relativeFrom="margin">
                  <wp:posOffset>2292350</wp:posOffset>
                </wp:positionH>
                <wp:positionV relativeFrom="paragraph">
                  <wp:posOffset>5060950</wp:posOffset>
                </wp:positionV>
                <wp:extent cx="2360930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A2E0F" w14:textId="47AA0C1C" w:rsidR="00D038AC" w:rsidRPr="00D038AC" w:rsidRDefault="009470D1" w:rsidP="00D038AC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color w:val="C0000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color w:val="C00000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color w:val="C00000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F5FFF5" id="Text Box 2" o:spid="_x0000_s1027" type="#_x0000_t202" style="position:absolute;left:0;text-align:left;margin-left:180.5pt;margin-top:398.5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6nBIgIAACMEAAAOAAAAZHJzL2Uyb0RvYy54bWysU9uO2yAQfa/Uf0C8N3a8Sbq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" fillcolor="white [3212]" stroked="f">
                <v:textbox style="mso-fit-shape-to-text:t">
                  <w:txbxContent>
                    <w:p w14:paraId="6D8A2E0F" w14:textId="47AA0C1C" w:rsidR="00D038AC" w:rsidRPr="00D038AC" w:rsidRDefault="00D038AC" w:rsidP="00D038AC">
                      <w:pPr>
                        <w:rPr>
                          <w:color w:val="C00000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color w:val="C0000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color w:val="C00000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color w:val="C00000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6B60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AECBDA1" wp14:editId="2AE25184">
                <wp:simplePos x="0" y="0"/>
                <wp:positionH relativeFrom="margin">
                  <wp:posOffset>882650</wp:posOffset>
                </wp:positionH>
                <wp:positionV relativeFrom="paragraph">
                  <wp:posOffset>6470650</wp:posOffset>
                </wp:positionV>
                <wp:extent cx="2452370" cy="1404620"/>
                <wp:effectExtent l="0" t="0" r="0" b="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23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5A7CA" w14:textId="188E152E" w:rsidR="00466B60" w:rsidRPr="00860B84" w:rsidRDefault="009470D1" w:rsidP="00D038A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Latin Modern Math" w:eastAsiaTheme="minorEastAsia" w:hAnsi="Latin Modern Math"/>
                                    <w:lang w:val="en-US"/>
                                  </w:rPr>
                                  <m:t>=2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ECBDA1" id="Text Box 13" o:spid="_x0000_s1028" type="#_x0000_t202" style="position:absolute;left:0;text-align:left;margin-left:69.5pt;margin-top:509.5pt;width:193.1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" filled="f" stroked="f">
                <v:textbox style="mso-fit-shape-to-text:t">
                  <w:txbxContent>
                    <w:p w14:paraId="3045A7CA" w14:textId="188E152E" w:rsidR="00466B60" w:rsidRPr="00860B84" w:rsidRDefault="00D038AC" w:rsidP="00D038AC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Latin Modern Math" w:eastAsiaTheme="minorEastAsia" w:hAnsi="Latin Modern Math"/>
                              <w:lang w:val="en-US"/>
                            </w:rPr>
                            <m:t>=2</m:t>
                          </m:r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036B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7DC650F" wp14:editId="40636E33">
                <wp:simplePos x="0" y="0"/>
                <wp:positionH relativeFrom="margin">
                  <wp:align>center</wp:align>
                </wp:positionH>
                <wp:positionV relativeFrom="paragraph">
                  <wp:posOffset>6019165</wp:posOffset>
                </wp:positionV>
                <wp:extent cx="2360930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20C15" w14:textId="0531A432" w:rsidR="0010036B" w:rsidRPr="00860B84" w:rsidRDefault="009470D1" w:rsidP="00BF6EF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C650F" id="_x0000_s1029" type="#_x0000_t202" style="position:absolute;left:0;text-align:left;margin-left:0;margin-top:473.95pt;width:185.9pt;height:110.6pt;z-index:25168179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" filled="f" stroked="f">
                <v:textbox style="mso-fit-shape-to-text:t">
                  <w:txbxContent>
                    <w:p w14:paraId="4D620C15" w14:textId="0531A432" w:rsidR="0010036B" w:rsidRPr="00860B84" w:rsidRDefault="0010036B" w:rsidP="00BF6EF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1F40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A96AC75" wp14:editId="4C957728">
                <wp:simplePos x="0" y="0"/>
                <wp:positionH relativeFrom="margin">
                  <wp:align>center</wp:align>
                </wp:positionH>
                <wp:positionV relativeFrom="paragraph">
                  <wp:posOffset>5050155</wp:posOffset>
                </wp:positionV>
                <wp:extent cx="2360930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89CA9" w14:textId="6CF537BD" w:rsidR="00B81F40" w:rsidRPr="00860B84" w:rsidRDefault="009470D1" w:rsidP="00BF6EF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96AC75" id="_x0000_s1030" type="#_x0000_t202" style="position:absolute;left:0;text-align:left;margin-left:0;margin-top:397.65pt;width:185.9pt;height:110.6pt;z-index:25167974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" filled="f" stroked="f">
                <v:textbox style="mso-fit-shape-to-text:t">
                  <w:txbxContent>
                    <w:p w14:paraId="36A89CA9" w14:textId="6CF537BD" w:rsidR="00B81F40" w:rsidRPr="00860B84" w:rsidRDefault="00B81F40" w:rsidP="00BF6EF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1F40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89FCC5B" wp14:editId="435FB09F">
                <wp:simplePos x="0" y="0"/>
                <wp:positionH relativeFrom="margin">
                  <wp:posOffset>1228090</wp:posOffset>
                </wp:positionH>
                <wp:positionV relativeFrom="paragraph">
                  <wp:posOffset>5527675</wp:posOffset>
                </wp:positionV>
                <wp:extent cx="2360930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39EC8" w14:textId="241C0725" w:rsidR="00B81F40" w:rsidRPr="00860B84" w:rsidRDefault="009470D1" w:rsidP="00BF6EF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9FCC5B" id="_x0000_s1031" type="#_x0000_t202" style="position:absolute;left:0;text-align:left;margin-left:96.7pt;margin-top:435.2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" filled="f" stroked="f">
                <v:textbox style="mso-fit-shape-to-text:t">
                  <w:txbxContent>
                    <w:p w14:paraId="51139EC8" w14:textId="241C0725" w:rsidR="00B81F40" w:rsidRPr="00860B84" w:rsidRDefault="00B81F40" w:rsidP="00BF6EF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14C2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46FB0FB" wp14:editId="2847532F">
                <wp:simplePos x="0" y="0"/>
                <wp:positionH relativeFrom="margin">
                  <wp:align>center</wp:align>
                </wp:positionH>
                <wp:positionV relativeFrom="paragraph">
                  <wp:posOffset>4654550</wp:posOffset>
                </wp:positionV>
                <wp:extent cx="2360930" cy="140462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2D114" w14:textId="2BC7A08D" w:rsidR="00AA14C2" w:rsidRPr="00860B84" w:rsidRDefault="009470D1" w:rsidP="00AA14C2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6FB0FB" id="Text Box 4" o:spid="_x0000_s1032" type="#_x0000_t202" style="position:absolute;left:0;text-align:left;margin-left:0;margin-top:366.5pt;width:185.9pt;height:110.6pt;z-index:25167564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" filled="f" stroked="f">
                <v:textbox style="mso-fit-shape-to-text:t">
                  <w:txbxContent>
                    <w:p w14:paraId="2142D114" w14:textId="2BC7A08D" w:rsidR="00AA14C2" w:rsidRPr="00860B84" w:rsidRDefault="00AA14C2" w:rsidP="00AA14C2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6EFA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7A03CA0" wp14:editId="50DFA2AF">
                <wp:simplePos x="0" y="0"/>
                <wp:positionH relativeFrom="margin">
                  <wp:align>center</wp:align>
                </wp:positionH>
                <wp:positionV relativeFrom="paragraph">
                  <wp:posOffset>3804920</wp:posOffset>
                </wp:positionV>
                <wp:extent cx="2452370" cy="1404620"/>
                <wp:effectExtent l="0" t="0" r="0" b="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23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ED5F5" w14:textId="31C62725" w:rsidR="00BF6EFA" w:rsidRPr="00860B84" w:rsidRDefault="009470D1" w:rsidP="00BF6EF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Latin Modern Math" w:eastAsiaTheme="minorEastAsia" w:hAnsi="Latin Modern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Latin Modern Math" w:hAnsi="Latin Modern Math"/>
                                            <w:i/>
                                            <w:lang w:val="en-US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Latin Modern Math" w:hAnsi="Latin Modern Math"/>
                                            <w:lang w:val="en-US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Latin Modern Math" w:hAnsi="Latin Modern Math"/>
                                            <w:lang w:val="en-US"/>
                                          </w:rPr>
                                          <m:t>j</m:t>
                                        </m:r>
                                      </m:sup>
                                      <m:e>
                                        <m:r>
                                          <w:rPr>
                                            <w:rFonts w:ascii="Latin Modern Math" w:hAnsi="Latin Modern Math"/>
                                            <w:lang w:val="en-US"/>
                                          </w:rPr>
                                          <m:t>0.299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Latin Modern Math" w:hAnsi="Latin Modern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Latin Modern Math" w:hAnsi="Latin Modern Math"/>
                                                <w:lang w:val="en-US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Latin Modern Math" w:hAnsi="Latin Modern Math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Latin Modern Math" w:hAnsi="Latin Modern Math"/>
                                            <w:lang w:val="en-US"/>
                                          </w:rPr>
                                          <m:t>+0.587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Latin Modern Math" w:hAnsi="Latin Modern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Latin Modern Math" w:hAnsi="Latin Modern Math"/>
                                                <w:lang w:val="en-US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Latin Modern Math" w:hAnsi="Latin Modern Math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Latin Modern Math" w:hAnsi="Latin Modern Math"/>
                                            <w:lang w:val="en-US"/>
                                          </w:rPr>
                                          <m:t>+0.114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Latin Modern Math" w:hAnsi="Latin Modern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Latin Modern Math" w:hAnsi="Latin Modern Math"/>
                                                <w:lang w:val="en-US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Latin Modern Math" w:hAnsi="Latin Modern Math"/>
                                                <w:lang w:val="en-US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num>
                                  <m:den>
                                    <m:r>
                                      <w:rPr>
                                        <w:rFonts w:ascii="Latin Modern Math" w:eastAsiaTheme="minorEastAsia" w:hAnsi="Latin Modern Math"/>
                                        <w:lang w:val="en-US"/>
                                      </w:rPr>
                                      <m:t>j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A03CA0" id="Text Box 9" o:spid="_x0000_s1033" type="#_x0000_t202" style="position:absolute;left:0;text-align:left;margin-left:0;margin-top:299.6pt;width:193.1pt;height:110.6pt;z-index:2516736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" filled="f" stroked="f">
                <v:textbox style="mso-fit-shape-to-text:t">
                  <w:txbxContent>
                    <w:p w14:paraId="652ED5F5" w14:textId="31C62725" w:rsidR="00BF6EFA" w:rsidRPr="00860B84" w:rsidRDefault="002218AF" w:rsidP="00BF6EFA">
                      <w:pPr>
                        <w:rPr>
                          <w:lang w:val="en-US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n-US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Latin Modern Math" w:hAnsi="Latin Modern Math"/>
                                      <w:lang w:val="en-US"/>
                                    </w:rPr>
                                    <m:t>j</m:t>
                                  </m:r>
                                </m:sup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n-US"/>
                                    </w:rPr>
                                    <m:t>0.299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Latin Modern Math" w:hAnsi="Latin Modern Math"/>
                                      <w:lang w:val="en-US"/>
                                    </w:rPr>
                                    <m:t>+0.587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lang w:val="en-US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Latin Modern Math" w:hAnsi="Latin Modern Math"/>
                                      <w:lang w:val="en-US"/>
                                    </w:rPr>
                                    <m:t>+0.114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/>
                                          <w:lang w:val="en-US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num>
                            <m:den>
                              <m:r>
                                <w:rPr>
                                  <w:rFonts w:ascii="Latin Modern Math" w:eastAsiaTheme="minorEastAsia" w:hAnsi="Latin Modern Math"/>
                                  <w:lang w:val="en-US"/>
                                </w:rPr>
                                <m:t>j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6EFA" w:rsidRPr="00BF6EF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8589242" wp14:editId="48997B3A">
                <wp:simplePos x="0" y="0"/>
                <wp:positionH relativeFrom="margin">
                  <wp:align>center</wp:align>
                </wp:positionH>
                <wp:positionV relativeFrom="paragraph">
                  <wp:posOffset>3234690</wp:posOffset>
                </wp:positionV>
                <wp:extent cx="2360930" cy="140462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795F6" w14:textId="076E7BF5" w:rsidR="00BF6EFA" w:rsidRPr="00860B84" w:rsidRDefault="009470D1" w:rsidP="00BF6EF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589242" id="Text Box 7" o:spid="_x0000_s1034" type="#_x0000_t202" style="position:absolute;left:0;text-align:left;margin-left:0;margin-top:254.7pt;width:185.9pt;height:110.6pt;z-index:25167155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" filled="f" stroked="f">
                <v:textbox style="mso-fit-shape-to-text:t">
                  <w:txbxContent>
                    <w:p w14:paraId="206795F6" w14:textId="076E7BF5" w:rsidR="00BF6EFA" w:rsidRPr="00860B84" w:rsidRDefault="002218AF" w:rsidP="00BF6EF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6EF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6BDA9F" wp14:editId="60E2485D">
                <wp:simplePos x="0" y="0"/>
                <wp:positionH relativeFrom="margin">
                  <wp:align>center</wp:align>
                </wp:positionH>
                <wp:positionV relativeFrom="paragraph">
                  <wp:posOffset>2693035</wp:posOffset>
                </wp:positionV>
                <wp:extent cx="2360930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FE37E" w14:textId="10CAEF77" w:rsidR="00BF6EFA" w:rsidRPr="00860B84" w:rsidRDefault="009470D1" w:rsidP="00BF6EF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6BDA9F" id="_x0000_s1035" type="#_x0000_t202" style="position:absolute;left:0;text-align:left;margin-left:0;margin-top:212.05pt;width:185.9pt;height:110.6pt;z-index:25166950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" filled="f" stroked="f">
                <v:textbox style="mso-fit-shape-to-text:t">
                  <w:txbxContent>
                    <w:p w14:paraId="029FE37E" w14:textId="10CAEF77" w:rsidR="00BF6EFA" w:rsidRPr="00860B84" w:rsidRDefault="002218AF" w:rsidP="00BF6EF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17A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81D2F3" wp14:editId="6E05A768">
                <wp:simplePos x="0" y="0"/>
                <wp:positionH relativeFrom="margin">
                  <wp:align>center</wp:align>
                </wp:positionH>
                <wp:positionV relativeFrom="paragraph">
                  <wp:posOffset>2192020</wp:posOffset>
                </wp:positionV>
                <wp:extent cx="2360930" cy="14046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9DE48" w14:textId="7A93DF3C" w:rsidR="007517AA" w:rsidRPr="00860B84" w:rsidRDefault="009470D1" w:rsidP="007517AA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81D2F3" id="_x0000_s1036" type="#_x0000_t202" style="position:absolute;left:0;text-align:left;margin-left:0;margin-top:172.6pt;width:185.9pt;height:110.6pt;z-index:25166745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" filled="f" stroked="f">
                <v:textbox style="mso-fit-shape-to-text:t">
                  <w:txbxContent>
                    <w:p w14:paraId="3429DE48" w14:textId="7A93DF3C" w:rsidR="007517AA" w:rsidRPr="00860B84" w:rsidRDefault="002218AF" w:rsidP="007517AA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0B8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3DB8B4" wp14:editId="18BB5193">
                <wp:simplePos x="0" y="0"/>
                <wp:positionH relativeFrom="margin">
                  <wp:align>center</wp:align>
                </wp:positionH>
                <wp:positionV relativeFrom="paragraph">
                  <wp:posOffset>1746250</wp:posOffset>
                </wp:positionV>
                <wp:extent cx="1911985" cy="140462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9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E4AEF" w14:textId="3197B846" w:rsidR="00B92C47" w:rsidRPr="00B92C47" w:rsidRDefault="009470D1" w:rsidP="00B92C47">
                            <w:pPr>
                              <w:jc w:val="center"/>
                              <w:rPr>
                                <w:rFonts w:ascii="LM Mono 10" w:hAnsi="LM Mono 1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Latin Modern Math" w:hAnsi="Latin Modern Math"/>
                                    <w:lang w:val="en-US"/>
                                  </w:rPr>
                                  <m:t>=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Latin Modern Math" w:hAnsi="Latin Modern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Latin Modern Math" w:hAnsi="Latin Modern Math"/>
                                            <w:lang w:val="en-US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Latin Modern Math" w:hAnsi="Latin Modern Math"/>
                                            <w:lang w:val="en-US"/>
                                          </w:rPr>
                                          <m:t>k+1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Latin Modern Math" w:hAnsi="Latin Modern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Latin Modern Math" w:hAnsi="Latin Modern Math"/>
                                            <w:lang w:val="en-US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Latin Modern Math" w:hAnsi="Latin Modern Math"/>
                                            <w:lang w:val="en-US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3DB8B4" id="Text Box 3" o:spid="_x0000_s1037" type="#_x0000_t202" style="position:absolute;left:0;text-align:left;margin-left:0;margin-top:137.5pt;width:150.5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" filled="f" stroked="f">
                <v:textbox style="mso-fit-shape-to-text:t">
                  <w:txbxContent>
                    <w:p w14:paraId="53CE4AEF" w14:textId="3197B846" w:rsidR="00B92C47" w:rsidRPr="00B92C47" w:rsidRDefault="00B92C47" w:rsidP="00B92C47">
                      <w:pPr>
                        <w:jc w:val="center"/>
                        <w:rPr>
                          <w:rFonts w:ascii="LM Mono 10" w:hAnsi="LM Mono 10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Latin Modern Math" w:hAnsi="Latin Modern Math"/>
                              <w:lang w:val="en-US"/>
                            </w:rPr>
                            <m:t>=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n-US"/>
                                    </w:rPr>
                                    <m:t>k</m:t>
                                  </m:r>
                                  <m:r>
                                    <w:rPr>
                                      <w:rFonts w:ascii="Latin Modern Math" w:hAnsi="Latin Modern Math"/>
                                      <w:lang w:val="en-US"/>
                                    </w:rPr>
                                    <m:t>+1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0B8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7546E3E" wp14:editId="4CFBC54E">
                <wp:simplePos x="0" y="0"/>
                <wp:positionH relativeFrom="margin">
                  <wp:align>center</wp:align>
                </wp:positionH>
                <wp:positionV relativeFrom="paragraph">
                  <wp:posOffset>1271270</wp:posOffset>
                </wp:positionV>
                <wp:extent cx="236093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F957E" w14:textId="185B50F6" w:rsidR="00860B84" w:rsidRPr="00860B84" w:rsidRDefault="009470D1" w:rsidP="00860B8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546E3E" id="_x0000_s1038" type="#_x0000_t202" style="position:absolute;left:0;text-align:left;margin-left:0;margin-top:100.1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" filled="f" stroked="f">
                <v:textbox style="mso-fit-shape-to-text:t">
                  <w:txbxContent>
                    <w:p w14:paraId="485F957E" w14:textId="185B50F6" w:rsidR="00860B84" w:rsidRPr="00860B84" w:rsidRDefault="002218AF" w:rsidP="00860B84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0B8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B9906A" wp14:editId="0604BE5A">
                <wp:simplePos x="0" y="0"/>
                <wp:positionH relativeFrom="margin">
                  <wp:align>center</wp:align>
                </wp:positionH>
                <wp:positionV relativeFrom="paragraph">
                  <wp:posOffset>803910</wp:posOffset>
                </wp:positionV>
                <wp:extent cx="2360930" cy="1404620"/>
                <wp:effectExtent l="0" t="0" r="0" b="25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6D7A7" w14:textId="72303C40" w:rsidR="00860B84" w:rsidRPr="00860B84" w:rsidRDefault="009470D1" w:rsidP="00860B84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B9906A" id="_x0000_s1039" type="#_x0000_t202" style="position:absolute;left:0;text-align:left;margin-left:0;margin-top:63.3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" filled="f" stroked="f">
                <v:textbox style="mso-fit-shape-to-text:t">
                  <w:txbxContent>
                    <w:p w14:paraId="08C6D7A7" w14:textId="72303C40" w:rsidR="00860B84" w:rsidRPr="00860B84" w:rsidRDefault="002218AF" w:rsidP="00860B84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0B8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96E63C" wp14:editId="51A43C60">
                <wp:simplePos x="0" y="0"/>
                <wp:positionH relativeFrom="margin">
                  <wp:align>center</wp:align>
                </wp:positionH>
                <wp:positionV relativeFrom="paragraph">
                  <wp:posOffset>325755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250F1" w14:textId="44B4C3FC" w:rsidR="00860B84" w:rsidRPr="00860B84" w:rsidRDefault="009470D1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96E63C" id="_x0000_s1040" type="#_x0000_t202" style="position:absolute;left:0;text-align:left;margin-left:0;margin-top:25.6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" filled="f" stroked="f">
                <v:textbox style="mso-fit-shape-to-text:t">
                  <w:txbxContent>
                    <w:p w14:paraId="5FD250F1" w14:textId="44B4C3FC" w:rsidR="00860B84" w:rsidRPr="00860B84" w:rsidRDefault="002218AF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751216" w:rsidRPr="00DE6579" w:rsidSect="007402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2880" w:bottom="1440" w:left="2880" w:header="720" w:footer="103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1111A" w14:textId="77777777" w:rsidR="009470D1" w:rsidRDefault="009470D1" w:rsidP="00F95255">
      <w:r>
        <w:separator/>
      </w:r>
    </w:p>
  </w:endnote>
  <w:endnote w:type="continuationSeparator" w:id="0">
    <w:p w14:paraId="2D2AF492" w14:textId="77777777" w:rsidR="009470D1" w:rsidRDefault="009470D1" w:rsidP="00F95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51571" w14:textId="77777777" w:rsidR="00FC5AEE" w:rsidRDefault="00FC5A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EE6B5" w14:textId="77777777" w:rsidR="00367873" w:rsidRDefault="007F2F27" w:rsidP="00F9525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50AA9" w14:textId="77777777" w:rsidR="00FC5AEE" w:rsidRDefault="00FC5A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1646D" w14:textId="77777777" w:rsidR="009470D1" w:rsidRPr="00266D36" w:rsidRDefault="009470D1" w:rsidP="00266D36">
      <w:pPr>
        <w:spacing w:after="0"/>
        <w:rPr>
          <w:sz w:val="18"/>
        </w:rPr>
      </w:pPr>
      <w:r>
        <w:separator/>
      </w:r>
    </w:p>
  </w:footnote>
  <w:footnote w:type="continuationSeparator" w:id="0">
    <w:p w14:paraId="4D7BF663" w14:textId="77777777" w:rsidR="009470D1" w:rsidRDefault="009470D1" w:rsidP="00F95255">
      <w:r>
        <w:continuationSeparator/>
      </w:r>
    </w:p>
  </w:footnote>
  <w:footnote w:type="continuationNotice" w:id="1">
    <w:p w14:paraId="752C293F" w14:textId="77777777" w:rsidR="009470D1" w:rsidRDefault="009470D1">
      <w:pPr>
        <w:spacing w:before="0" w:after="0"/>
      </w:pPr>
    </w:p>
  </w:footnote>
  <w:footnote w:id="2">
    <w:p w14:paraId="7CFA3AB4" w14:textId="018B6522" w:rsidR="00FC5AEE" w:rsidRPr="00FC5AEE" w:rsidRDefault="00FC5AE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test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039F5" w14:textId="77777777" w:rsidR="00FC5AEE" w:rsidRDefault="00FC5A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CAABA" w14:textId="77777777" w:rsidR="00FC5AEE" w:rsidRDefault="00FC5A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8885D" w14:textId="77777777" w:rsidR="00FC5AEE" w:rsidRDefault="00FC5A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CCC25CA"/>
    <w:multiLevelType w:val="multilevel"/>
    <w:tmpl w:val="E4623748"/>
    <w:lvl w:ilvl="0">
      <w:start w:val="1"/>
      <w:numFmt w:val="bullet"/>
      <w:pStyle w:val="ListBullet"/>
      <w:lvlText w:val="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C14290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EAA9FD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48A00F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E72ABD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21C327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D6DEB6F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2"/>
    <w:multiLevelType w:val="singleLevel"/>
    <w:tmpl w:val="688062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3"/>
    <w:multiLevelType w:val="singleLevel"/>
    <w:tmpl w:val="4C5CC0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9" w15:restartNumberingAfterBreak="0">
    <w:nsid w:val="FFFFFF88"/>
    <w:multiLevelType w:val="singleLevel"/>
    <w:tmpl w:val="9264A6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5D862B4"/>
    <w:multiLevelType w:val="multilevel"/>
    <w:tmpl w:val="8DE61AAA"/>
    <w:numStyleLink w:val="Enumerate"/>
  </w:abstractNum>
  <w:abstractNum w:abstractNumId="11" w15:restartNumberingAfterBreak="0">
    <w:nsid w:val="083E5846"/>
    <w:multiLevelType w:val="multilevel"/>
    <w:tmpl w:val="8DE61AAA"/>
    <w:numStyleLink w:val="Enumerate"/>
  </w:abstractNum>
  <w:abstractNum w:abstractNumId="12" w15:restartNumberingAfterBreak="0">
    <w:nsid w:val="0BB2573D"/>
    <w:multiLevelType w:val="multilevel"/>
    <w:tmpl w:val="9C48147A"/>
    <w:lvl w:ilvl="0">
      <w:start w:val="1"/>
      <w:numFmt w:val="decimal"/>
      <w:pStyle w:val="Heading1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648" w:hanging="6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" w:hanging="6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" w:hanging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" w:hanging="64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" w:hanging="64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" w:hanging="648"/>
      </w:pPr>
      <w:rPr>
        <w:rFonts w:hint="default"/>
      </w:rPr>
    </w:lvl>
  </w:abstractNum>
  <w:abstractNum w:abstractNumId="13" w15:restartNumberingAfterBreak="0">
    <w:nsid w:val="0FC47F92"/>
    <w:multiLevelType w:val="multilevel"/>
    <w:tmpl w:val="8DE61AAA"/>
    <w:numStyleLink w:val="Enumerate"/>
  </w:abstractNum>
  <w:abstractNum w:abstractNumId="14" w15:restartNumberingAfterBreak="0">
    <w:nsid w:val="13107108"/>
    <w:multiLevelType w:val="multilevel"/>
    <w:tmpl w:val="8DE61AAA"/>
    <w:numStyleLink w:val="Enumerate"/>
  </w:abstractNum>
  <w:abstractNum w:abstractNumId="15" w15:restartNumberingAfterBreak="0">
    <w:nsid w:val="15C8466C"/>
    <w:multiLevelType w:val="multilevel"/>
    <w:tmpl w:val="59489428"/>
    <w:styleLink w:val="Itemize"/>
    <w:lvl w:ilvl="0">
      <w:start w:val="15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008" w:hanging="216"/>
      </w:pPr>
      <w:rPr>
        <w:rFonts w:ascii="Symbol" w:hAnsi="Symbol" w:hint="default"/>
      </w:rPr>
    </w:lvl>
    <w:lvl w:ilvl="2">
      <w:start w:val="1"/>
      <w:numFmt w:val="bullet"/>
      <w:lvlText w:val=""/>
      <w:lvlJc w:val="left"/>
      <w:pPr>
        <w:ind w:left="1440" w:hanging="216"/>
      </w:pPr>
      <w:rPr>
        <w:rFonts w:ascii="Symbol" w:hAnsi="Symbol" w:hint="default"/>
      </w:rPr>
    </w:lvl>
    <w:lvl w:ilvl="3">
      <w:start w:val="1"/>
      <w:numFmt w:val="bullet"/>
      <w:lvlText w:val=""/>
      <w:lvlJc w:val="left"/>
      <w:pPr>
        <w:ind w:left="1872" w:hanging="216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944"/>
        </w:tabs>
        <w:ind w:left="2304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2376"/>
        </w:tabs>
        <w:ind w:left="2736" w:hanging="360"/>
      </w:pPr>
      <w:rPr>
        <w:rFonts w:ascii="Symbol" w:hAnsi="Symbol" w:hint="default"/>
      </w:rPr>
    </w:lvl>
    <w:lvl w:ilvl="6">
      <w:start w:val="1"/>
      <w:numFmt w:val="bullet"/>
      <w:lvlText w:val=""/>
      <w:lvlJc w:val="left"/>
      <w:pPr>
        <w:tabs>
          <w:tab w:val="num" w:pos="280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"/>
      <w:lvlJc w:val="left"/>
      <w:pPr>
        <w:tabs>
          <w:tab w:val="num" w:pos="324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</w:abstractNum>
  <w:abstractNum w:abstractNumId="16" w15:restartNumberingAfterBreak="0">
    <w:nsid w:val="1A88175F"/>
    <w:multiLevelType w:val="multilevel"/>
    <w:tmpl w:val="8DE61AAA"/>
    <w:styleLink w:val="Enumerate"/>
    <w:lvl w:ilvl="0">
      <w:start w:val="1"/>
      <w:numFmt w:val="decimal"/>
      <w:lvlText w:val="%1."/>
      <w:lvlJc w:val="right"/>
      <w:pPr>
        <w:ind w:left="576" w:hanging="144"/>
      </w:pPr>
      <w:rPr>
        <w:rFonts w:hint="default"/>
      </w:rPr>
    </w:lvl>
    <w:lvl w:ilvl="1">
      <w:start w:val="1"/>
      <w:numFmt w:val="lowerLetter"/>
      <w:lvlText w:val="(%2)"/>
      <w:lvlJc w:val="right"/>
      <w:pPr>
        <w:ind w:left="1008" w:hanging="14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144"/>
      </w:pPr>
      <w:rPr>
        <w:rFonts w:hint="default"/>
      </w:rPr>
    </w:lvl>
    <w:lvl w:ilvl="3">
      <w:start w:val="1"/>
      <w:numFmt w:val="upperLetter"/>
      <w:lvlText w:val="%4."/>
      <w:lvlJc w:val="right"/>
      <w:pPr>
        <w:ind w:left="1872" w:hanging="144"/>
      </w:pPr>
      <w:rPr>
        <w:rFonts w:hint="default"/>
      </w:rPr>
    </w:lvl>
    <w:lvl w:ilvl="4">
      <w:start w:val="1"/>
      <w:numFmt w:val="decimal"/>
      <w:lvlText w:val="%5."/>
      <w:lvlJc w:val="right"/>
      <w:pPr>
        <w:ind w:left="2304" w:hanging="144"/>
      </w:pPr>
      <w:rPr>
        <w:rFonts w:hint="default"/>
      </w:rPr>
    </w:lvl>
    <w:lvl w:ilvl="5">
      <w:start w:val="1"/>
      <w:numFmt w:val="lowerLetter"/>
      <w:lvlText w:val="(%6)"/>
      <w:lvlJc w:val="right"/>
      <w:pPr>
        <w:ind w:left="2736" w:hanging="144"/>
      </w:pPr>
      <w:rPr>
        <w:rFonts w:hint="default"/>
      </w:rPr>
    </w:lvl>
    <w:lvl w:ilvl="6">
      <w:start w:val="1"/>
      <w:numFmt w:val="lowerRoman"/>
      <w:lvlText w:val="%7."/>
      <w:lvlJc w:val="right"/>
      <w:pPr>
        <w:ind w:left="3168" w:hanging="144"/>
      </w:pPr>
      <w:rPr>
        <w:rFonts w:hint="default"/>
      </w:rPr>
    </w:lvl>
    <w:lvl w:ilvl="7">
      <w:start w:val="1"/>
      <w:numFmt w:val="upperLetter"/>
      <w:lvlText w:val="%8."/>
      <w:lvlJc w:val="right"/>
      <w:pPr>
        <w:ind w:left="3600" w:hanging="144"/>
      </w:pPr>
      <w:rPr>
        <w:rFonts w:hint="default"/>
      </w:rPr>
    </w:lvl>
    <w:lvl w:ilvl="8">
      <w:start w:val="1"/>
      <w:numFmt w:val="decimal"/>
      <w:lvlText w:val="%9."/>
      <w:lvlJc w:val="right"/>
      <w:pPr>
        <w:ind w:left="4032" w:hanging="144"/>
      </w:pPr>
      <w:rPr>
        <w:rFonts w:hint="default"/>
      </w:rPr>
    </w:lvl>
  </w:abstractNum>
  <w:abstractNum w:abstractNumId="17" w15:restartNumberingAfterBreak="0">
    <w:nsid w:val="278D7674"/>
    <w:multiLevelType w:val="multilevel"/>
    <w:tmpl w:val="59489428"/>
    <w:numStyleLink w:val="Itemize"/>
  </w:abstractNum>
  <w:abstractNum w:abstractNumId="18" w15:restartNumberingAfterBreak="0">
    <w:nsid w:val="2EDD13C6"/>
    <w:multiLevelType w:val="hybridMultilevel"/>
    <w:tmpl w:val="B18CE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530A62"/>
    <w:multiLevelType w:val="multilevel"/>
    <w:tmpl w:val="9F9A4E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0" w15:restartNumberingAfterBreak="0">
    <w:nsid w:val="363C5233"/>
    <w:multiLevelType w:val="multilevel"/>
    <w:tmpl w:val="8DE61AAA"/>
    <w:numStyleLink w:val="Enumerate"/>
  </w:abstractNum>
  <w:abstractNum w:abstractNumId="21" w15:restartNumberingAfterBreak="0">
    <w:nsid w:val="3F2A7AF5"/>
    <w:multiLevelType w:val="multilevel"/>
    <w:tmpl w:val="8DE61AAA"/>
    <w:numStyleLink w:val="Enumerate"/>
  </w:abstractNum>
  <w:abstractNum w:abstractNumId="22" w15:restartNumberingAfterBreak="0">
    <w:nsid w:val="50703152"/>
    <w:multiLevelType w:val="multilevel"/>
    <w:tmpl w:val="59489428"/>
    <w:numStyleLink w:val="Itemize"/>
  </w:abstractNum>
  <w:abstractNum w:abstractNumId="23" w15:restartNumberingAfterBreak="0">
    <w:nsid w:val="5180635D"/>
    <w:multiLevelType w:val="multilevel"/>
    <w:tmpl w:val="8DE61AAA"/>
    <w:numStyleLink w:val="Enumerate"/>
  </w:abstractNum>
  <w:abstractNum w:abstractNumId="24" w15:restartNumberingAfterBreak="0">
    <w:nsid w:val="5CF31714"/>
    <w:multiLevelType w:val="hybridMultilevel"/>
    <w:tmpl w:val="EC16BCFE"/>
    <w:lvl w:ilvl="0" w:tplc="0A58173E">
      <w:start w:val="1"/>
      <w:numFmt w:val="decimal"/>
      <w:pStyle w:val="Bibliography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DA326C"/>
    <w:multiLevelType w:val="multilevel"/>
    <w:tmpl w:val="8DE61AAA"/>
    <w:numStyleLink w:val="Enumerate"/>
  </w:abstractNum>
  <w:abstractNum w:abstractNumId="26" w15:restartNumberingAfterBreak="0">
    <w:nsid w:val="6445F59B"/>
    <w:multiLevelType w:val="multilevel"/>
    <w:tmpl w:val="239A1560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7" w15:restartNumberingAfterBreak="0">
    <w:nsid w:val="685A0B31"/>
    <w:multiLevelType w:val="multilevel"/>
    <w:tmpl w:val="8DE61AAA"/>
    <w:numStyleLink w:val="Enumerate"/>
  </w:abstractNum>
  <w:abstractNum w:abstractNumId="28" w15:restartNumberingAfterBreak="0">
    <w:nsid w:val="6F45080F"/>
    <w:multiLevelType w:val="hybridMultilevel"/>
    <w:tmpl w:val="D2A81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2"/>
  </w:num>
  <w:num w:numId="12">
    <w:abstractNumId w:val="24"/>
  </w:num>
  <w:num w:numId="13">
    <w:abstractNumId w:val="28"/>
  </w:num>
  <w:num w:numId="14">
    <w:abstractNumId w:val="18"/>
  </w:num>
  <w:num w:numId="15">
    <w:abstractNumId w:val="19"/>
  </w:num>
  <w:num w:numId="1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23"/>
  </w:num>
  <w:num w:numId="24">
    <w:abstractNumId w:val="27"/>
  </w:num>
  <w:num w:numId="25">
    <w:abstractNumId w:val="14"/>
  </w:num>
  <w:num w:numId="26">
    <w:abstractNumId w:val="10"/>
  </w:num>
  <w:num w:numId="27">
    <w:abstractNumId w:val="21"/>
  </w:num>
  <w:num w:numId="28">
    <w:abstractNumId w:val="11"/>
  </w:num>
  <w:num w:numId="29">
    <w:abstractNumId w:val="20"/>
  </w:num>
  <w:num w:numId="30">
    <w:abstractNumId w:val="15"/>
  </w:num>
  <w:num w:numId="31">
    <w:abstractNumId w:val="17"/>
  </w:num>
  <w:num w:numId="32">
    <w:abstractNumId w:val="25"/>
  </w:num>
  <w:num w:numId="33">
    <w:abstractNumId w:val="13"/>
  </w:num>
  <w:num w:numId="34">
    <w:abstractNumId w:val="2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34"/>
    <w:rsid w:val="00003BCD"/>
    <w:rsid w:val="00011C8B"/>
    <w:rsid w:val="000158C5"/>
    <w:rsid w:val="000209D9"/>
    <w:rsid w:val="0003303E"/>
    <w:rsid w:val="000400AC"/>
    <w:rsid w:val="00060D8F"/>
    <w:rsid w:val="0006225D"/>
    <w:rsid w:val="000700CD"/>
    <w:rsid w:val="0007014F"/>
    <w:rsid w:val="00074843"/>
    <w:rsid w:val="00093E6B"/>
    <w:rsid w:val="00095578"/>
    <w:rsid w:val="000D4A65"/>
    <w:rsid w:val="000E1125"/>
    <w:rsid w:val="000E3162"/>
    <w:rsid w:val="000E6F31"/>
    <w:rsid w:val="000F1988"/>
    <w:rsid w:val="000F39FA"/>
    <w:rsid w:val="0010036B"/>
    <w:rsid w:val="00101699"/>
    <w:rsid w:val="001104BB"/>
    <w:rsid w:val="001152BF"/>
    <w:rsid w:val="00120A9E"/>
    <w:rsid w:val="00134007"/>
    <w:rsid w:val="00142D76"/>
    <w:rsid w:val="00146E32"/>
    <w:rsid w:val="001508E1"/>
    <w:rsid w:val="00154D1E"/>
    <w:rsid w:val="001765C9"/>
    <w:rsid w:val="00181923"/>
    <w:rsid w:val="00187D05"/>
    <w:rsid w:val="00193D99"/>
    <w:rsid w:val="00195655"/>
    <w:rsid w:val="001A0D54"/>
    <w:rsid w:val="001A50E8"/>
    <w:rsid w:val="001C5AC3"/>
    <w:rsid w:val="001E0697"/>
    <w:rsid w:val="001E449B"/>
    <w:rsid w:val="001F70AE"/>
    <w:rsid w:val="0021065C"/>
    <w:rsid w:val="002218AF"/>
    <w:rsid w:val="002232C2"/>
    <w:rsid w:val="002345B1"/>
    <w:rsid w:val="0025067D"/>
    <w:rsid w:val="00253246"/>
    <w:rsid w:val="002575BF"/>
    <w:rsid w:val="00260E85"/>
    <w:rsid w:val="00266D36"/>
    <w:rsid w:val="0027203A"/>
    <w:rsid w:val="0027493B"/>
    <w:rsid w:val="002770C5"/>
    <w:rsid w:val="002802C2"/>
    <w:rsid w:val="0029271B"/>
    <w:rsid w:val="00292F7A"/>
    <w:rsid w:val="002942EA"/>
    <w:rsid w:val="002B01E2"/>
    <w:rsid w:val="002B7288"/>
    <w:rsid w:val="002C2FA4"/>
    <w:rsid w:val="002E1C63"/>
    <w:rsid w:val="00322C54"/>
    <w:rsid w:val="003450B4"/>
    <w:rsid w:val="003575C3"/>
    <w:rsid w:val="003625D5"/>
    <w:rsid w:val="00367873"/>
    <w:rsid w:val="00376DBA"/>
    <w:rsid w:val="00387765"/>
    <w:rsid w:val="003909C8"/>
    <w:rsid w:val="003A604E"/>
    <w:rsid w:val="003A67EC"/>
    <w:rsid w:val="003A7432"/>
    <w:rsid w:val="003D3FB6"/>
    <w:rsid w:val="003E2C91"/>
    <w:rsid w:val="004017E6"/>
    <w:rsid w:val="00401834"/>
    <w:rsid w:val="0042389E"/>
    <w:rsid w:val="00433D1D"/>
    <w:rsid w:val="00433E07"/>
    <w:rsid w:val="004437ED"/>
    <w:rsid w:val="004470BC"/>
    <w:rsid w:val="0045016A"/>
    <w:rsid w:val="00461FE3"/>
    <w:rsid w:val="00466B60"/>
    <w:rsid w:val="00470512"/>
    <w:rsid w:val="00486EDB"/>
    <w:rsid w:val="00492477"/>
    <w:rsid w:val="0049432C"/>
    <w:rsid w:val="004A0AB6"/>
    <w:rsid w:val="004A32E5"/>
    <w:rsid w:val="004B37B3"/>
    <w:rsid w:val="004B43EB"/>
    <w:rsid w:val="004C02A9"/>
    <w:rsid w:val="004C0BE2"/>
    <w:rsid w:val="004C7CC0"/>
    <w:rsid w:val="004D5FDA"/>
    <w:rsid w:val="004E29B3"/>
    <w:rsid w:val="004E5DA1"/>
    <w:rsid w:val="004F2788"/>
    <w:rsid w:val="004F4D38"/>
    <w:rsid w:val="004F5441"/>
    <w:rsid w:val="004F6EA7"/>
    <w:rsid w:val="00503777"/>
    <w:rsid w:val="00513EE2"/>
    <w:rsid w:val="00517672"/>
    <w:rsid w:val="0052276F"/>
    <w:rsid w:val="0052459C"/>
    <w:rsid w:val="0054615C"/>
    <w:rsid w:val="00552928"/>
    <w:rsid w:val="005611B2"/>
    <w:rsid w:val="00564D90"/>
    <w:rsid w:val="005655A8"/>
    <w:rsid w:val="00567772"/>
    <w:rsid w:val="00573F65"/>
    <w:rsid w:val="00581F70"/>
    <w:rsid w:val="00590D07"/>
    <w:rsid w:val="005A2EA1"/>
    <w:rsid w:val="005B674F"/>
    <w:rsid w:val="005C26B0"/>
    <w:rsid w:val="005D028D"/>
    <w:rsid w:val="005D68B9"/>
    <w:rsid w:val="005E051A"/>
    <w:rsid w:val="005E3CD7"/>
    <w:rsid w:val="005E4867"/>
    <w:rsid w:val="005F4EC8"/>
    <w:rsid w:val="005F5915"/>
    <w:rsid w:val="00601FA3"/>
    <w:rsid w:val="0061552A"/>
    <w:rsid w:val="00615E80"/>
    <w:rsid w:val="00623814"/>
    <w:rsid w:val="00635D4E"/>
    <w:rsid w:val="0065216E"/>
    <w:rsid w:val="00652FA3"/>
    <w:rsid w:val="00683989"/>
    <w:rsid w:val="00695595"/>
    <w:rsid w:val="00697B2C"/>
    <w:rsid w:val="006B2D5D"/>
    <w:rsid w:val="006B657A"/>
    <w:rsid w:val="006C004E"/>
    <w:rsid w:val="006C04DC"/>
    <w:rsid w:val="006C0640"/>
    <w:rsid w:val="006D1026"/>
    <w:rsid w:val="006D3928"/>
    <w:rsid w:val="00710D62"/>
    <w:rsid w:val="00712366"/>
    <w:rsid w:val="00727BC4"/>
    <w:rsid w:val="00727CBC"/>
    <w:rsid w:val="007402A2"/>
    <w:rsid w:val="0075082A"/>
    <w:rsid w:val="00751216"/>
    <w:rsid w:val="007517AA"/>
    <w:rsid w:val="00751AA6"/>
    <w:rsid w:val="00755218"/>
    <w:rsid w:val="0075640E"/>
    <w:rsid w:val="00773B38"/>
    <w:rsid w:val="00775C8E"/>
    <w:rsid w:val="00784D58"/>
    <w:rsid w:val="00787C96"/>
    <w:rsid w:val="0079324A"/>
    <w:rsid w:val="00793D41"/>
    <w:rsid w:val="007B2249"/>
    <w:rsid w:val="007D463C"/>
    <w:rsid w:val="007F2F27"/>
    <w:rsid w:val="007F5476"/>
    <w:rsid w:val="00814777"/>
    <w:rsid w:val="00820A36"/>
    <w:rsid w:val="008217B3"/>
    <w:rsid w:val="00824069"/>
    <w:rsid w:val="00860B84"/>
    <w:rsid w:val="0087244A"/>
    <w:rsid w:val="00882F9C"/>
    <w:rsid w:val="008864A1"/>
    <w:rsid w:val="00891B45"/>
    <w:rsid w:val="00892550"/>
    <w:rsid w:val="00894457"/>
    <w:rsid w:val="008A3368"/>
    <w:rsid w:val="008A55A8"/>
    <w:rsid w:val="008A56F7"/>
    <w:rsid w:val="008A654D"/>
    <w:rsid w:val="008B3AF0"/>
    <w:rsid w:val="008B47E0"/>
    <w:rsid w:val="008C6F4B"/>
    <w:rsid w:val="008D2C2C"/>
    <w:rsid w:val="008D6863"/>
    <w:rsid w:val="008E1CF8"/>
    <w:rsid w:val="0090445E"/>
    <w:rsid w:val="009133D6"/>
    <w:rsid w:val="00923E96"/>
    <w:rsid w:val="009470D1"/>
    <w:rsid w:val="00952BFD"/>
    <w:rsid w:val="00960ABB"/>
    <w:rsid w:val="009634CF"/>
    <w:rsid w:val="0096779F"/>
    <w:rsid w:val="0098109E"/>
    <w:rsid w:val="0099211F"/>
    <w:rsid w:val="00992A33"/>
    <w:rsid w:val="009967C8"/>
    <w:rsid w:val="009A170A"/>
    <w:rsid w:val="009B0E3B"/>
    <w:rsid w:val="009B0ED9"/>
    <w:rsid w:val="009B649E"/>
    <w:rsid w:val="009B79D5"/>
    <w:rsid w:val="009D07EF"/>
    <w:rsid w:val="009E108D"/>
    <w:rsid w:val="00A141EB"/>
    <w:rsid w:val="00A144D1"/>
    <w:rsid w:val="00A17C26"/>
    <w:rsid w:val="00A20262"/>
    <w:rsid w:val="00A32984"/>
    <w:rsid w:val="00A509AA"/>
    <w:rsid w:val="00A56429"/>
    <w:rsid w:val="00A565FE"/>
    <w:rsid w:val="00A57834"/>
    <w:rsid w:val="00A67452"/>
    <w:rsid w:val="00A70274"/>
    <w:rsid w:val="00A7608A"/>
    <w:rsid w:val="00A922F9"/>
    <w:rsid w:val="00AA11C5"/>
    <w:rsid w:val="00AA14C2"/>
    <w:rsid w:val="00AB0692"/>
    <w:rsid w:val="00AB25FB"/>
    <w:rsid w:val="00AE1832"/>
    <w:rsid w:val="00AE38AA"/>
    <w:rsid w:val="00AE5261"/>
    <w:rsid w:val="00AE60B4"/>
    <w:rsid w:val="00AF3739"/>
    <w:rsid w:val="00AF62F2"/>
    <w:rsid w:val="00B030A8"/>
    <w:rsid w:val="00B05256"/>
    <w:rsid w:val="00B21E27"/>
    <w:rsid w:val="00B26BA2"/>
    <w:rsid w:val="00B60E0F"/>
    <w:rsid w:val="00B81F40"/>
    <w:rsid w:val="00B82E41"/>
    <w:rsid w:val="00B86B75"/>
    <w:rsid w:val="00B92C47"/>
    <w:rsid w:val="00B955E5"/>
    <w:rsid w:val="00B97119"/>
    <w:rsid w:val="00BB611A"/>
    <w:rsid w:val="00BC48D5"/>
    <w:rsid w:val="00BF6EFA"/>
    <w:rsid w:val="00C0136A"/>
    <w:rsid w:val="00C111DC"/>
    <w:rsid w:val="00C26B72"/>
    <w:rsid w:val="00C36279"/>
    <w:rsid w:val="00C45EE9"/>
    <w:rsid w:val="00C45F66"/>
    <w:rsid w:val="00C50711"/>
    <w:rsid w:val="00C565E9"/>
    <w:rsid w:val="00C61480"/>
    <w:rsid w:val="00C804D2"/>
    <w:rsid w:val="00C84A08"/>
    <w:rsid w:val="00CA73D2"/>
    <w:rsid w:val="00CB5908"/>
    <w:rsid w:val="00CB7FB4"/>
    <w:rsid w:val="00CC72CD"/>
    <w:rsid w:val="00CC78E6"/>
    <w:rsid w:val="00CD5E3C"/>
    <w:rsid w:val="00CF57EF"/>
    <w:rsid w:val="00CF5891"/>
    <w:rsid w:val="00D038AC"/>
    <w:rsid w:val="00D04664"/>
    <w:rsid w:val="00D347DF"/>
    <w:rsid w:val="00D34848"/>
    <w:rsid w:val="00D36013"/>
    <w:rsid w:val="00D46F1E"/>
    <w:rsid w:val="00D60E87"/>
    <w:rsid w:val="00D62916"/>
    <w:rsid w:val="00D9705B"/>
    <w:rsid w:val="00DB12D1"/>
    <w:rsid w:val="00DE6579"/>
    <w:rsid w:val="00E017CE"/>
    <w:rsid w:val="00E121C9"/>
    <w:rsid w:val="00E20672"/>
    <w:rsid w:val="00E277F4"/>
    <w:rsid w:val="00E315A3"/>
    <w:rsid w:val="00E41067"/>
    <w:rsid w:val="00E675E4"/>
    <w:rsid w:val="00E83EFE"/>
    <w:rsid w:val="00E859B2"/>
    <w:rsid w:val="00E8649C"/>
    <w:rsid w:val="00EA2602"/>
    <w:rsid w:val="00EB7732"/>
    <w:rsid w:val="00ED02E2"/>
    <w:rsid w:val="00ED0A56"/>
    <w:rsid w:val="00ED4779"/>
    <w:rsid w:val="00F001C1"/>
    <w:rsid w:val="00F10149"/>
    <w:rsid w:val="00F27D47"/>
    <w:rsid w:val="00F44C0B"/>
    <w:rsid w:val="00F535DE"/>
    <w:rsid w:val="00F664EA"/>
    <w:rsid w:val="00F721EA"/>
    <w:rsid w:val="00F758DD"/>
    <w:rsid w:val="00F86B44"/>
    <w:rsid w:val="00F95255"/>
    <w:rsid w:val="00F95C2A"/>
    <w:rsid w:val="00FA53A1"/>
    <w:rsid w:val="00FB4057"/>
    <w:rsid w:val="00FC0B1B"/>
    <w:rsid w:val="00FC261B"/>
    <w:rsid w:val="00FC5AEE"/>
    <w:rsid w:val="00FC601B"/>
    <w:rsid w:val="00FD10D5"/>
    <w:rsid w:val="00FD56BA"/>
    <w:rsid w:val="00FE797F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47391"/>
  <w15:docId w15:val="{82312A17-9346-4809-A51C-221CA020A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11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92C47"/>
    <w:pPr>
      <w:tabs>
        <w:tab w:val="right" w:pos="7200"/>
      </w:tabs>
      <w:spacing w:before="180" w:after="240"/>
      <w:jc w:val="both"/>
    </w:pPr>
    <w:rPr>
      <w:sz w:val="22"/>
      <w:lang w:val="en-GB"/>
      <w14:ligatures w14:val="standardContextual"/>
    </w:rPr>
  </w:style>
  <w:style w:type="paragraph" w:styleId="Heading1">
    <w:name w:val="heading 1"/>
    <w:aliases w:val="H1"/>
    <w:basedOn w:val="Normal"/>
    <w:next w:val="Normal"/>
    <w:uiPriority w:val="9"/>
    <w:qFormat/>
    <w:rsid w:val="00146E32"/>
    <w:pPr>
      <w:keepNext/>
      <w:keepLines/>
      <w:numPr>
        <w:numId w:val="11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2">
    <w:name w:val="heading 2"/>
    <w:aliases w:val="H2"/>
    <w:basedOn w:val="Normal"/>
    <w:next w:val="Normal"/>
    <w:uiPriority w:val="9"/>
    <w:unhideWhenUsed/>
    <w:qFormat/>
    <w:rsid w:val="00146E32"/>
    <w:pPr>
      <w:keepNext/>
      <w:keepLines/>
      <w:numPr>
        <w:ilvl w:val="1"/>
        <w:numId w:val="1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Heading3">
    <w:name w:val="heading 3"/>
    <w:aliases w:val="H3"/>
    <w:basedOn w:val="Normal"/>
    <w:next w:val="Normal"/>
    <w:uiPriority w:val="9"/>
    <w:unhideWhenUsed/>
    <w:qFormat/>
    <w:rsid w:val="00146E32"/>
    <w:pPr>
      <w:keepNext/>
      <w:keepLines/>
      <w:numPr>
        <w:ilvl w:val="2"/>
        <w:numId w:val="11"/>
      </w:numPr>
      <w:spacing w:before="200"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4">
    <w:name w:val="heading 4"/>
    <w:aliases w:val="H4"/>
    <w:basedOn w:val="Normal"/>
    <w:next w:val="Normal"/>
    <w:uiPriority w:val="9"/>
    <w:unhideWhenUsed/>
    <w:qFormat/>
    <w:rsid w:val="00146E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5">
    <w:name w:val="heading 5"/>
    <w:basedOn w:val="Heading4"/>
    <w:next w:val="Normal"/>
    <w:uiPriority w:val="9"/>
    <w:semiHidden/>
    <w:unhideWhenUsed/>
    <w:rsid w:val="003909C8"/>
    <w:pPr>
      <w:outlineLvl w:val="4"/>
    </w:pPr>
  </w:style>
  <w:style w:type="paragraph" w:styleId="Heading6">
    <w:name w:val="heading 6"/>
    <w:basedOn w:val="Heading5"/>
    <w:next w:val="Normal"/>
    <w:uiPriority w:val="9"/>
    <w:semiHidden/>
    <w:unhideWhenUsed/>
    <w:rsid w:val="003909C8"/>
    <w:pPr>
      <w:outlineLvl w:val="5"/>
    </w:pPr>
  </w:style>
  <w:style w:type="paragraph" w:styleId="Heading7">
    <w:name w:val="heading 7"/>
    <w:basedOn w:val="Heading6"/>
    <w:next w:val="Normal"/>
    <w:uiPriority w:val="9"/>
    <w:semiHidden/>
    <w:unhideWhenUsed/>
    <w:rsid w:val="003909C8"/>
    <w:pPr>
      <w:outlineLvl w:val="6"/>
    </w:pPr>
  </w:style>
  <w:style w:type="paragraph" w:styleId="Heading8">
    <w:name w:val="heading 8"/>
    <w:basedOn w:val="Heading7"/>
    <w:next w:val="Normal"/>
    <w:uiPriority w:val="9"/>
    <w:semiHidden/>
    <w:unhideWhenUsed/>
    <w:rsid w:val="003909C8"/>
    <w:pPr>
      <w:outlineLvl w:val="7"/>
    </w:pPr>
  </w:style>
  <w:style w:type="paragraph" w:styleId="Heading9">
    <w:name w:val="heading 9"/>
    <w:basedOn w:val="Heading8"/>
    <w:next w:val="Normal"/>
    <w:uiPriority w:val="9"/>
    <w:semiHidden/>
    <w:unhideWhenUsed/>
    <w:rsid w:val="003909C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uiPriority w:val="35"/>
    <w:semiHidden/>
    <w:unhideWhenUsed/>
    <w:qFormat/>
    <w:rsid w:val="008E1CF8"/>
    <w:pPr>
      <w:spacing w:before="36" w:after="36"/>
    </w:pPr>
  </w:style>
  <w:style w:type="paragraph" w:styleId="Title">
    <w:name w:val="Title"/>
    <w:basedOn w:val="Normal"/>
    <w:next w:val="Normal"/>
    <w:uiPriority w:val="3"/>
    <w:qFormat/>
    <w:rsid w:val="003909C8"/>
    <w:pPr>
      <w:keepNext/>
      <w:keepLines/>
      <w:spacing w:before="840"/>
      <w:jc w:val="center"/>
    </w:pPr>
    <w:rPr>
      <w:rFonts w:asciiTheme="majorHAnsi" w:eastAsiaTheme="majorEastAsia" w:hAnsiTheme="majorHAnsi" w:cstheme="majorBidi"/>
      <w:bCs/>
      <w:sz w:val="32"/>
      <w:szCs w:val="36"/>
    </w:rPr>
  </w:style>
  <w:style w:type="paragraph" w:styleId="Subtitle">
    <w:name w:val="Subtitle"/>
    <w:basedOn w:val="Title"/>
    <w:next w:val="Normal"/>
    <w:uiPriority w:val="4"/>
    <w:qFormat/>
    <w:pPr>
      <w:spacing w:before="240"/>
    </w:pPr>
    <w:rPr>
      <w:sz w:val="30"/>
      <w:szCs w:val="30"/>
    </w:rPr>
  </w:style>
  <w:style w:type="paragraph" w:customStyle="1" w:styleId="Author">
    <w:name w:val="Author"/>
    <w:uiPriority w:val="10"/>
    <w:qFormat/>
    <w:rsid w:val="00146E32"/>
    <w:pPr>
      <w:keepNext/>
      <w:keepLines/>
      <w:spacing w:before="200"/>
      <w:contextualSpacing/>
      <w:jc w:val="center"/>
    </w:pPr>
  </w:style>
  <w:style w:type="paragraph" w:styleId="Date">
    <w:name w:val="Date"/>
    <w:next w:val="Normal"/>
    <w:link w:val="DateChar"/>
    <w:uiPriority w:val="10"/>
    <w:qFormat/>
    <w:pPr>
      <w:keepNext/>
      <w:keepLines/>
      <w:jc w:val="center"/>
    </w:pPr>
  </w:style>
  <w:style w:type="paragraph" w:customStyle="1" w:styleId="Abstract">
    <w:name w:val="Abstract"/>
    <w:basedOn w:val="Normal"/>
    <w:uiPriority w:val="6"/>
    <w:rsid w:val="00891B45"/>
    <w:pPr>
      <w:keepNext/>
      <w:keepLines/>
      <w:spacing w:before="120" w:after="120"/>
      <w:ind w:left="547" w:right="547" w:firstLine="274"/>
      <w:contextualSpacing/>
    </w:pPr>
    <w:rPr>
      <w:sz w:val="20"/>
      <w:szCs w:val="20"/>
    </w:rPr>
  </w:style>
  <w:style w:type="paragraph" w:styleId="Bibliography">
    <w:name w:val="Bibliography"/>
    <w:basedOn w:val="Normal"/>
    <w:uiPriority w:val="11"/>
    <w:qFormat/>
    <w:rsid w:val="00F95255"/>
    <w:pPr>
      <w:numPr>
        <w:numId w:val="12"/>
      </w:numPr>
      <w:ind w:left="360"/>
    </w:pPr>
  </w:style>
  <w:style w:type="paragraph" w:styleId="BlockText">
    <w:name w:val="Block Text"/>
    <w:basedOn w:val="Normal"/>
    <w:next w:val="Normal"/>
    <w:uiPriority w:val="9"/>
    <w:semiHidden/>
    <w:unhideWhenUsed/>
    <w:qFormat/>
    <w:rsid w:val="008E1CF8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rsid w:val="00892550"/>
    <w:pPr>
      <w:spacing w:before="0" w:after="0"/>
      <w:ind w:left="180"/>
    </w:pPr>
    <w:rPr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uiPriority w:val="18"/>
    <w:semiHidden/>
    <w:unhideWhenUsed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uiPriority w:val="18"/>
    <w:semiHidden/>
    <w:unhideWhenUsed/>
  </w:style>
  <w:style w:type="paragraph" w:styleId="Caption">
    <w:name w:val="caption"/>
    <w:basedOn w:val="Normal"/>
    <w:link w:val="CaptionChar"/>
    <w:uiPriority w:val="14"/>
    <w:rsid w:val="003E2C91"/>
    <w:pPr>
      <w:spacing w:before="0" w:after="360"/>
      <w:jc w:val="center"/>
    </w:pPr>
    <w:rPr>
      <w:sz w:val="20"/>
    </w:rPr>
  </w:style>
  <w:style w:type="paragraph" w:customStyle="1" w:styleId="TableCaption">
    <w:name w:val="Table Caption"/>
    <w:basedOn w:val="Caption"/>
    <w:uiPriority w:val="16"/>
    <w:semiHidden/>
    <w:unhideWhenUsed/>
    <w:pPr>
      <w:keepNext/>
    </w:pPr>
  </w:style>
  <w:style w:type="paragraph" w:customStyle="1" w:styleId="ImageCaption">
    <w:name w:val="Image Caption"/>
    <w:basedOn w:val="Caption"/>
    <w:uiPriority w:val="16"/>
    <w:semiHidden/>
    <w:unhideWhenUsed/>
  </w:style>
  <w:style w:type="paragraph" w:customStyle="1" w:styleId="Figure">
    <w:name w:val="Figure"/>
    <w:basedOn w:val="Normal"/>
    <w:uiPriority w:val="17"/>
    <w:semiHidden/>
    <w:unhideWhenUsed/>
  </w:style>
  <w:style w:type="paragraph" w:customStyle="1" w:styleId="CaptionedFigure">
    <w:name w:val="Captioned Figure"/>
    <w:basedOn w:val="Figure"/>
    <w:uiPriority w:val="15"/>
    <w:rsid w:val="004F2788"/>
    <w:pPr>
      <w:keepNext/>
      <w:spacing w:before="480"/>
      <w:jc w:val="center"/>
    </w:pPr>
    <w:rPr>
      <w:noProof/>
    </w:rPr>
  </w:style>
  <w:style w:type="character" w:customStyle="1" w:styleId="CaptionChar">
    <w:name w:val="Caption Char"/>
    <w:basedOn w:val="DefaultParagraphFont"/>
    <w:link w:val="Caption"/>
    <w:uiPriority w:val="14"/>
    <w:unhideWhenUsed/>
    <w:rsid w:val="003E2C91"/>
    <w:rPr>
      <w:sz w:val="20"/>
      <w14:ligatures w14:val="standardContextual"/>
    </w:rPr>
  </w:style>
  <w:style w:type="character" w:customStyle="1" w:styleId="VerbatimChar">
    <w:name w:val="Verbatim Char"/>
    <w:basedOn w:val="CaptionChar"/>
    <w:link w:val="SourceCode"/>
    <w:uiPriority w:val="7"/>
    <w:rsid w:val="00387765"/>
    <w:rPr>
      <w:rFonts w:ascii="LM Mono 10" w:hAnsi="LM Mono 10"/>
      <w:noProof/>
      <w:sz w:val="22"/>
      <w14:ligatures w14:val="standardContextual"/>
    </w:rPr>
  </w:style>
  <w:style w:type="character" w:styleId="FootnoteReference">
    <w:name w:val="footnote reference"/>
    <w:uiPriority w:val="11"/>
    <w:unhideWhenUsed/>
    <w:rsid w:val="008E1CF8"/>
    <w:rPr>
      <w:vertAlign w:val="superscript"/>
      <w14:ligatures w14:val="standardContextual"/>
    </w:rPr>
  </w:style>
  <w:style w:type="character" w:styleId="Hyperlink">
    <w:name w:val="Hyperlink"/>
    <w:basedOn w:val="CaptionChar"/>
    <w:uiPriority w:val="99"/>
    <w:unhideWhenUsed/>
    <w:rsid w:val="00B97119"/>
    <w:rPr>
      <w:color w:val="auto"/>
      <w:sz w:val="22"/>
      <w14:ligatures w14:val="standardContextu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uiPriority w:val="7"/>
    <w:qFormat/>
    <w:rsid w:val="00FC601B"/>
    <w:pPr>
      <w:tabs>
        <w:tab w:val="clear" w:pos="7200"/>
        <w:tab w:val="left" w:pos="468"/>
        <w:tab w:val="left" w:pos="927"/>
        <w:tab w:val="left" w:pos="1395"/>
        <w:tab w:val="left" w:pos="1845"/>
        <w:tab w:val="left" w:pos="2322"/>
      </w:tabs>
      <w:wordWrap w:val="0"/>
      <w:contextualSpacing/>
      <w:jc w:val="left"/>
    </w:pPr>
    <w:rPr>
      <w:rFonts w:ascii="LM Mono 10" w:hAnsi="LM Mono 10"/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B97119"/>
    <w:rPr>
      <w:color w:val="000000" w:themeColor="followedHyperlink"/>
      <w:u w:val="none"/>
    </w:rPr>
  </w:style>
  <w:style w:type="paragraph" w:styleId="Header">
    <w:name w:val="header"/>
    <w:basedOn w:val="Normal"/>
    <w:link w:val="HeaderChar"/>
    <w:uiPriority w:val="99"/>
    <w:semiHidden/>
    <w:rsid w:val="00B955E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unhideWhenUsed/>
    <w:rsid w:val="00E675E4"/>
    <w:rPr>
      <w:sz w:val="22"/>
      <w14:ligatures w14:val="standardContextual"/>
    </w:rPr>
  </w:style>
  <w:style w:type="paragraph" w:styleId="Footer">
    <w:name w:val="footer"/>
    <w:basedOn w:val="Normal"/>
    <w:link w:val="FooterChar"/>
    <w:uiPriority w:val="99"/>
    <w:semiHidden/>
    <w:rsid w:val="00B955E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unhideWhenUsed/>
    <w:rsid w:val="00E675E4"/>
    <w:rPr>
      <w:sz w:val="22"/>
      <w14:ligatures w14:val="standardContextual"/>
    </w:rPr>
  </w:style>
  <w:style w:type="character" w:customStyle="1" w:styleId="DateChar">
    <w:name w:val="Date Char"/>
    <w:basedOn w:val="DefaultParagraphFont"/>
    <w:link w:val="Date"/>
    <w:uiPriority w:val="99"/>
    <w:semiHidden/>
    <w:unhideWhenUsed/>
    <w:rsid w:val="00B955E5"/>
  </w:style>
  <w:style w:type="paragraph" w:styleId="ListParagraph">
    <w:name w:val="List Paragraph"/>
    <w:basedOn w:val="Normal"/>
    <w:uiPriority w:val="34"/>
    <w:unhideWhenUsed/>
    <w:rsid w:val="00683989"/>
    <w:pPr>
      <w:tabs>
        <w:tab w:val="clear" w:pos="7200"/>
      </w:tabs>
      <w:spacing w:before="120" w:after="120"/>
      <w:ind w:left="720"/>
    </w:pPr>
  </w:style>
  <w:style w:type="character" w:styleId="PlaceholderText">
    <w:name w:val="Placeholder Text"/>
    <w:basedOn w:val="DefaultParagraphFont"/>
    <w:uiPriority w:val="99"/>
    <w:unhideWhenUsed/>
    <w:rsid w:val="00A32984"/>
    <w:rPr>
      <w:color w:val="808080"/>
    </w:rPr>
  </w:style>
  <w:style w:type="paragraph" w:styleId="ListBullet">
    <w:name w:val="List Bullet"/>
    <w:basedOn w:val="ListParagraph"/>
    <w:uiPriority w:val="99"/>
    <w:semiHidden/>
    <w:unhideWhenUsed/>
    <w:rsid w:val="00C84A0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4C02A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C02A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C02A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C02A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C02A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C02A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C02A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C02A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C02A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C02A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C02A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C02A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C02A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C02A9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4C02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80" w:after="0" w:line="204" w:lineRule="auto"/>
      <w:jc w:val="both"/>
    </w:pPr>
    <w:rPr>
      <w:rFonts w:ascii="LM Mono 10" w:hAnsi="LM Mono 10"/>
      <w:sz w:val="20"/>
      <w:szCs w:val="20"/>
      <w14:ligatures w14:val="standardContextual"/>
    </w:rPr>
  </w:style>
  <w:style w:type="character" w:customStyle="1" w:styleId="MacroTextChar">
    <w:name w:val="Macro Text Char"/>
    <w:basedOn w:val="DefaultParagraphFont"/>
    <w:link w:val="MacroText"/>
    <w:uiPriority w:val="99"/>
    <w:semiHidden/>
    <w:unhideWhenUsed/>
    <w:rsid w:val="004C02A9"/>
    <w:rPr>
      <w:rFonts w:ascii="LM Mono 10" w:hAnsi="LM Mono 10"/>
      <w:sz w:val="20"/>
      <w:szCs w:val="20"/>
      <w14:ligatures w14:val="standardContextual"/>
    </w:rPr>
  </w:style>
  <w:style w:type="paragraph" w:styleId="List">
    <w:name w:val="List"/>
    <w:basedOn w:val="Normal"/>
    <w:uiPriority w:val="99"/>
    <w:semiHidden/>
    <w:unhideWhenUsed/>
    <w:rsid w:val="004C02A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C02A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C02A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C02A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C02A9"/>
    <w:pPr>
      <w:ind w:left="1800" w:hanging="36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C02A9"/>
  </w:style>
  <w:style w:type="paragraph" w:styleId="NoSpacing">
    <w:name w:val="No Spacing"/>
    <w:uiPriority w:val="2"/>
    <w:qFormat/>
    <w:rsid w:val="00882F9C"/>
    <w:pPr>
      <w:tabs>
        <w:tab w:val="right" w:pos="7200"/>
      </w:tabs>
      <w:spacing w:after="0"/>
      <w:jc w:val="both"/>
    </w:pPr>
    <w:rPr>
      <w:sz w:val="22"/>
      <w14:ligatures w14:val="standardContextual"/>
    </w:rPr>
  </w:style>
  <w:style w:type="table" w:styleId="TableGrid">
    <w:name w:val="Table Grid"/>
    <w:basedOn w:val="TableNormal"/>
    <w:uiPriority w:val="39"/>
    <w:rsid w:val="0007484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lineCode">
    <w:name w:val="Inline Code"/>
    <w:basedOn w:val="VerbatimChar"/>
    <w:uiPriority w:val="6"/>
    <w:qFormat/>
    <w:rsid w:val="00E017CE"/>
    <w:rPr>
      <w:rFonts w:ascii="LM Mono 10" w:hAnsi="LM Mono 10"/>
      <w:noProof/>
      <w:sz w:val="22"/>
      <w14:ligatures w14:val="standardContextual"/>
    </w:rPr>
  </w:style>
  <w:style w:type="paragraph" w:customStyle="1" w:styleId="AbstractTitle">
    <w:name w:val="Abstract Title"/>
    <w:basedOn w:val="Normal"/>
    <w:next w:val="Abstract"/>
    <w:link w:val="AbstractTitleChar"/>
    <w:uiPriority w:val="5"/>
    <w:qFormat/>
    <w:rsid w:val="00E675E4"/>
    <w:pPr>
      <w:spacing w:before="120" w:after="120"/>
      <w:jc w:val="center"/>
    </w:pPr>
    <w:rPr>
      <w:b/>
      <w:sz w:val="20"/>
    </w:rPr>
  </w:style>
  <w:style w:type="character" w:customStyle="1" w:styleId="AbstractTitleChar">
    <w:name w:val="Abstract Title Char"/>
    <w:basedOn w:val="DefaultParagraphFont"/>
    <w:link w:val="AbstractTitle"/>
    <w:uiPriority w:val="5"/>
    <w:rsid w:val="00891B45"/>
    <w:rPr>
      <w:b/>
      <w:sz w:val="20"/>
      <w14:ligatures w14:val="standardContextu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400A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00AC"/>
    <w:rPr>
      <w:sz w:val="20"/>
      <w:szCs w:val="20"/>
      <w14:ligatures w14:val="standardContextual"/>
    </w:rPr>
  </w:style>
  <w:style w:type="character" w:styleId="EndnoteReference">
    <w:name w:val="endnote reference"/>
    <w:basedOn w:val="DefaultParagraphFont"/>
    <w:uiPriority w:val="99"/>
    <w:semiHidden/>
    <w:unhideWhenUsed/>
    <w:rsid w:val="000400AC"/>
    <w:rPr>
      <w:vertAlign w:val="superscript"/>
    </w:rPr>
  </w:style>
  <w:style w:type="character" w:customStyle="1" w:styleId="Proof">
    <w:name w:val="Proof"/>
    <w:basedOn w:val="DefaultParagraphFont"/>
    <w:uiPriority w:val="11"/>
    <w:qFormat/>
    <w:rsid w:val="005E3CD7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E2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E27"/>
    <w:rPr>
      <w:rFonts w:ascii="Segoe UI" w:hAnsi="Segoe UI" w:cs="Segoe UI"/>
      <w:sz w:val="18"/>
      <w:szCs w:val="18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F44C0B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2345B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D4A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A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A65"/>
    <w:rPr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A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A65"/>
    <w:rPr>
      <w:b/>
      <w:bCs/>
      <w:sz w:val="20"/>
      <w:szCs w:val="20"/>
      <w14:ligatures w14:val="standardContextual"/>
    </w:rPr>
  </w:style>
  <w:style w:type="numbering" w:customStyle="1" w:styleId="Enumerate">
    <w:name w:val="Enumerate"/>
    <w:uiPriority w:val="19"/>
    <w:rsid w:val="004C7CC0"/>
    <w:pPr>
      <w:numPr>
        <w:numId w:val="22"/>
      </w:numPr>
    </w:pPr>
  </w:style>
  <w:style w:type="numbering" w:customStyle="1" w:styleId="Itemize">
    <w:name w:val="Itemize"/>
    <w:uiPriority w:val="19"/>
    <w:rsid w:val="00923E96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7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rah\Documents\Custom%20Office%20Templates\WordTeX%20Template.dotx" TargetMode="External"/></Relationships>
</file>

<file path=word/theme/theme1.xml><?xml version="1.0" encoding="utf-8"?>
<a:theme xmlns:a="http://schemas.openxmlformats.org/drawingml/2006/main" name="Office Theme">
  <a:themeElements>
    <a:clrScheme name="WordTeX Color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00"/>
      </a:hlink>
      <a:folHlink>
        <a:srgbClr val="000000"/>
      </a:folHlink>
    </a:clrScheme>
    <a:fontScheme name="LM Roman">
      <a:majorFont>
        <a:latin typeface="LM Roman 10"/>
        <a:ea typeface=""/>
        <a:cs typeface=""/>
      </a:majorFont>
      <a:minorFont>
        <a:latin typeface="LM Roman 10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88B8B-98F2-4379-8404-7E16BD30E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WordTeX Template.dotx</Template>
  <TotalTime>989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Abraham Cheung</dc:creator>
  <cp:keywords/>
  <dc:description/>
  <cp:lastModifiedBy>Abraham Cheung</cp:lastModifiedBy>
  <cp:revision>14</cp:revision>
  <cp:lastPrinted>2018-03-14T00:03:00Z</cp:lastPrinted>
  <dcterms:created xsi:type="dcterms:W3CDTF">2021-06-17T16:01:00Z</dcterms:created>
  <dcterms:modified xsi:type="dcterms:W3CDTF">2021-09-14T11:35:00Z</dcterms:modified>
</cp:coreProperties>
</file>